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lenraster"/>
        <w:tblW w:w="15167" w:type="dxa"/>
        <w:tblInd w:w="-176" w:type="dxa"/>
        <w:tblLook w:val="04A0" w:firstRow="1" w:lastRow="0" w:firstColumn="1" w:lastColumn="0" w:noHBand="0" w:noVBand="1"/>
      </w:tblPr>
      <w:tblGrid>
        <w:gridCol w:w="15167"/>
      </w:tblGrid>
      <w:tr w:rsidR="00AF3698" w:rsidRPr="000F3A62" w14:paraId="2E775C30" w14:textId="77777777" w:rsidTr="00537CA7">
        <w:tc>
          <w:tcPr>
            <w:tcW w:w="15167" w:type="dxa"/>
            <w:tcBorders>
              <w:top w:val="nil"/>
              <w:left w:val="nil"/>
              <w:bottom w:val="nil"/>
              <w:right w:val="nil"/>
            </w:tcBorders>
          </w:tcPr>
          <w:p w14:paraId="14C396A8" w14:textId="32E9690A" w:rsidR="00AF3698" w:rsidRPr="00511271" w:rsidRDefault="00AF3698" w:rsidP="00537CA7">
            <w:pPr>
              <w:pStyle w:val="Kopfzeile"/>
              <w:rPr>
                <w:rFonts w:ascii="Arial" w:hAnsi="Arial"/>
                <w:b/>
                <w:sz w:val="24"/>
                <w:szCs w:val="24"/>
              </w:rPr>
            </w:pPr>
            <w:r w:rsidRPr="00511271">
              <w:rPr>
                <w:rFonts w:ascii="Arial" w:hAnsi="Arial"/>
                <w:b/>
                <w:sz w:val="24"/>
                <w:szCs w:val="24"/>
              </w:rPr>
              <w:t xml:space="preserve">Aufgabe 1: </w:t>
            </w:r>
            <w:r w:rsidR="00511271" w:rsidRPr="00511271">
              <w:rPr>
                <w:rFonts w:ascii="Arial" w:hAnsi="Arial"/>
                <w:b/>
                <w:sz w:val="24"/>
                <w:szCs w:val="24"/>
              </w:rPr>
              <w:t>Wie funktioniert eine Suchmaschine?</w:t>
            </w:r>
          </w:p>
        </w:tc>
      </w:tr>
    </w:tbl>
    <w:p w14:paraId="2A184EAE" w14:textId="6521EE60" w:rsidR="001D3F22" w:rsidRPr="00AF3698" w:rsidRDefault="001D3F22" w:rsidP="0000282E">
      <w:pPr>
        <w:rPr>
          <w:rFonts w:ascii="Arial" w:hAnsi="Arial"/>
          <w:sz w:val="20"/>
        </w:rPr>
      </w:pPr>
    </w:p>
    <w:tbl>
      <w:tblPr>
        <w:tblStyle w:val="Tabellenraster"/>
        <w:tblW w:w="15167" w:type="dxa"/>
        <w:tblInd w:w="-176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373"/>
        <w:gridCol w:w="5017"/>
        <w:gridCol w:w="5777"/>
      </w:tblGrid>
      <w:tr w:rsidR="00AF3698" w:rsidRPr="004D23A8" w14:paraId="2E57F518" w14:textId="77777777" w:rsidTr="00AF3698">
        <w:trPr>
          <w:trHeight w:val="3856"/>
        </w:trPr>
        <w:tc>
          <w:tcPr>
            <w:tcW w:w="4373" w:type="dxa"/>
            <w:vAlign w:val="center"/>
          </w:tcPr>
          <w:p w14:paraId="61A60E39" w14:textId="77777777" w:rsidR="00AF3698" w:rsidRPr="00241A98" w:rsidRDefault="00AF3698" w:rsidP="00537CA7">
            <w:pPr>
              <w:jc w:val="center"/>
              <w:rPr>
                <w:rFonts w:ascii="Arial" w:hAnsi="Arial"/>
                <w:b/>
                <w:sz w:val="70"/>
                <w:szCs w:val="70"/>
              </w:rPr>
            </w:pPr>
            <w:bookmarkStart w:id="0" w:name="_Hlk531625691"/>
            <w:r w:rsidRPr="00241A98">
              <w:rPr>
                <w:rFonts w:ascii="Arial" w:hAnsi="Arial"/>
                <w:b/>
                <w:sz w:val="70"/>
                <w:szCs w:val="70"/>
              </w:rPr>
              <w:t>Crawler</w:t>
            </w:r>
          </w:p>
        </w:tc>
        <w:tc>
          <w:tcPr>
            <w:tcW w:w="5017" w:type="dxa"/>
            <w:vAlign w:val="center"/>
          </w:tcPr>
          <w:p w14:paraId="3A7C99DE" w14:textId="77777777" w:rsidR="00AF3698" w:rsidRDefault="00AF3698" w:rsidP="00537CA7">
            <w:pPr>
              <w:keepNext/>
              <w:jc w:val="center"/>
            </w:pPr>
            <w:r>
              <w:rPr>
                <w:rFonts w:ascii="Arial" w:hAnsi="Arial"/>
                <w:b/>
                <w:noProof/>
                <w:sz w:val="20"/>
                <w:lang w:val="de-DE" w:eastAsia="de-DE"/>
              </w:rPr>
              <w:drawing>
                <wp:anchor distT="0" distB="0" distL="114300" distR="114300" simplePos="0" relativeHeight="251660288" behindDoc="0" locked="0" layoutInCell="1" allowOverlap="1" wp14:anchorId="79D793A5" wp14:editId="5E481707">
                  <wp:simplePos x="0" y="0"/>
                  <wp:positionH relativeFrom="column">
                    <wp:posOffset>864235</wp:posOffset>
                  </wp:positionH>
                  <wp:positionV relativeFrom="paragraph">
                    <wp:posOffset>444500</wp:posOffset>
                  </wp:positionV>
                  <wp:extent cx="1247775" cy="1002665"/>
                  <wp:effectExtent l="0" t="0" r="9525" b="6985"/>
                  <wp:wrapNone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7" b="14182"/>
                          <a:stretch/>
                        </pic:blipFill>
                        <pic:spPr bwMode="auto">
                          <a:xfrm>
                            <a:off x="0" y="0"/>
                            <a:ext cx="1247775" cy="100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/>
                <w:b/>
                <w:noProof/>
                <w:sz w:val="20"/>
                <w:lang w:val="de-DE" w:eastAsia="de-DE"/>
              </w:rPr>
              <w:drawing>
                <wp:inline distT="0" distB="0" distL="0" distR="0" wp14:anchorId="0EA84B93" wp14:editId="400C839E">
                  <wp:extent cx="3023175" cy="2015450"/>
                  <wp:effectExtent l="0" t="0" r="6350" b="4445"/>
                  <wp:docPr id="4" name="Grafik 4" descr="Ein Bild, das Himmel, drinnen, Foto, Text enthält.&#10;&#10;Mit sehr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dokumente-chaos2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4" r="17332" b="1344"/>
                          <a:stretch/>
                        </pic:blipFill>
                        <pic:spPr bwMode="auto">
                          <a:xfrm>
                            <a:off x="0" y="0"/>
                            <a:ext cx="3023998" cy="2015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27A879" w14:textId="77777777" w:rsidR="00AF3698" w:rsidRPr="00E906B3" w:rsidRDefault="00AF3698" w:rsidP="00537CA7">
            <w:pPr>
              <w:pStyle w:val="KeinLeerraum"/>
              <w:rPr>
                <w:rFonts w:ascii="Arial" w:hAnsi="Arial"/>
                <w:i/>
                <w:sz w:val="12"/>
                <w:szCs w:val="12"/>
              </w:rPr>
            </w:pPr>
            <w:r w:rsidRPr="00E906B3">
              <w:rPr>
                <w:rFonts w:ascii="Arial" w:hAnsi="Arial"/>
                <w:i/>
                <w:sz w:val="12"/>
                <w:szCs w:val="12"/>
              </w:rPr>
              <w:t xml:space="preserve">Bild: SRF </w:t>
            </w:r>
            <w:proofErr w:type="spellStart"/>
            <w:r w:rsidRPr="00E906B3">
              <w:rPr>
                <w:rFonts w:ascii="Arial" w:hAnsi="Arial"/>
                <w:i/>
                <w:sz w:val="12"/>
                <w:szCs w:val="12"/>
              </w:rPr>
              <w:t>mySchool</w:t>
            </w:r>
            <w:proofErr w:type="spellEnd"/>
            <w:r w:rsidRPr="00E906B3">
              <w:rPr>
                <w:rFonts w:ascii="Arial" w:hAnsi="Arial"/>
                <w:i/>
                <w:sz w:val="12"/>
                <w:szCs w:val="12"/>
              </w:rPr>
              <w:t xml:space="preserve"> / </w:t>
            </w:r>
            <w:proofErr w:type="spellStart"/>
            <w:r w:rsidRPr="00E906B3">
              <w:rPr>
                <w:rFonts w:ascii="Arial" w:hAnsi="Arial"/>
                <w:i/>
                <w:sz w:val="12"/>
                <w:szCs w:val="12"/>
              </w:rPr>
              <w:t>Colourbox</w:t>
            </w:r>
            <w:proofErr w:type="spellEnd"/>
          </w:p>
        </w:tc>
        <w:tc>
          <w:tcPr>
            <w:tcW w:w="5777" w:type="dxa"/>
            <w:vAlign w:val="center"/>
          </w:tcPr>
          <w:p w14:paraId="61770717" w14:textId="77777777" w:rsidR="00AF3698" w:rsidRPr="004D23A8" w:rsidRDefault="00AF3698" w:rsidP="00F85DCF">
            <w:pPr>
              <w:rPr>
                <w:rFonts w:ascii="Arial" w:hAnsi="Arial"/>
                <w:sz w:val="24"/>
                <w:szCs w:val="24"/>
              </w:rPr>
            </w:pPr>
            <w:r w:rsidRPr="004D23A8">
              <w:rPr>
                <w:rFonts w:ascii="Arial" w:hAnsi="Arial"/>
                <w:sz w:val="24"/>
                <w:szCs w:val="24"/>
              </w:rPr>
              <w:t>Suchroboter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Pr="004D23A8">
              <w:rPr>
                <w:rFonts w:ascii="Arial" w:hAnsi="Arial"/>
                <w:sz w:val="24"/>
                <w:szCs w:val="24"/>
              </w:rPr>
              <w:t>sind Programme, die ständig Webseiten auf Inhalte oder bestimmte Schlüsselwörter untersuchen. Die gesammelten Informationen werden vorsortiert und systematisch gespeichert.</w:t>
            </w:r>
          </w:p>
        </w:tc>
      </w:tr>
      <w:tr w:rsidR="00AF3698" w:rsidRPr="004D23A8" w14:paraId="14180DD6" w14:textId="77777777" w:rsidTr="00AF3698">
        <w:trPr>
          <w:trHeight w:val="3856"/>
        </w:trPr>
        <w:tc>
          <w:tcPr>
            <w:tcW w:w="4373" w:type="dxa"/>
            <w:vAlign w:val="center"/>
          </w:tcPr>
          <w:p w14:paraId="7F62573B" w14:textId="77777777" w:rsidR="00AF3698" w:rsidRPr="00241A98" w:rsidRDefault="00AF3698" w:rsidP="00537CA7">
            <w:pPr>
              <w:jc w:val="center"/>
              <w:rPr>
                <w:rFonts w:ascii="Arial" w:hAnsi="Arial"/>
                <w:b/>
                <w:sz w:val="70"/>
                <w:szCs w:val="70"/>
              </w:rPr>
            </w:pPr>
            <w:r w:rsidRPr="00241A98">
              <w:rPr>
                <w:rFonts w:ascii="Arial" w:hAnsi="Arial"/>
                <w:b/>
                <w:sz w:val="70"/>
                <w:szCs w:val="70"/>
              </w:rPr>
              <w:t>Index</w:t>
            </w:r>
          </w:p>
        </w:tc>
        <w:tc>
          <w:tcPr>
            <w:tcW w:w="5017" w:type="dxa"/>
            <w:vAlign w:val="center"/>
          </w:tcPr>
          <w:p w14:paraId="7AB97781" w14:textId="77777777" w:rsidR="00AF3698" w:rsidRDefault="00AF3698" w:rsidP="00537CA7">
            <w:pPr>
              <w:keepNext/>
              <w:jc w:val="center"/>
            </w:pPr>
            <w:r>
              <w:rPr>
                <w:rFonts w:ascii="Arial" w:hAnsi="Arial"/>
                <w:b/>
                <w:noProof/>
                <w:sz w:val="20"/>
                <w:lang w:val="de-DE" w:eastAsia="de-DE"/>
              </w:rPr>
              <w:drawing>
                <wp:anchor distT="0" distB="0" distL="114300" distR="114300" simplePos="0" relativeHeight="251659264" behindDoc="0" locked="0" layoutInCell="1" allowOverlap="1" wp14:anchorId="57BB7DF3" wp14:editId="6A6ED978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481330</wp:posOffset>
                  </wp:positionV>
                  <wp:extent cx="2002790" cy="1335405"/>
                  <wp:effectExtent l="0" t="0" r="0" b="0"/>
                  <wp:wrapNone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264" b="16007"/>
                          <a:stretch/>
                        </pic:blipFill>
                        <pic:spPr bwMode="auto">
                          <a:xfrm>
                            <a:off x="0" y="0"/>
                            <a:ext cx="2002790" cy="133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/>
                <w:b/>
                <w:noProof/>
                <w:sz w:val="20"/>
                <w:lang w:val="de-DE" w:eastAsia="de-DE"/>
              </w:rPr>
              <w:drawing>
                <wp:inline distT="0" distB="0" distL="0" distR="0" wp14:anchorId="5CB287E3" wp14:editId="48140002">
                  <wp:extent cx="3048709" cy="2202097"/>
                  <wp:effectExtent l="0" t="0" r="0" b="8255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uche-index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87" t="1557" r="4048" b="26525"/>
                          <a:stretch/>
                        </pic:blipFill>
                        <pic:spPr bwMode="auto">
                          <a:xfrm>
                            <a:off x="0" y="0"/>
                            <a:ext cx="3049270" cy="220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2A807B" w14:textId="77777777" w:rsidR="00AF3698" w:rsidRPr="00664EC0" w:rsidRDefault="00AF3698" w:rsidP="00537CA7">
            <w:pPr>
              <w:pStyle w:val="KeinLeerraum"/>
              <w:rPr>
                <w:rFonts w:ascii="Arial" w:hAnsi="Arial"/>
                <w:b/>
                <w:i/>
                <w:sz w:val="12"/>
                <w:szCs w:val="12"/>
              </w:rPr>
            </w:pPr>
            <w:r w:rsidRPr="00664EC0">
              <w:rPr>
                <w:rFonts w:ascii="Arial" w:hAnsi="Arial"/>
                <w:i/>
                <w:sz w:val="12"/>
                <w:szCs w:val="12"/>
              </w:rPr>
              <w:t xml:space="preserve">Bild: SRF </w:t>
            </w:r>
            <w:proofErr w:type="spellStart"/>
            <w:r w:rsidRPr="00664EC0">
              <w:rPr>
                <w:rFonts w:ascii="Arial" w:hAnsi="Arial"/>
                <w:i/>
                <w:sz w:val="12"/>
                <w:szCs w:val="12"/>
              </w:rPr>
              <w:t>mySchool</w:t>
            </w:r>
            <w:proofErr w:type="spellEnd"/>
            <w:r w:rsidRPr="00664EC0">
              <w:rPr>
                <w:rFonts w:ascii="Arial" w:hAnsi="Arial"/>
                <w:i/>
                <w:sz w:val="12"/>
                <w:szCs w:val="12"/>
              </w:rPr>
              <w:t xml:space="preserve"> / </w:t>
            </w:r>
            <w:proofErr w:type="spellStart"/>
            <w:r w:rsidRPr="00664EC0">
              <w:rPr>
                <w:rFonts w:ascii="Arial" w:hAnsi="Arial"/>
                <w:i/>
                <w:sz w:val="12"/>
                <w:szCs w:val="12"/>
              </w:rPr>
              <w:t>Colourbox</w:t>
            </w:r>
            <w:proofErr w:type="spellEnd"/>
          </w:p>
        </w:tc>
        <w:tc>
          <w:tcPr>
            <w:tcW w:w="5777" w:type="dxa"/>
            <w:vAlign w:val="center"/>
          </w:tcPr>
          <w:p w14:paraId="518FC8D2" w14:textId="77777777" w:rsidR="00AF3698" w:rsidRPr="004D23A8" w:rsidRDefault="00AF3698" w:rsidP="00F85DCF">
            <w:pPr>
              <w:rPr>
                <w:rFonts w:ascii="Arial" w:hAnsi="Arial"/>
                <w:color w:val="FF0000"/>
                <w:sz w:val="24"/>
                <w:szCs w:val="24"/>
              </w:rPr>
            </w:pPr>
            <w:r w:rsidRPr="004D23A8">
              <w:rPr>
                <w:rFonts w:ascii="Arial" w:hAnsi="Arial"/>
                <w:sz w:val="24"/>
                <w:szCs w:val="24"/>
              </w:rPr>
              <w:t>Daten, welche zu einem bestimmten Schlüsselbegriff gesammelt wurden, werden in einem Register abgelegt. Neben Register spricht man auch von einer Datenbank, die nach einer bestimmten Logik Informationen speichert</w:t>
            </w:r>
            <w:r w:rsidRPr="009B5576">
              <w:rPr>
                <w:rFonts w:ascii="Arial" w:hAnsi="Arial"/>
                <w:sz w:val="24"/>
                <w:szCs w:val="24"/>
              </w:rPr>
              <w:t xml:space="preserve">. Du kannst dir ein Inhaltsverzeichnis vorstellen, welches dir einen Überblick über die Inhalte gibt und dir sagt, wo du mehr Informationen findest. Dank diesen 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Registern können Suchmaschinen in kurzer Zeit passende Informationen im Internet finden. So wird für eine Suchanfrage nicht mehr das gesamte Internet durchsucht, sondern nur noch das Register. </w:t>
            </w:r>
          </w:p>
        </w:tc>
      </w:tr>
      <w:bookmarkEnd w:id="0"/>
    </w:tbl>
    <w:p w14:paraId="69133D41" w14:textId="77777777" w:rsidR="00AF3698" w:rsidRDefault="00AF3698" w:rsidP="0000282E"/>
    <w:p w14:paraId="1D2005FB" w14:textId="3F6F6525" w:rsidR="00A754D6" w:rsidRDefault="00A754D6" w:rsidP="00A51889">
      <w:pPr>
        <w:tabs>
          <w:tab w:val="left" w:pos="8377"/>
        </w:tabs>
        <w:spacing w:after="200" w:line="276" w:lineRule="auto"/>
      </w:pPr>
    </w:p>
    <w:tbl>
      <w:tblPr>
        <w:tblStyle w:val="Tabellenraster"/>
        <w:tblW w:w="15167" w:type="dxa"/>
        <w:tblInd w:w="-176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401"/>
        <w:gridCol w:w="4939"/>
        <w:gridCol w:w="5827"/>
      </w:tblGrid>
      <w:tr w:rsidR="00A754D6" w14:paraId="6B067BAC" w14:textId="77777777" w:rsidTr="00A51889">
        <w:trPr>
          <w:trHeight w:val="3856"/>
        </w:trPr>
        <w:tc>
          <w:tcPr>
            <w:tcW w:w="4390" w:type="dxa"/>
            <w:vAlign w:val="center"/>
          </w:tcPr>
          <w:p w14:paraId="62374727" w14:textId="5FE83B96" w:rsidR="00A754D6" w:rsidRPr="00A81D68" w:rsidRDefault="00A754D6" w:rsidP="00E53C38">
            <w:pPr>
              <w:rPr>
                <w:rFonts w:ascii="Arial" w:hAnsi="Arial"/>
                <w:sz w:val="20"/>
              </w:rPr>
            </w:pPr>
          </w:p>
          <w:p w14:paraId="7DB199ED" w14:textId="4339D731" w:rsidR="00A754D6" w:rsidRPr="00241A98" w:rsidRDefault="00A754D6" w:rsidP="002A10D0">
            <w:pPr>
              <w:jc w:val="center"/>
              <w:rPr>
                <w:rFonts w:ascii="Arial" w:hAnsi="Arial"/>
                <w:sz w:val="70"/>
                <w:szCs w:val="70"/>
              </w:rPr>
            </w:pPr>
            <w:r w:rsidRPr="00241A98">
              <w:rPr>
                <w:rFonts w:ascii="Arial" w:hAnsi="Arial"/>
                <w:b/>
                <w:sz w:val="70"/>
                <w:szCs w:val="70"/>
              </w:rPr>
              <w:t>Ranking</w:t>
            </w:r>
          </w:p>
          <w:p w14:paraId="216B157B" w14:textId="77777777" w:rsidR="00A754D6" w:rsidRDefault="00A754D6" w:rsidP="002A10D0">
            <w:pPr>
              <w:jc w:val="center"/>
              <w:rPr>
                <w:rFonts w:ascii="Arial" w:hAnsi="Arial"/>
                <w:sz w:val="20"/>
              </w:rPr>
            </w:pPr>
          </w:p>
          <w:p w14:paraId="2423D73E" w14:textId="5ACC658D" w:rsidR="00A754D6" w:rsidRPr="00A81D68" w:rsidRDefault="00A754D6" w:rsidP="002A10D0">
            <w:pPr>
              <w:jc w:val="center"/>
              <w:rPr>
                <w:rFonts w:ascii="Arial" w:hAnsi="Arial"/>
                <w:sz w:val="20"/>
              </w:rPr>
            </w:pPr>
          </w:p>
        </w:tc>
        <w:tc>
          <w:tcPr>
            <w:tcW w:w="4819" w:type="dxa"/>
            <w:vAlign w:val="center"/>
          </w:tcPr>
          <w:p w14:paraId="60EC6D79" w14:textId="77777777" w:rsidR="00971677" w:rsidRDefault="00636E49" w:rsidP="00971677">
            <w:pPr>
              <w:keepNext/>
              <w:jc w:val="center"/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4A9E9C0B" wp14:editId="5A48FEDB">
                  <wp:extent cx="2986977" cy="1598212"/>
                  <wp:effectExtent l="0" t="0" r="4445" b="254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9" t="3361" r="3230" b="36391"/>
                          <a:stretch/>
                        </pic:blipFill>
                        <pic:spPr bwMode="auto">
                          <a:xfrm>
                            <a:off x="0" y="0"/>
                            <a:ext cx="2988000" cy="159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78AE6" w14:textId="3757C6FB" w:rsidR="00A754D6" w:rsidRPr="00971677" w:rsidRDefault="00971677" w:rsidP="0039364A">
            <w:pPr>
              <w:pStyle w:val="KeinLeerraum"/>
              <w:rPr>
                <w:rFonts w:ascii="Arial" w:hAnsi="Arial"/>
                <w:b/>
                <w:i/>
                <w:sz w:val="12"/>
                <w:szCs w:val="12"/>
              </w:rPr>
            </w:pPr>
            <w:r w:rsidRPr="00971677">
              <w:rPr>
                <w:rFonts w:ascii="Arial" w:hAnsi="Arial"/>
                <w:i/>
                <w:sz w:val="12"/>
                <w:szCs w:val="12"/>
              </w:rPr>
              <w:t xml:space="preserve">Bild: SRF </w:t>
            </w:r>
            <w:proofErr w:type="spellStart"/>
            <w:r w:rsidRPr="00971677">
              <w:rPr>
                <w:rFonts w:ascii="Arial" w:hAnsi="Arial"/>
                <w:i/>
                <w:sz w:val="12"/>
                <w:szCs w:val="12"/>
              </w:rPr>
              <w:t>mySchool</w:t>
            </w:r>
            <w:proofErr w:type="spellEnd"/>
            <w:r w:rsidRPr="00971677">
              <w:rPr>
                <w:rFonts w:ascii="Arial" w:hAnsi="Arial"/>
                <w:i/>
                <w:sz w:val="12"/>
                <w:szCs w:val="12"/>
              </w:rPr>
              <w:t xml:space="preserve"> / Google</w:t>
            </w:r>
          </w:p>
        </w:tc>
        <w:tc>
          <w:tcPr>
            <w:tcW w:w="5812" w:type="dxa"/>
            <w:vAlign w:val="center"/>
          </w:tcPr>
          <w:p w14:paraId="6A5870FE" w14:textId="43B71882" w:rsidR="00A754D6" w:rsidRPr="004D23A8" w:rsidRDefault="00A754D6" w:rsidP="00F85DCF">
            <w:pPr>
              <w:rPr>
                <w:rFonts w:ascii="Arial" w:hAnsi="Arial"/>
                <w:sz w:val="24"/>
                <w:szCs w:val="24"/>
              </w:rPr>
            </w:pPr>
            <w:r w:rsidRPr="004D23A8">
              <w:rPr>
                <w:rFonts w:ascii="Arial" w:hAnsi="Arial"/>
                <w:sz w:val="24"/>
                <w:szCs w:val="24"/>
              </w:rPr>
              <w:t>Je nach Suchbegriff</w:t>
            </w:r>
            <w:r w:rsidR="006A1413">
              <w:rPr>
                <w:rFonts w:ascii="Arial" w:hAnsi="Arial"/>
                <w:sz w:val="24"/>
                <w:szCs w:val="24"/>
              </w:rPr>
              <w:t xml:space="preserve"> enthält die Trefferliste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Millionen von Einträge</w:t>
            </w:r>
            <w:r w:rsidR="006A1413">
              <w:rPr>
                <w:rFonts w:ascii="Arial" w:hAnsi="Arial"/>
                <w:sz w:val="24"/>
                <w:szCs w:val="24"/>
              </w:rPr>
              <w:t>n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. </w:t>
            </w:r>
            <w:r w:rsidR="006A1413">
              <w:rPr>
                <w:rFonts w:ascii="Arial" w:hAnsi="Arial"/>
                <w:sz w:val="24"/>
                <w:szCs w:val="24"/>
              </w:rPr>
              <w:t>Die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Suchmaschine muss entscheiden, welche Einträge sie in welcher Reihenfolge anzeigen möchte. Welcher Eintrag steht an erster Stelle und welche Informationen werden auf den hintersten Seiten angezeigt? Diese Reihenfolge </w:t>
            </w:r>
            <w:r w:rsidR="006A1413">
              <w:rPr>
                <w:rFonts w:ascii="Arial" w:hAnsi="Arial"/>
                <w:sz w:val="24"/>
                <w:szCs w:val="24"/>
              </w:rPr>
              <w:t>bestimmt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die Suchmaschine </w:t>
            </w:r>
            <w:r w:rsidR="001635F3">
              <w:rPr>
                <w:rFonts w:ascii="Arial" w:hAnsi="Arial"/>
                <w:sz w:val="24"/>
                <w:szCs w:val="24"/>
              </w:rPr>
              <w:t>anhand von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Algorithmen.</w:t>
            </w:r>
          </w:p>
          <w:p w14:paraId="5DF3BF80" w14:textId="77777777" w:rsidR="00A754D6" w:rsidRPr="004D23A8" w:rsidRDefault="00A754D6" w:rsidP="002A10D0">
            <w:pPr>
              <w:spacing w:line="276" w:lineRule="auto"/>
              <w:jc w:val="both"/>
              <w:rPr>
                <w:rFonts w:ascii="Arial" w:hAnsi="Arial"/>
                <w:b/>
                <w:noProof/>
                <w:sz w:val="24"/>
                <w:szCs w:val="24"/>
              </w:rPr>
            </w:pPr>
          </w:p>
        </w:tc>
      </w:tr>
      <w:tr w:rsidR="00A754D6" w14:paraId="791C3809" w14:textId="77777777" w:rsidTr="00A51889">
        <w:trPr>
          <w:trHeight w:val="3856"/>
        </w:trPr>
        <w:tc>
          <w:tcPr>
            <w:tcW w:w="4390" w:type="dxa"/>
            <w:vAlign w:val="center"/>
          </w:tcPr>
          <w:p w14:paraId="72C35E15" w14:textId="42774B42" w:rsidR="00A754D6" w:rsidRPr="002B6D69" w:rsidRDefault="00A754D6" w:rsidP="002A10D0">
            <w:pPr>
              <w:jc w:val="center"/>
              <w:rPr>
                <w:rFonts w:ascii="Arial" w:hAnsi="Arial"/>
                <w:b/>
                <w:sz w:val="70"/>
                <w:szCs w:val="70"/>
              </w:rPr>
            </w:pPr>
            <w:r w:rsidRPr="002B6D69">
              <w:rPr>
                <w:rFonts w:ascii="Arial" w:hAnsi="Arial"/>
                <w:b/>
                <w:sz w:val="70"/>
                <w:szCs w:val="70"/>
              </w:rPr>
              <w:t>Algorith</w:t>
            </w:r>
            <w:r w:rsidR="002B6D69" w:rsidRPr="002B6D69">
              <w:rPr>
                <w:rFonts w:ascii="Arial" w:hAnsi="Arial"/>
                <w:b/>
                <w:sz w:val="70"/>
                <w:szCs w:val="70"/>
              </w:rPr>
              <w:t>mus</w:t>
            </w:r>
          </w:p>
        </w:tc>
        <w:tc>
          <w:tcPr>
            <w:tcW w:w="4819" w:type="dxa"/>
            <w:vAlign w:val="center"/>
          </w:tcPr>
          <w:p w14:paraId="7FD87D91" w14:textId="77777777" w:rsidR="00B765F6" w:rsidRDefault="00B765F6" w:rsidP="00664EC0">
            <w:pPr>
              <w:keepNext/>
              <w:jc w:val="center"/>
              <w:rPr>
                <w:rFonts w:ascii="Arial" w:hAnsi="Arial"/>
                <w:b/>
                <w:noProof/>
                <w:sz w:val="20"/>
                <w:lang w:val="de-DE" w:eastAsia="de-DE"/>
              </w:rPr>
            </w:pPr>
          </w:p>
          <w:p w14:paraId="5B0B414D" w14:textId="11BC4CBC" w:rsidR="00664EC0" w:rsidRDefault="00A754D6" w:rsidP="00664EC0">
            <w:pPr>
              <w:keepNext/>
              <w:jc w:val="center"/>
            </w:pPr>
            <w:r>
              <w:rPr>
                <w:rFonts w:ascii="Arial" w:hAnsi="Arial"/>
                <w:b/>
                <w:noProof/>
                <w:sz w:val="20"/>
                <w:lang w:val="de-DE" w:eastAsia="de-DE"/>
              </w:rPr>
              <w:drawing>
                <wp:inline distT="0" distB="0" distL="0" distR="0" wp14:anchorId="44869627" wp14:editId="70F2127E">
                  <wp:extent cx="2987439" cy="1991626"/>
                  <wp:effectExtent l="0" t="0" r="3810" b="889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5" t="2807" r="2898" b="2807"/>
                          <a:stretch/>
                        </pic:blipFill>
                        <pic:spPr bwMode="auto">
                          <a:xfrm>
                            <a:off x="0" y="0"/>
                            <a:ext cx="2988000" cy="19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FD3B59" w14:textId="63C50C95" w:rsidR="00A754D6" w:rsidRPr="00FC5A84" w:rsidRDefault="00664EC0" w:rsidP="008476E6">
            <w:pPr>
              <w:pStyle w:val="KeinLeerraum"/>
              <w:rPr>
                <w:rFonts w:ascii="Arial" w:hAnsi="Arial"/>
                <w:i/>
                <w:sz w:val="12"/>
                <w:szCs w:val="12"/>
              </w:rPr>
            </w:pPr>
            <w:r w:rsidRPr="00FC5A84">
              <w:rPr>
                <w:rFonts w:ascii="Arial" w:hAnsi="Arial"/>
                <w:i/>
                <w:sz w:val="12"/>
                <w:szCs w:val="12"/>
              </w:rPr>
              <w:t xml:space="preserve">Bild: </w:t>
            </w:r>
            <w:proofErr w:type="spellStart"/>
            <w:r w:rsidRPr="00FC5A84">
              <w:rPr>
                <w:rFonts w:ascii="Arial" w:hAnsi="Arial"/>
                <w:i/>
                <w:sz w:val="12"/>
                <w:szCs w:val="12"/>
              </w:rPr>
              <w:t>Shutterbox</w:t>
            </w:r>
            <w:proofErr w:type="spellEnd"/>
          </w:p>
        </w:tc>
        <w:tc>
          <w:tcPr>
            <w:tcW w:w="5812" w:type="dxa"/>
            <w:vAlign w:val="center"/>
          </w:tcPr>
          <w:p w14:paraId="4CDA9894" w14:textId="6097E336" w:rsidR="00A754D6" w:rsidRPr="004D23A8" w:rsidRDefault="00A754D6" w:rsidP="00F85DCF">
            <w:pPr>
              <w:rPr>
                <w:rFonts w:ascii="Arial" w:hAnsi="Arial"/>
                <w:sz w:val="24"/>
                <w:szCs w:val="24"/>
              </w:rPr>
            </w:pPr>
            <w:r w:rsidRPr="004D23A8">
              <w:rPr>
                <w:rFonts w:ascii="Arial" w:hAnsi="Arial"/>
                <w:sz w:val="24"/>
                <w:szCs w:val="24"/>
              </w:rPr>
              <w:t>Bei einer Suchanfrage werden meist</w:t>
            </w:r>
            <w:r w:rsidR="00A17FAD">
              <w:rPr>
                <w:rFonts w:ascii="Arial" w:hAnsi="Arial"/>
                <w:sz w:val="24"/>
                <w:szCs w:val="24"/>
              </w:rPr>
              <w:t>ens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nur die </w:t>
            </w:r>
            <w:r w:rsidR="00A17FAD">
              <w:rPr>
                <w:rFonts w:ascii="Arial" w:hAnsi="Arial"/>
                <w:sz w:val="24"/>
                <w:szCs w:val="24"/>
              </w:rPr>
              <w:t>obersten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Einträge angeklickt. Deshalb ist es für Webseite</w:t>
            </w:r>
            <w:r w:rsidR="00CE4BAD">
              <w:rPr>
                <w:rFonts w:ascii="Arial" w:hAnsi="Arial"/>
                <w:sz w:val="24"/>
                <w:szCs w:val="24"/>
              </w:rPr>
              <w:t>n</w:t>
            </w:r>
            <w:r w:rsidR="00930B8D">
              <w:rPr>
                <w:rFonts w:ascii="Arial" w:hAnsi="Arial"/>
                <w:sz w:val="24"/>
                <w:szCs w:val="24"/>
              </w:rPr>
              <w:t xml:space="preserve"> wichtig, dass sie </w:t>
            </w:r>
            <w:r w:rsidRPr="004D23A8">
              <w:rPr>
                <w:rFonts w:ascii="Arial" w:hAnsi="Arial"/>
                <w:sz w:val="24"/>
                <w:szCs w:val="24"/>
              </w:rPr>
              <w:t>möglichst an erster Stelle erschein</w:t>
            </w:r>
            <w:r w:rsidR="00CE4BAD">
              <w:rPr>
                <w:rFonts w:ascii="Arial" w:hAnsi="Arial"/>
                <w:sz w:val="24"/>
                <w:szCs w:val="24"/>
              </w:rPr>
              <w:t>en</w:t>
            </w:r>
            <w:r w:rsidRPr="004D23A8">
              <w:rPr>
                <w:rFonts w:ascii="Arial" w:hAnsi="Arial"/>
                <w:sz w:val="24"/>
                <w:szCs w:val="24"/>
              </w:rPr>
              <w:t>. Mit mathematischen Formel</w:t>
            </w:r>
            <w:r w:rsidR="00930B8D">
              <w:rPr>
                <w:rFonts w:ascii="Arial" w:hAnsi="Arial"/>
                <w:sz w:val="24"/>
                <w:szCs w:val="24"/>
              </w:rPr>
              <w:t>n kann berechnet werden, welche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</w:t>
            </w:r>
            <w:r w:rsidR="00930B8D">
              <w:rPr>
                <w:rFonts w:ascii="Arial" w:hAnsi="Arial"/>
                <w:sz w:val="24"/>
                <w:szCs w:val="24"/>
              </w:rPr>
              <w:t>Rangliste (Ranking)</w:t>
            </w:r>
            <w:r w:rsidRPr="009B5576">
              <w:rPr>
                <w:rFonts w:ascii="Arial" w:hAnsi="Arial"/>
                <w:sz w:val="24"/>
                <w:szCs w:val="24"/>
              </w:rPr>
              <w:t xml:space="preserve"> 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bei einer Suchanfrage angezeigt werden soll. In diese Berechnung </w:t>
            </w:r>
            <w:r w:rsidR="00930B8D">
              <w:rPr>
                <w:rFonts w:ascii="Arial" w:hAnsi="Arial"/>
                <w:sz w:val="24"/>
                <w:szCs w:val="24"/>
              </w:rPr>
              <w:t>gehören Faktoren wie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: Wie aktuell ist eine Webseite? Wie viele andere Webseiten verweisen </w:t>
            </w:r>
            <w:r w:rsidR="00CE4BAD">
              <w:rPr>
                <w:rFonts w:ascii="Arial" w:hAnsi="Arial"/>
                <w:sz w:val="24"/>
                <w:szCs w:val="24"/>
              </w:rPr>
              <w:t>darauf</w:t>
            </w:r>
            <w:r w:rsidRPr="004D23A8">
              <w:rPr>
                <w:rFonts w:ascii="Arial" w:hAnsi="Arial"/>
                <w:sz w:val="24"/>
                <w:szCs w:val="24"/>
              </w:rPr>
              <w:t>?</w:t>
            </w:r>
            <w:r w:rsidR="00984C89">
              <w:rPr>
                <w:rFonts w:ascii="Arial" w:hAnsi="Arial"/>
                <w:sz w:val="24"/>
                <w:szCs w:val="24"/>
              </w:rPr>
              <w:t xml:space="preserve"> Wie lange bleiben die Leute auf </w:t>
            </w:r>
            <w:r w:rsidR="0022714F">
              <w:rPr>
                <w:rFonts w:ascii="Arial" w:hAnsi="Arial"/>
                <w:sz w:val="24"/>
                <w:szCs w:val="24"/>
              </w:rPr>
              <w:t>der</w:t>
            </w:r>
            <w:r w:rsidR="00984C89">
              <w:rPr>
                <w:rFonts w:ascii="Arial" w:hAnsi="Arial"/>
                <w:sz w:val="24"/>
                <w:szCs w:val="24"/>
              </w:rPr>
              <w:t xml:space="preserve"> Webseite?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Die Suchmaschine Google gibt der Öffentlichkeit</w:t>
            </w:r>
            <w:r w:rsidR="00984C89">
              <w:rPr>
                <w:rFonts w:ascii="Arial" w:hAnsi="Arial"/>
                <w:sz w:val="24"/>
                <w:szCs w:val="24"/>
              </w:rPr>
              <w:t xml:space="preserve"> aber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keine Auskunft darüber, wie </w:t>
            </w:r>
            <w:r w:rsidR="00930B8D">
              <w:rPr>
                <w:rFonts w:ascii="Arial" w:hAnsi="Arial"/>
                <w:sz w:val="24"/>
                <w:szCs w:val="24"/>
              </w:rPr>
              <w:t>ihre Rangliste</w:t>
            </w:r>
            <w:r w:rsidR="00984C89">
              <w:rPr>
                <w:rFonts w:ascii="Arial" w:hAnsi="Arial"/>
                <w:sz w:val="24"/>
                <w:szCs w:val="24"/>
              </w:rPr>
              <w:t>n</w:t>
            </w:r>
            <w:r w:rsidR="0022714F">
              <w:rPr>
                <w:rFonts w:ascii="Arial" w:hAnsi="Arial"/>
                <w:sz w:val="24"/>
                <w:szCs w:val="24"/>
              </w:rPr>
              <w:t xml:space="preserve"> genau</w:t>
            </w:r>
            <w:r w:rsidRPr="004D23A8">
              <w:rPr>
                <w:rFonts w:ascii="Arial" w:hAnsi="Arial"/>
                <w:sz w:val="24"/>
                <w:szCs w:val="24"/>
              </w:rPr>
              <w:t xml:space="preserve"> </w:t>
            </w:r>
            <w:r w:rsidR="00984C89">
              <w:rPr>
                <w:rFonts w:ascii="Arial" w:hAnsi="Arial"/>
                <w:sz w:val="24"/>
                <w:szCs w:val="24"/>
              </w:rPr>
              <w:t>berechnet werden.</w:t>
            </w:r>
          </w:p>
        </w:tc>
      </w:tr>
    </w:tbl>
    <w:p w14:paraId="5082126A" w14:textId="77777777" w:rsidR="00813A39" w:rsidRDefault="00813A39" w:rsidP="0000282E">
      <w:pPr>
        <w:sectPr w:rsidR="00813A39" w:rsidSect="008A0C1C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6838" w:h="11906" w:orient="landscape"/>
          <w:pgMar w:top="1417" w:right="1103" w:bottom="1417" w:left="1134" w:header="708" w:footer="708" w:gutter="0"/>
          <w:cols w:space="708"/>
          <w:docGrid w:linePitch="360"/>
        </w:sect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3E75FE" w14:paraId="0A854800" w14:textId="77777777" w:rsidTr="00537CA7">
        <w:tc>
          <w:tcPr>
            <w:tcW w:w="9356" w:type="dxa"/>
          </w:tcPr>
          <w:p w14:paraId="172F3EB4" w14:textId="76E224BA" w:rsidR="003E75FE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 xml:space="preserve">Aufgabe 2: </w:t>
            </w:r>
            <w:r w:rsidRPr="000D27A4">
              <w:rPr>
                <w:rFonts w:ascii="Arial" w:hAnsi="Arial"/>
                <w:b/>
                <w:sz w:val="24"/>
                <w:szCs w:val="24"/>
              </w:rPr>
              <w:t>Fünf verschiedene Suchmaschinen</w:t>
            </w:r>
          </w:p>
        </w:tc>
      </w:tr>
    </w:tbl>
    <w:p w14:paraId="3627DBDA" w14:textId="77777777" w:rsidR="003E75FE" w:rsidRPr="000D27A4" w:rsidRDefault="003E75FE" w:rsidP="003E75FE">
      <w:pPr>
        <w:spacing w:line="276" w:lineRule="auto"/>
        <w:rPr>
          <w:rFonts w:ascii="Arial" w:hAnsi="Arial"/>
          <w:b/>
          <w:sz w:val="24"/>
          <w:szCs w:val="24"/>
        </w:rPr>
      </w:pPr>
    </w:p>
    <w:tbl>
      <w:tblPr>
        <w:tblStyle w:val="Tabellenraster"/>
        <w:tblW w:w="9356" w:type="dxa"/>
        <w:tblBorders>
          <w:top w:val="single" w:sz="4" w:space="0" w:color="EAEAEA"/>
          <w:left w:val="single" w:sz="4" w:space="0" w:color="EAEAEA"/>
          <w:bottom w:val="single" w:sz="4" w:space="0" w:color="EAEAEA"/>
          <w:right w:val="single" w:sz="4" w:space="0" w:color="EAEAEA"/>
          <w:insideH w:val="single" w:sz="4" w:space="0" w:color="EAEAEA"/>
          <w:insideV w:val="single" w:sz="4" w:space="0" w:color="EAEAEA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1560"/>
        <w:gridCol w:w="7796"/>
      </w:tblGrid>
      <w:tr w:rsidR="003E75FE" w:rsidRPr="000D27A4" w14:paraId="367765FF" w14:textId="77777777" w:rsidTr="00537CA7">
        <w:trPr>
          <w:trHeight w:val="624"/>
        </w:trPr>
        <w:tc>
          <w:tcPr>
            <w:tcW w:w="1560" w:type="dxa"/>
            <w:vAlign w:val="center"/>
          </w:tcPr>
          <w:p w14:paraId="322A0859" w14:textId="77777777" w:rsidR="003E75FE" w:rsidRPr="000D27A4" w:rsidRDefault="003E75FE" w:rsidP="00537CA7">
            <w:pPr>
              <w:spacing w:line="276" w:lineRule="auto"/>
              <w:jc w:val="center"/>
              <w:rPr>
                <w:rFonts w:ascii="Arial" w:hAnsi="Arial"/>
                <w:b/>
                <w:color w:val="FF0000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6356886E" wp14:editId="09BCCBAA">
                  <wp:extent cx="538480" cy="365125"/>
                  <wp:effectExtent l="0" t="0" r="0" b="0"/>
                  <wp:docPr id="289" name="Grafik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vAlign w:val="center"/>
          </w:tcPr>
          <w:p w14:paraId="118F031F" w14:textId="77777777" w:rsidR="003E75FE" w:rsidRPr="000D27A4" w:rsidRDefault="00781F40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hyperlink r:id="rId21" w:history="1">
              <w:r w:rsidR="003E75FE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www.blinde-kuh.ch</w:t>
              </w:r>
            </w:hyperlink>
            <w:r w:rsidR="003E75FE" w:rsidRPr="000D27A4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  <w:tr w:rsidR="003E75FE" w:rsidRPr="000D27A4" w14:paraId="7DD457EE" w14:textId="77777777" w:rsidTr="00537CA7">
        <w:trPr>
          <w:trHeight w:val="624"/>
        </w:trPr>
        <w:tc>
          <w:tcPr>
            <w:tcW w:w="1560" w:type="dxa"/>
            <w:vAlign w:val="center"/>
          </w:tcPr>
          <w:p w14:paraId="1D90C826" w14:textId="77777777" w:rsidR="003E75FE" w:rsidRPr="000D27A4" w:rsidRDefault="003E75FE" w:rsidP="00537CA7">
            <w:pPr>
              <w:spacing w:line="276" w:lineRule="auto"/>
              <w:jc w:val="center"/>
              <w:rPr>
                <w:rFonts w:ascii="Arial" w:hAnsi="Arial"/>
                <w:b/>
                <w:color w:val="FF0000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2ADDFB39" wp14:editId="20FB719B">
                  <wp:extent cx="538480" cy="365125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vAlign w:val="center"/>
          </w:tcPr>
          <w:p w14:paraId="565B0B7B" w14:textId="77777777" w:rsidR="003E75FE" w:rsidRPr="000D27A4" w:rsidRDefault="00781F40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hyperlink r:id="rId22" w:history="1">
              <w:r w:rsidR="003E75FE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www.fragfinn.de</w:t>
              </w:r>
            </w:hyperlink>
            <w:r w:rsidR="003E75FE" w:rsidRPr="000D27A4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  <w:tr w:rsidR="003E75FE" w:rsidRPr="000D27A4" w14:paraId="30F0CD7F" w14:textId="77777777" w:rsidTr="00537CA7">
        <w:trPr>
          <w:trHeight w:val="624"/>
        </w:trPr>
        <w:tc>
          <w:tcPr>
            <w:tcW w:w="1560" w:type="dxa"/>
            <w:vAlign w:val="center"/>
          </w:tcPr>
          <w:p w14:paraId="563E3507" w14:textId="77777777" w:rsidR="003E75FE" w:rsidRPr="000D27A4" w:rsidRDefault="003E75FE" w:rsidP="00537CA7">
            <w:pPr>
              <w:spacing w:line="276" w:lineRule="auto"/>
              <w:jc w:val="center"/>
              <w:rPr>
                <w:rFonts w:ascii="Arial" w:hAnsi="Arial"/>
                <w:b/>
                <w:color w:val="FF0000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69420E1D" wp14:editId="26246154">
                  <wp:extent cx="538480" cy="365125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vAlign w:val="center"/>
          </w:tcPr>
          <w:p w14:paraId="2B853937" w14:textId="77777777" w:rsidR="003E75FE" w:rsidRPr="000D27A4" w:rsidRDefault="00781F40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hyperlink r:id="rId23" w:history="1">
              <w:r w:rsidR="003E75FE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www.helles-koepfchen.de</w:t>
              </w:r>
            </w:hyperlink>
            <w:r w:rsidR="003E75FE" w:rsidRPr="000D27A4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  <w:tr w:rsidR="003E75FE" w:rsidRPr="000D27A4" w14:paraId="31AA1D87" w14:textId="77777777" w:rsidTr="00537CA7">
        <w:trPr>
          <w:trHeight w:val="624"/>
        </w:trPr>
        <w:tc>
          <w:tcPr>
            <w:tcW w:w="1560" w:type="dxa"/>
            <w:vAlign w:val="center"/>
          </w:tcPr>
          <w:p w14:paraId="210844CD" w14:textId="77777777" w:rsidR="003E75FE" w:rsidRPr="000D27A4" w:rsidRDefault="003E75FE" w:rsidP="00537CA7">
            <w:pPr>
              <w:spacing w:line="276" w:lineRule="auto"/>
              <w:jc w:val="center"/>
              <w:rPr>
                <w:rFonts w:ascii="Arial" w:hAnsi="Arial"/>
                <w:b/>
                <w:color w:val="FF0000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5CB6917B" wp14:editId="62F7FDD6">
                  <wp:extent cx="538480" cy="365125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vAlign w:val="center"/>
          </w:tcPr>
          <w:p w14:paraId="554420C6" w14:textId="77777777" w:rsidR="003E75FE" w:rsidRPr="000D27A4" w:rsidRDefault="00781F40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hyperlink r:id="rId24" w:history="1">
              <w:r w:rsidR="003E75FE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www.duckduckgo.com</w:t>
              </w:r>
            </w:hyperlink>
            <w:r w:rsidR="003E75FE" w:rsidRPr="000D27A4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  <w:tr w:rsidR="003E75FE" w:rsidRPr="000D27A4" w14:paraId="2E966A25" w14:textId="77777777" w:rsidTr="00537CA7">
        <w:trPr>
          <w:trHeight w:val="624"/>
        </w:trPr>
        <w:tc>
          <w:tcPr>
            <w:tcW w:w="1560" w:type="dxa"/>
            <w:vAlign w:val="center"/>
          </w:tcPr>
          <w:p w14:paraId="663B9676" w14:textId="77777777" w:rsidR="003E75FE" w:rsidRPr="000D27A4" w:rsidRDefault="003E75FE" w:rsidP="00537CA7">
            <w:pPr>
              <w:spacing w:line="276" w:lineRule="auto"/>
              <w:jc w:val="center"/>
              <w:rPr>
                <w:rFonts w:ascii="Arial" w:hAnsi="Arial"/>
                <w:b/>
                <w:color w:val="FF0000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5ED1F8FF" wp14:editId="384A2AF3">
                  <wp:extent cx="538480" cy="365125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vAlign w:val="center"/>
          </w:tcPr>
          <w:p w14:paraId="17082594" w14:textId="77777777" w:rsidR="003E75FE" w:rsidRPr="000D27A4" w:rsidRDefault="00781F40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hyperlink r:id="rId25" w:history="1">
              <w:r w:rsidR="003E75FE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www.google.com</w:t>
              </w:r>
            </w:hyperlink>
            <w:r w:rsidR="003E75FE" w:rsidRPr="000D27A4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</w:tbl>
    <w:p w14:paraId="5B72DCF0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3E75FE" w14:paraId="7C8F377D" w14:textId="77777777" w:rsidTr="00537CA7">
        <w:tc>
          <w:tcPr>
            <w:tcW w:w="9356" w:type="dxa"/>
          </w:tcPr>
          <w:p w14:paraId="6092D8AC" w14:textId="45D86BA3" w:rsidR="003E75FE" w:rsidRPr="00920593" w:rsidRDefault="003E75FE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Wähle drei Suchmaschinen aus und suche</w:t>
            </w:r>
            <w:r w:rsidRPr="000D27A4">
              <w:rPr>
                <w:rFonts w:ascii="Arial" w:hAnsi="Arial"/>
                <w:sz w:val="24"/>
                <w:szCs w:val="24"/>
              </w:rPr>
              <w:t xml:space="preserve"> Informationen zum Schäferhund.</w:t>
            </w:r>
            <w:r w:rsidRPr="000D27A4">
              <w:rPr>
                <w:rFonts w:ascii="Arial" w:hAnsi="Arial"/>
                <w:noProof/>
                <w:sz w:val="24"/>
                <w:szCs w:val="24"/>
              </w:rPr>
              <w:t xml:space="preserve"> </w:t>
            </w:r>
          </w:p>
        </w:tc>
      </w:tr>
    </w:tbl>
    <w:p w14:paraId="1D50C407" w14:textId="1AA623F5" w:rsidR="003E75FE" w:rsidRDefault="003E75FE" w:rsidP="003E75FE">
      <w:pPr>
        <w:spacing w:line="276" w:lineRule="auto"/>
        <w:rPr>
          <w:rFonts w:ascii="Arial" w:hAnsi="Arial"/>
          <w:noProof/>
          <w:sz w:val="24"/>
          <w:szCs w:val="24"/>
        </w:rPr>
      </w:pPr>
      <w:r w:rsidRPr="000D27A4">
        <w:rPr>
          <w:rFonts w:ascii="Arial" w:hAnsi="Arial"/>
          <w:noProof/>
          <w:sz w:val="24"/>
          <w:szCs w:val="24"/>
          <w:lang w:val="de-DE" w:eastAsia="de-DE"/>
        </w:rPr>
        <w:drawing>
          <wp:anchor distT="0" distB="0" distL="114300" distR="114300" simplePos="0" relativeHeight="251663360" behindDoc="0" locked="0" layoutInCell="1" allowOverlap="1" wp14:anchorId="105E7DBA" wp14:editId="071F2EEE">
            <wp:simplePos x="0" y="0"/>
            <wp:positionH relativeFrom="column">
              <wp:posOffset>4102100</wp:posOffset>
            </wp:positionH>
            <wp:positionV relativeFrom="paragraph">
              <wp:posOffset>2540</wp:posOffset>
            </wp:positionV>
            <wp:extent cx="1820545" cy="1568450"/>
            <wp:effectExtent l="0" t="0" r="8255" b="0"/>
            <wp:wrapNone/>
            <wp:docPr id="15" name="Grafik 5" descr="Ein Bild, das Hund, braun, Tier, Frisbe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äferhund.png"/>
                    <pic:cNvPicPr/>
                  </pic:nvPicPr>
                  <pic:blipFill rotWithShape="1">
                    <a:blip r:embed="rId26"/>
                    <a:srcRect l="15633" r="7720" b="3523"/>
                    <a:stretch/>
                  </pic:blipFill>
                  <pic:spPr bwMode="auto">
                    <a:xfrm>
                      <a:off x="0" y="0"/>
                      <a:ext cx="1820545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CFFB5" w14:textId="77777777" w:rsidR="003E75FE" w:rsidRPr="000D27A4" w:rsidRDefault="003E75FE" w:rsidP="003E75FE">
      <w:pPr>
        <w:spacing w:line="276" w:lineRule="auto"/>
        <w:rPr>
          <w:rFonts w:ascii="Arial" w:hAnsi="Arial"/>
          <w:noProof/>
          <w:sz w:val="24"/>
          <w:szCs w:val="24"/>
        </w:rPr>
      </w:pPr>
    </w:p>
    <w:p w14:paraId="5C6AA150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01BB5CBF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60A3ACAC" wp14:editId="0224337B">
                <wp:simplePos x="0" y="0"/>
                <wp:positionH relativeFrom="column">
                  <wp:posOffset>4358640</wp:posOffset>
                </wp:positionH>
                <wp:positionV relativeFrom="paragraph">
                  <wp:posOffset>155101</wp:posOffset>
                </wp:positionV>
                <wp:extent cx="1025525" cy="94615"/>
                <wp:effectExtent l="0" t="0" r="3175" b="635"/>
                <wp:wrapTight wrapText="bothSides">
                  <wp:wrapPolygon edited="0">
                    <wp:start x="0" y="0"/>
                    <wp:lineTo x="0" y="17396"/>
                    <wp:lineTo x="21266" y="17396"/>
                    <wp:lineTo x="21266" y="0"/>
                    <wp:lineTo x="0" y="0"/>
                  </wp:wrapPolygon>
                </wp:wrapTight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94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0FB36" w14:textId="77777777" w:rsidR="003E75FE" w:rsidRPr="00976872" w:rsidRDefault="003E75FE" w:rsidP="003E75FE">
                            <w:pPr>
                              <w:pStyle w:val="Beschriftung"/>
                              <w:rPr>
                                <w:rFonts w:ascii="Arial" w:hAnsi="Arial"/>
                                <w:noProof/>
                                <w:color w:val="auto"/>
                                <w:sz w:val="10"/>
                                <w:szCs w:val="10"/>
                                <w:lang w:val="de-DE" w:eastAsia="de-DE"/>
                              </w:rPr>
                            </w:pPr>
                            <w:r w:rsidRPr="00976872">
                              <w:rPr>
                                <w:rFonts w:ascii="Arial" w:hAnsi="Arial"/>
                                <w:color w:val="auto"/>
                                <w:sz w:val="10"/>
                                <w:szCs w:val="10"/>
                              </w:rPr>
                              <w:t xml:space="preserve">Bild: </w:t>
                            </w:r>
                            <w:proofErr w:type="spellStart"/>
                            <w:r w:rsidRPr="00976872">
                              <w:rPr>
                                <w:rFonts w:ascii="Arial" w:hAnsi="Arial"/>
                                <w:color w:val="auto"/>
                                <w:sz w:val="10"/>
                                <w:szCs w:val="10"/>
                              </w:rPr>
                              <w:t>Colourbox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A3ACAC" id="_x0000_t202" coordsize="21600,21600" o:spt="202" path="m,l,21600r21600,l21600,xe">
                <v:stroke joinstyle="miter"/>
                <v:path gradientshapeok="t" o:connecttype="rect"/>
              </v:shapetype>
              <v:shape id="Textfeld 9" o:spid="_x0000_s1026" type="#_x0000_t202" style="position:absolute;margin-left:343.2pt;margin-top:12.2pt;width:80.75pt;height:7.45pt;z-index:-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" stroked="f">
                <v:textbox inset="0,0,0,0">
                  <w:txbxContent>
                    <w:p w14:paraId="2C60FB36" w14:textId="77777777" w:rsidR="003E75FE" w:rsidRPr="00976872" w:rsidRDefault="003E75FE" w:rsidP="003E75FE">
                      <w:pPr>
                        <w:pStyle w:val="Beschriftung"/>
                        <w:rPr>
                          <w:rFonts w:ascii="Arial" w:hAnsi="Arial"/>
                          <w:noProof/>
                          <w:color w:val="auto"/>
                          <w:sz w:val="10"/>
                          <w:szCs w:val="10"/>
                          <w:lang w:val="de-DE" w:eastAsia="de-DE"/>
                        </w:rPr>
                      </w:pPr>
                      <w:r w:rsidRPr="00976872">
                        <w:rPr>
                          <w:rFonts w:ascii="Arial" w:hAnsi="Arial"/>
                          <w:color w:val="auto"/>
                          <w:sz w:val="10"/>
                          <w:szCs w:val="10"/>
                        </w:rPr>
                        <w:t xml:space="preserve">Bild: </w:t>
                      </w:r>
                      <w:proofErr w:type="spellStart"/>
                      <w:r w:rsidRPr="00976872">
                        <w:rPr>
                          <w:rFonts w:ascii="Arial" w:hAnsi="Arial"/>
                          <w:color w:val="auto"/>
                          <w:sz w:val="10"/>
                          <w:szCs w:val="10"/>
                        </w:rPr>
                        <w:t>Colourbox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0D27A4">
        <w:rPr>
          <w:rFonts w:ascii="Arial" w:hAnsi="Arial"/>
          <w:sz w:val="24"/>
          <w:szCs w:val="24"/>
        </w:rPr>
        <w:t xml:space="preserve">Auf dieser Seite habe ich Informationen gesucht: </w:t>
      </w:r>
    </w:p>
    <w:p w14:paraId="0BE1C755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6FA8C758" w14:textId="77777777" w:rsidR="003E75FE" w:rsidRPr="003E75FE" w:rsidRDefault="003E75FE" w:rsidP="003E75FE">
      <w:pPr>
        <w:spacing w:line="276" w:lineRule="auto"/>
        <w:ind w:right="-284"/>
        <w:rPr>
          <w:rFonts w:ascii="Arial" w:hAnsi="Arial"/>
          <w:sz w:val="24"/>
          <w:szCs w:val="24"/>
        </w:rPr>
      </w:pPr>
      <w:r w:rsidRPr="003E75FE">
        <w:rPr>
          <w:rFonts w:ascii="Arial" w:hAnsi="Arial"/>
          <w:sz w:val="24"/>
          <w:szCs w:val="24"/>
        </w:rPr>
        <w:t>______________________________________________</w:t>
      </w:r>
    </w:p>
    <w:p w14:paraId="38F46608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12FB2131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41D7A5DD" wp14:editId="3CD3EBBC">
                <wp:simplePos x="0" y="0"/>
                <wp:positionH relativeFrom="column">
                  <wp:posOffset>4215765</wp:posOffset>
                </wp:positionH>
                <wp:positionV relativeFrom="paragraph">
                  <wp:posOffset>133046</wp:posOffset>
                </wp:positionV>
                <wp:extent cx="1025525" cy="94615"/>
                <wp:effectExtent l="0" t="0" r="3175" b="635"/>
                <wp:wrapTight wrapText="bothSides">
                  <wp:wrapPolygon edited="0">
                    <wp:start x="0" y="0"/>
                    <wp:lineTo x="0" y="17396"/>
                    <wp:lineTo x="21266" y="17396"/>
                    <wp:lineTo x="21266" y="0"/>
                    <wp:lineTo x="0" y="0"/>
                  </wp:wrapPolygon>
                </wp:wrapTight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946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44768E" w14:textId="77777777" w:rsidR="003E75FE" w:rsidRPr="00976872" w:rsidRDefault="003E75FE" w:rsidP="003E75FE">
                            <w:pPr>
                              <w:pStyle w:val="Beschriftung"/>
                              <w:rPr>
                                <w:rFonts w:ascii="Arial" w:hAnsi="Arial"/>
                                <w:noProof/>
                                <w:color w:val="auto"/>
                                <w:sz w:val="10"/>
                                <w:szCs w:val="10"/>
                                <w:lang w:val="de-DE" w:eastAsia="de-DE"/>
                              </w:rPr>
                            </w:pPr>
                            <w:r w:rsidRPr="00976872">
                              <w:rPr>
                                <w:rFonts w:ascii="Arial" w:hAnsi="Arial"/>
                                <w:color w:val="auto"/>
                                <w:sz w:val="10"/>
                                <w:szCs w:val="10"/>
                              </w:rPr>
                              <w:t xml:space="preserve">Bild: </w:t>
                            </w:r>
                            <w:proofErr w:type="spellStart"/>
                            <w:r w:rsidRPr="00976872">
                              <w:rPr>
                                <w:rFonts w:ascii="Arial" w:hAnsi="Arial"/>
                                <w:color w:val="auto"/>
                                <w:sz w:val="10"/>
                                <w:szCs w:val="10"/>
                              </w:rPr>
                              <w:t>Colourbox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A5DD" id="Textfeld 11" o:spid="_x0000_s1027" type="#_x0000_t202" style="position:absolute;margin-left:331.95pt;margin-top:10.5pt;width:80.75pt;height:7.45pt;z-index:-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" stroked="f">
                <v:textbox inset="0,0,0,0">
                  <w:txbxContent>
                    <w:p w14:paraId="4444768E" w14:textId="77777777" w:rsidR="003E75FE" w:rsidRPr="00976872" w:rsidRDefault="003E75FE" w:rsidP="003E75FE">
                      <w:pPr>
                        <w:pStyle w:val="Beschriftung"/>
                        <w:rPr>
                          <w:rFonts w:ascii="Arial" w:hAnsi="Arial"/>
                          <w:noProof/>
                          <w:color w:val="auto"/>
                          <w:sz w:val="10"/>
                          <w:szCs w:val="10"/>
                          <w:lang w:val="de-DE" w:eastAsia="de-DE"/>
                        </w:rPr>
                      </w:pPr>
                      <w:r w:rsidRPr="00976872">
                        <w:rPr>
                          <w:rFonts w:ascii="Arial" w:hAnsi="Arial"/>
                          <w:color w:val="auto"/>
                          <w:sz w:val="10"/>
                          <w:szCs w:val="10"/>
                        </w:rPr>
                        <w:t xml:space="preserve">Bild: </w:t>
                      </w:r>
                      <w:proofErr w:type="spellStart"/>
                      <w:r w:rsidRPr="00976872">
                        <w:rPr>
                          <w:rFonts w:ascii="Arial" w:hAnsi="Arial"/>
                          <w:color w:val="auto"/>
                          <w:sz w:val="10"/>
                          <w:szCs w:val="10"/>
                        </w:rPr>
                        <w:t>Colourbox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73517F0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5AE4226F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Welche drei Artikel über den Schäferhund wurden zuerst angezeigt? </w:t>
      </w:r>
    </w:p>
    <w:p w14:paraId="7D09EAC4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Schreibe die Titel der </w:t>
      </w:r>
      <w:r>
        <w:rPr>
          <w:rFonts w:ascii="Arial" w:hAnsi="Arial"/>
          <w:sz w:val="24"/>
          <w:szCs w:val="24"/>
        </w:rPr>
        <w:t xml:space="preserve">ersten drei </w:t>
      </w:r>
      <w:r w:rsidRPr="000D27A4">
        <w:rPr>
          <w:rFonts w:ascii="Arial" w:hAnsi="Arial"/>
          <w:sz w:val="24"/>
          <w:szCs w:val="24"/>
        </w:rPr>
        <w:t xml:space="preserve">Artikel auf. </w:t>
      </w:r>
    </w:p>
    <w:tbl>
      <w:tblPr>
        <w:tblStyle w:val="Tabellenraster"/>
        <w:tblW w:w="9351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8925"/>
      </w:tblGrid>
      <w:tr w:rsidR="003E75FE" w:rsidRPr="000D27A4" w14:paraId="7E4A420D" w14:textId="77777777" w:rsidTr="008A0C1C">
        <w:trPr>
          <w:trHeight w:val="850"/>
        </w:trPr>
        <w:tc>
          <w:tcPr>
            <w:tcW w:w="426" w:type="dxa"/>
            <w:vAlign w:val="center"/>
          </w:tcPr>
          <w:p w14:paraId="0080575F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1</w:t>
            </w:r>
          </w:p>
        </w:tc>
        <w:tc>
          <w:tcPr>
            <w:tcW w:w="8925" w:type="dxa"/>
            <w:vAlign w:val="center"/>
          </w:tcPr>
          <w:p w14:paraId="56A475DB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419D9D77" w14:textId="77777777" w:rsidTr="008A0C1C">
        <w:trPr>
          <w:trHeight w:val="850"/>
        </w:trPr>
        <w:tc>
          <w:tcPr>
            <w:tcW w:w="426" w:type="dxa"/>
            <w:vAlign w:val="center"/>
          </w:tcPr>
          <w:p w14:paraId="01D4DCD2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2</w:t>
            </w:r>
          </w:p>
        </w:tc>
        <w:tc>
          <w:tcPr>
            <w:tcW w:w="8925" w:type="dxa"/>
            <w:vAlign w:val="center"/>
          </w:tcPr>
          <w:p w14:paraId="5E280D93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141E23F7" w14:textId="77777777" w:rsidTr="008A0C1C">
        <w:trPr>
          <w:trHeight w:val="850"/>
        </w:trPr>
        <w:tc>
          <w:tcPr>
            <w:tcW w:w="426" w:type="dxa"/>
            <w:vAlign w:val="center"/>
          </w:tcPr>
          <w:p w14:paraId="56AEBFA3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3</w:t>
            </w:r>
          </w:p>
        </w:tc>
        <w:tc>
          <w:tcPr>
            <w:tcW w:w="8925" w:type="dxa"/>
            <w:vAlign w:val="center"/>
          </w:tcPr>
          <w:p w14:paraId="08FAAF27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</w:tbl>
    <w:p w14:paraId="74675C3F" w14:textId="32BAF70C" w:rsidR="00A754D6" w:rsidRDefault="00A754D6" w:rsidP="0000282E"/>
    <w:p w14:paraId="49A444E0" w14:textId="3DF32416" w:rsidR="003E75FE" w:rsidRDefault="003E75FE" w:rsidP="0000282E"/>
    <w:p w14:paraId="33BC2A3F" w14:textId="21052CDB" w:rsidR="003E75FE" w:rsidRDefault="003E75FE" w:rsidP="0000282E">
      <w:r>
        <w:br w:type="page"/>
      </w:r>
    </w:p>
    <w:p w14:paraId="0DC58EA9" w14:textId="7BBA9079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lastRenderedPageBreak/>
        <w:t>Auf dieser Seite habe ich Informationen gesucht:</w:t>
      </w:r>
    </w:p>
    <w:p w14:paraId="3F456B7E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6EFE9DEB" w14:textId="77777777" w:rsidR="003E75FE" w:rsidRPr="000D27A4" w:rsidRDefault="003E75FE" w:rsidP="003E75FE">
      <w:pPr>
        <w:spacing w:line="276" w:lineRule="auto"/>
        <w:ind w:right="-284"/>
        <w:rPr>
          <w:rFonts w:ascii="Arial" w:hAnsi="Arial"/>
          <w:color w:val="BFBFBF" w:themeColor="background1" w:themeShade="BF"/>
          <w:sz w:val="24"/>
          <w:szCs w:val="24"/>
        </w:rPr>
      </w:pPr>
      <w:r w:rsidRPr="003E75FE">
        <w:rPr>
          <w:rFonts w:ascii="Arial" w:hAnsi="Arial"/>
          <w:sz w:val="24"/>
          <w:szCs w:val="24"/>
        </w:rPr>
        <w:t>______________________________________________________________________</w:t>
      </w:r>
    </w:p>
    <w:p w14:paraId="38FD26E0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62C9256E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59ADE6CB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Welche drei Artikel über den Schäferhund wurden zuerst angezeigt? </w:t>
      </w:r>
    </w:p>
    <w:p w14:paraId="7F7BE0EB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Schreibe die Titel der </w:t>
      </w:r>
      <w:r>
        <w:rPr>
          <w:rFonts w:ascii="Arial" w:hAnsi="Arial"/>
          <w:sz w:val="24"/>
          <w:szCs w:val="24"/>
        </w:rPr>
        <w:t xml:space="preserve">ersten drei </w:t>
      </w:r>
      <w:r w:rsidRPr="000D27A4">
        <w:rPr>
          <w:rFonts w:ascii="Arial" w:hAnsi="Arial"/>
          <w:sz w:val="24"/>
          <w:szCs w:val="24"/>
        </w:rPr>
        <w:t xml:space="preserve">Artikel auf. </w:t>
      </w:r>
    </w:p>
    <w:tbl>
      <w:tblPr>
        <w:tblStyle w:val="Tabellenraster"/>
        <w:tblW w:w="9351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8925"/>
      </w:tblGrid>
      <w:tr w:rsidR="003E75FE" w:rsidRPr="000D27A4" w14:paraId="4897519F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4E709C25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1</w:t>
            </w:r>
          </w:p>
        </w:tc>
        <w:tc>
          <w:tcPr>
            <w:tcW w:w="8925" w:type="dxa"/>
            <w:vAlign w:val="center"/>
          </w:tcPr>
          <w:p w14:paraId="51230C2F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44302D63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702325D6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2</w:t>
            </w:r>
          </w:p>
        </w:tc>
        <w:tc>
          <w:tcPr>
            <w:tcW w:w="8925" w:type="dxa"/>
            <w:vAlign w:val="center"/>
          </w:tcPr>
          <w:p w14:paraId="0F6F8439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0FFBE18B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074A0F07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3</w:t>
            </w:r>
          </w:p>
        </w:tc>
        <w:tc>
          <w:tcPr>
            <w:tcW w:w="8925" w:type="dxa"/>
            <w:vAlign w:val="center"/>
          </w:tcPr>
          <w:p w14:paraId="3F2F2DC6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</w:tbl>
    <w:p w14:paraId="4D085874" w14:textId="77777777" w:rsidR="003E75FE" w:rsidRDefault="003E75FE" w:rsidP="003E75FE">
      <w:pPr>
        <w:spacing w:line="276" w:lineRule="auto"/>
        <w:rPr>
          <w:rFonts w:ascii="Arial" w:hAnsi="Arial"/>
          <w:b/>
          <w:sz w:val="24"/>
          <w:szCs w:val="24"/>
        </w:rPr>
      </w:pPr>
    </w:p>
    <w:p w14:paraId="54363481" w14:textId="77777777" w:rsidR="003E75FE" w:rsidRDefault="003E75FE" w:rsidP="003E75FE">
      <w:pPr>
        <w:spacing w:line="276" w:lineRule="auto"/>
        <w:rPr>
          <w:rFonts w:ascii="Arial" w:hAnsi="Arial"/>
          <w:b/>
          <w:sz w:val="24"/>
          <w:szCs w:val="24"/>
        </w:rPr>
      </w:pPr>
    </w:p>
    <w:p w14:paraId="3E8914F3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Auf dieser Seite habe ich Informationen gesucht: </w:t>
      </w:r>
    </w:p>
    <w:p w14:paraId="2BF5912F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06CF88ED" w14:textId="00B8205D" w:rsidR="003E75FE" w:rsidRPr="000D27A4" w:rsidRDefault="008A0C1C" w:rsidP="003E75FE">
      <w:pPr>
        <w:spacing w:line="276" w:lineRule="auto"/>
        <w:ind w:right="-284"/>
        <w:rPr>
          <w:rFonts w:ascii="Arial" w:hAnsi="Arial"/>
          <w:color w:val="BFBFBF" w:themeColor="background1" w:themeShade="BF"/>
          <w:sz w:val="24"/>
          <w:szCs w:val="24"/>
        </w:rPr>
      </w:pPr>
      <w:r>
        <w:rPr>
          <w:rFonts w:ascii="Arial" w:hAnsi="Arial"/>
          <w:sz w:val="24"/>
          <w:szCs w:val="24"/>
        </w:rPr>
        <w:t>______________________________________________________________________</w:t>
      </w:r>
    </w:p>
    <w:p w14:paraId="62C49F32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2C1C3CB9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</w:p>
    <w:p w14:paraId="52524CD6" w14:textId="77777777" w:rsidR="003E75FE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Welche drei Artikel über den Schäferhund wurden zuerst angezeigt? </w:t>
      </w:r>
    </w:p>
    <w:p w14:paraId="3A5AA075" w14:textId="77777777" w:rsidR="003E75FE" w:rsidRPr="000D27A4" w:rsidRDefault="003E75FE" w:rsidP="003E75FE">
      <w:pPr>
        <w:spacing w:line="276" w:lineRule="auto"/>
        <w:rPr>
          <w:rFonts w:ascii="Arial" w:hAnsi="Arial"/>
          <w:sz w:val="24"/>
          <w:szCs w:val="24"/>
        </w:rPr>
      </w:pPr>
      <w:r w:rsidRPr="000D27A4">
        <w:rPr>
          <w:rFonts w:ascii="Arial" w:hAnsi="Arial"/>
          <w:sz w:val="24"/>
          <w:szCs w:val="24"/>
        </w:rPr>
        <w:t xml:space="preserve">Schreibe die Titel der </w:t>
      </w:r>
      <w:r>
        <w:rPr>
          <w:rFonts w:ascii="Arial" w:hAnsi="Arial"/>
          <w:sz w:val="24"/>
          <w:szCs w:val="24"/>
        </w:rPr>
        <w:t xml:space="preserve">ersten drei </w:t>
      </w:r>
      <w:r w:rsidRPr="000D27A4">
        <w:rPr>
          <w:rFonts w:ascii="Arial" w:hAnsi="Arial"/>
          <w:sz w:val="24"/>
          <w:szCs w:val="24"/>
        </w:rPr>
        <w:t xml:space="preserve">Artikel auf. </w:t>
      </w:r>
    </w:p>
    <w:tbl>
      <w:tblPr>
        <w:tblStyle w:val="Tabellenraster"/>
        <w:tblW w:w="9351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8925"/>
      </w:tblGrid>
      <w:tr w:rsidR="003E75FE" w:rsidRPr="000D27A4" w14:paraId="36A54CD4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41CA85DD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1</w:t>
            </w:r>
          </w:p>
        </w:tc>
        <w:tc>
          <w:tcPr>
            <w:tcW w:w="8925" w:type="dxa"/>
            <w:vAlign w:val="center"/>
          </w:tcPr>
          <w:p w14:paraId="117E5591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3825893A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7E8140D8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2</w:t>
            </w:r>
          </w:p>
        </w:tc>
        <w:tc>
          <w:tcPr>
            <w:tcW w:w="8925" w:type="dxa"/>
            <w:vAlign w:val="center"/>
          </w:tcPr>
          <w:p w14:paraId="3FA1AAE2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3E75FE" w:rsidRPr="000D27A4" w14:paraId="249FCEAC" w14:textId="77777777" w:rsidTr="00FA3D49">
        <w:trPr>
          <w:trHeight w:val="850"/>
        </w:trPr>
        <w:tc>
          <w:tcPr>
            <w:tcW w:w="426" w:type="dxa"/>
            <w:vAlign w:val="center"/>
          </w:tcPr>
          <w:p w14:paraId="130E49D8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sz w:val="24"/>
                <w:szCs w:val="24"/>
              </w:rPr>
              <w:t>3</w:t>
            </w:r>
          </w:p>
        </w:tc>
        <w:tc>
          <w:tcPr>
            <w:tcW w:w="8925" w:type="dxa"/>
            <w:vAlign w:val="center"/>
          </w:tcPr>
          <w:p w14:paraId="263399CB" w14:textId="77777777" w:rsidR="003E75FE" w:rsidRPr="000D27A4" w:rsidRDefault="003E75FE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</w:tbl>
    <w:p w14:paraId="5E969A95" w14:textId="4EC681BC" w:rsidR="0038646E" w:rsidRDefault="0038646E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38646E" w14:paraId="2600F98D" w14:textId="77777777" w:rsidTr="00537CA7">
        <w:tc>
          <w:tcPr>
            <w:tcW w:w="9356" w:type="dxa"/>
          </w:tcPr>
          <w:p w14:paraId="43A82E31" w14:textId="01BFF75D" w:rsidR="0038646E" w:rsidRDefault="0038646E" w:rsidP="00537CA7">
            <w:pPr>
              <w:spacing w:line="276" w:lineRule="auto"/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3a: E</w:t>
            </w:r>
            <w:r w:rsidRPr="00832217">
              <w:rPr>
                <w:rFonts w:ascii="Arial" w:hAnsi="Arial"/>
                <w:b/>
                <w:sz w:val="24"/>
                <w:szCs w:val="24"/>
              </w:rPr>
              <w:t>ine Suchmaschine untersuchen</w:t>
            </w:r>
          </w:p>
        </w:tc>
      </w:tr>
      <w:tr w:rsidR="0038646E" w14:paraId="52A75C82" w14:textId="77777777" w:rsidTr="00537CA7">
        <w:tc>
          <w:tcPr>
            <w:tcW w:w="9356" w:type="dxa"/>
          </w:tcPr>
          <w:p w14:paraId="0E725158" w14:textId="77777777" w:rsidR="0038646E" w:rsidRPr="0033121C" w:rsidRDefault="0038646E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832217">
              <w:rPr>
                <w:rFonts w:ascii="Arial" w:hAnsi="Arial"/>
                <w:sz w:val="24"/>
                <w:szCs w:val="24"/>
              </w:rPr>
              <w:t xml:space="preserve">Schau dir </w:t>
            </w:r>
            <w:r>
              <w:rPr>
                <w:rFonts w:ascii="Arial" w:hAnsi="Arial"/>
                <w:sz w:val="24"/>
                <w:szCs w:val="24"/>
              </w:rPr>
              <w:t>deine zugeteilte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>Suchmaschine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 gut an. Durchstöbere sie!</w:t>
            </w:r>
            <w:r>
              <w:rPr>
                <w:rFonts w:ascii="Arial" w:hAnsi="Arial"/>
                <w:sz w:val="24"/>
                <w:szCs w:val="24"/>
              </w:rPr>
              <w:t xml:space="preserve"> Überfliege einige </w:t>
            </w:r>
            <w:r w:rsidRPr="00832217">
              <w:rPr>
                <w:rFonts w:ascii="Arial" w:hAnsi="Arial"/>
                <w:sz w:val="24"/>
                <w:szCs w:val="24"/>
              </w:rPr>
              <w:t>Artikel zum Schäferhund. Gi</w:t>
            </w:r>
            <w:r>
              <w:rPr>
                <w:rFonts w:ascii="Arial" w:hAnsi="Arial"/>
                <w:sz w:val="24"/>
                <w:szCs w:val="24"/>
              </w:rPr>
              <w:t>b auch mal einen anderen Suchbegriff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 ein, zum Beispiel </w:t>
            </w:r>
            <w:r w:rsidRPr="0001656C">
              <w:rPr>
                <w:rFonts w:ascii="Arial" w:hAnsi="Arial"/>
                <w:sz w:val="24"/>
                <w:szCs w:val="24"/>
              </w:rPr>
              <w:t>«Klimawandel».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 Bewerte anschliessend die Suchmaschine nach</w:t>
            </w:r>
            <w:r>
              <w:rPr>
                <w:rFonts w:ascii="Arial" w:hAnsi="Arial"/>
                <w:sz w:val="24"/>
                <w:szCs w:val="24"/>
              </w:rPr>
              <w:t xml:space="preserve"> den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 Kriterien</w:t>
            </w:r>
            <w:r>
              <w:rPr>
                <w:rFonts w:ascii="Arial" w:hAnsi="Arial"/>
                <w:sz w:val="24"/>
                <w:szCs w:val="24"/>
              </w:rPr>
              <w:t xml:space="preserve"> in der unten aufgeführten Liste</w:t>
            </w:r>
            <w:r w:rsidRPr="00832217">
              <w:rPr>
                <w:rFonts w:ascii="Arial" w:hAnsi="Arial"/>
                <w:sz w:val="24"/>
                <w:szCs w:val="24"/>
              </w:rPr>
              <w:t xml:space="preserve">: </w:t>
            </w:r>
          </w:p>
        </w:tc>
      </w:tr>
    </w:tbl>
    <w:p w14:paraId="7994C243" w14:textId="77777777" w:rsidR="0038646E" w:rsidRPr="00832217" w:rsidRDefault="0038646E" w:rsidP="0038646E">
      <w:pPr>
        <w:spacing w:line="276" w:lineRule="auto"/>
        <w:rPr>
          <w:rFonts w:ascii="Arial" w:hAnsi="Arial"/>
          <w:sz w:val="24"/>
          <w:szCs w:val="24"/>
        </w:rPr>
      </w:pPr>
    </w:p>
    <w:p w14:paraId="5AED78C7" w14:textId="77777777" w:rsidR="0038646E" w:rsidRPr="003659CF" w:rsidRDefault="0038646E" w:rsidP="0038646E">
      <w:pPr>
        <w:spacing w:line="276" w:lineRule="auto"/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6669"/>
        <w:gridCol w:w="895"/>
        <w:gridCol w:w="896"/>
        <w:gridCol w:w="896"/>
      </w:tblGrid>
      <w:tr w:rsidR="0038646E" w:rsidRPr="009C5F85" w14:paraId="0EB80BEC" w14:textId="77777777" w:rsidTr="00537CA7">
        <w:trPr>
          <w:trHeight w:val="624"/>
        </w:trPr>
        <w:tc>
          <w:tcPr>
            <w:tcW w:w="9214" w:type="dxa"/>
            <w:gridSpan w:val="4"/>
            <w:shd w:val="clear" w:color="auto" w:fill="EAEAEA"/>
            <w:vAlign w:val="center"/>
          </w:tcPr>
          <w:p w14:paraId="633F4E9F" w14:textId="77777777" w:rsidR="0038646E" w:rsidRPr="0011081E" w:rsidRDefault="0038646E" w:rsidP="00537CA7">
            <w:pPr>
              <w:rPr>
                <w:rFonts w:ascii="Arial" w:hAnsi="Arial"/>
                <w:b/>
                <w:color w:val="000000" w:themeColor="text1"/>
                <w:sz w:val="32"/>
                <w:szCs w:val="24"/>
              </w:rPr>
            </w:pPr>
            <w:r>
              <w:rPr>
                <w:rFonts w:ascii="Arial" w:hAnsi="Arial"/>
                <w:b/>
                <w:color w:val="000000" w:themeColor="text1"/>
                <w:sz w:val="32"/>
                <w:szCs w:val="24"/>
              </w:rPr>
              <w:t>Name der Suchmaschine:</w:t>
            </w:r>
          </w:p>
        </w:tc>
      </w:tr>
      <w:tr w:rsidR="0038646E" w:rsidRPr="00832217" w14:paraId="115F6532" w14:textId="77777777" w:rsidTr="00537CA7">
        <w:trPr>
          <w:trHeight w:val="737"/>
        </w:trPr>
        <w:tc>
          <w:tcPr>
            <w:tcW w:w="6569" w:type="dxa"/>
            <w:vAlign w:val="center"/>
          </w:tcPr>
          <w:p w14:paraId="45AE0E43" w14:textId="77777777" w:rsidR="0038646E" w:rsidRPr="003551B1" w:rsidRDefault="0038646E" w:rsidP="00537CA7">
            <w:pPr>
              <w:spacing w:line="276" w:lineRule="auto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1" w:type="dxa"/>
            <w:vAlign w:val="center"/>
          </w:tcPr>
          <w:p w14:paraId="4165FCA7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32217">
              <w:rPr>
                <w:rFonts w:ascii="Arial" w:hAnsi="Arial"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606DE655" wp14:editId="732A2E9B">
                  <wp:extent cx="360000" cy="360000"/>
                  <wp:effectExtent l="0" t="0" r="2540" b="2540"/>
                  <wp:docPr id="288" name="Grafik 288" descr="Lachendes Gesicht ohne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HappyFaceOutline.svg"/>
                          <pic:cNvPicPr/>
                        </pic:nvPicPr>
                        <pic:blipFill>
                          <a:blip r:embed="rId27">
                            <a:extLs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2" w:type="dxa"/>
            <w:vAlign w:val="center"/>
          </w:tcPr>
          <w:p w14:paraId="009A641F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32217">
              <w:rPr>
                <w:rFonts w:ascii="Arial" w:hAnsi="Arial"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344AE772" wp14:editId="389DD310">
                  <wp:extent cx="360000" cy="360000"/>
                  <wp:effectExtent l="0" t="0" r="2540" b="2540"/>
                  <wp:docPr id="290" name="Grafik 290" descr="Neutrales Gesicht ohne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eutralFaceOutline.svg"/>
                          <pic:cNvPicPr/>
                        </pic:nvPicPr>
                        <pic:blipFill>
                          <a:blip r:embed="rId29">
                            <a:extLs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2" w:type="dxa"/>
            <w:vAlign w:val="center"/>
          </w:tcPr>
          <w:p w14:paraId="3DFF9762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32217">
              <w:rPr>
                <w:rFonts w:ascii="Arial" w:hAnsi="Arial"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19B6CDB4" wp14:editId="14FE3169">
                  <wp:extent cx="360000" cy="360000"/>
                  <wp:effectExtent l="0" t="0" r="2540" b="2540"/>
                  <wp:docPr id="291" name="Grafik 291" descr="Trauriges Gesicht ohne Füll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adFaceOutline.svg"/>
                          <pic:cNvPicPr/>
                        </pic:nvPicPr>
                        <pic:blipFill>
                          <a:blip r:embed="rId31">
                            <a:extLs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46E" w:rsidRPr="00832217" w14:paraId="405C4224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13B9DEE5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Gestaltung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: Die Suchmaschine ist auf den ersten Blick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schön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gestaltet. Sie zeigt nur wenig Texte an. Du kannst dich schnell zurechtfinden. Die Schrift ist gut lesbar.</w:t>
            </w:r>
          </w:p>
        </w:tc>
        <w:tc>
          <w:tcPr>
            <w:tcW w:w="881" w:type="dxa"/>
            <w:vAlign w:val="center"/>
          </w:tcPr>
          <w:p w14:paraId="5CA8C5B7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51B5E51B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4A231EAA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69916EFB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2E622583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Lupe: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Das Suchfeld für den Suchbegriff ist leicht zu finden.</w:t>
            </w:r>
          </w:p>
        </w:tc>
        <w:tc>
          <w:tcPr>
            <w:tcW w:w="881" w:type="dxa"/>
            <w:vAlign w:val="center"/>
          </w:tcPr>
          <w:p w14:paraId="0645E28B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42109AB4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120BCBAD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53D8C84A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0B5B89CC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proofErr w:type="spellStart"/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Autocomplete</w:t>
            </w:r>
            <w:proofErr w:type="spellEnd"/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: Beim Eingeben des Suchbegriffes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macht dir die Suchmaschine verschiedene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Vorschläge.</w:t>
            </w:r>
          </w:p>
        </w:tc>
        <w:tc>
          <w:tcPr>
            <w:tcW w:w="881" w:type="dxa"/>
            <w:vAlign w:val="center"/>
          </w:tcPr>
          <w:p w14:paraId="51C21F31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1F336A9A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128D5A95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15F2D72A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3E88A7A2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Werbung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: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Die Suchmaschine enthält keine Werbung.</w:t>
            </w:r>
          </w:p>
        </w:tc>
        <w:tc>
          <w:tcPr>
            <w:tcW w:w="881" w:type="dxa"/>
            <w:vAlign w:val="center"/>
          </w:tcPr>
          <w:p w14:paraId="1B93C925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0F985B5F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62F61790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7D0DB1C3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203536A8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Informationsfülle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>: Es erscheinen viele Artikel zum Thema.</w:t>
            </w:r>
          </w:p>
        </w:tc>
        <w:tc>
          <w:tcPr>
            <w:tcW w:w="881" w:type="dxa"/>
            <w:vAlign w:val="center"/>
          </w:tcPr>
          <w:p w14:paraId="347EA10D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78F53747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72568A8A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5F8B8270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116979C2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Inhalt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: Die Artikel passen zum gesuchten Thema. </w:t>
            </w:r>
          </w:p>
        </w:tc>
        <w:tc>
          <w:tcPr>
            <w:tcW w:w="881" w:type="dxa"/>
            <w:vAlign w:val="center"/>
          </w:tcPr>
          <w:p w14:paraId="1670BAF5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7DC0F44F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6E697A73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0289524F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0617FBDA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Verständlichkeit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>: Die Texte sind für mich gut verständlich und deshalb für Kinder geeignet.</w:t>
            </w:r>
          </w:p>
        </w:tc>
        <w:tc>
          <w:tcPr>
            <w:tcW w:w="881" w:type="dxa"/>
            <w:vAlign w:val="center"/>
          </w:tcPr>
          <w:p w14:paraId="612582A8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7712442A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12CDF6FF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  <w:tr w:rsidR="0038646E" w:rsidRPr="00832217" w14:paraId="1CE38B90" w14:textId="77777777" w:rsidTr="00537CA7">
        <w:trPr>
          <w:trHeight w:val="964"/>
        </w:trPr>
        <w:tc>
          <w:tcPr>
            <w:tcW w:w="6569" w:type="dxa"/>
            <w:vAlign w:val="center"/>
          </w:tcPr>
          <w:p w14:paraId="6927409E" w14:textId="77777777" w:rsidR="0038646E" w:rsidRPr="003551B1" w:rsidRDefault="0038646E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3551B1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>Informationen</w:t>
            </w:r>
            <w:r w:rsidRPr="003551B1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: Die Texte sind informativ. </w:t>
            </w:r>
          </w:p>
        </w:tc>
        <w:tc>
          <w:tcPr>
            <w:tcW w:w="881" w:type="dxa"/>
            <w:vAlign w:val="center"/>
          </w:tcPr>
          <w:p w14:paraId="21E6D5C7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2FA3FEBF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882" w:type="dxa"/>
            <w:vAlign w:val="center"/>
          </w:tcPr>
          <w:p w14:paraId="4170BBDB" w14:textId="77777777" w:rsidR="0038646E" w:rsidRPr="00832217" w:rsidRDefault="0038646E" w:rsidP="00537CA7">
            <w:pPr>
              <w:spacing w:line="276" w:lineRule="auto"/>
              <w:jc w:val="center"/>
              <w:rPr>
                <w:rFonts w:ascii="Arial" w:hAnsi="Arial"/>
                <w:color w:val="000000" w:themeColor="text1"/>
                <w:sz w:val="24"/>
                <w:szCs w:val="24"/>
              </w:rPr>
            </w:pPr>
          </w:p>
        </w:tc>
      </w:tr>
    </w:tbl>
    <w:p w14:paraId="306BDF9E" w14:textId="27AA69B1" w:rsidR="0038646E" w:rsidRDefault="0038646E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38646E" w14:paraId="12EBAA40" w14:textId="77777777" w:rsidTr="00537CA7">
        <w:tc>
          <w:tcPr>
            <w:tcW w:w="9356" w:type="dxa"/>
          </w:tcPr>
          <w:p w14:paraId="1700C0A8" w14:textId="65EB3218" w:rsidR="0038646E" w:rsidRDefault="0038646E" w:rsidP="00537CA7">
            <w:pPr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 xml:space="preserve">Aufgabe 3b: </w:t>
            </w:r>
            <w:r w:rsidRPr="00832217">
              <w:rPr>
                <w:rFonts w:ascii="Arial" w:hAnsi="Arial"/>
                <w:b/>
                <w:sz w:val="24"/>
                <w:szCs w:val="24"/>
              </w:rPr>
              <w:t>Vorlage für Gruppenpuzzle</w:t>
            </w:r>
          </w:p>
        </w:tc>
      </w:tr>
    </w:tbl>
    <w:p w14:paraId="75EF1C15" w14:textId="77777777" w:rsidR="0038646E" w:rsidRDefault="0038646E" w:rsidP="0038646E">
      <w:pPr>
        <w:ind w:left="426" w:hanging="426"/>
        <w:rPr>
          <w:rFonts w:ascii="Arial" w:hAnsi="Arial"/>
          <w:b/>
          <w:sz w:val="20"/>
        </w:rPr>
      </w:pPr>
    </w:p>
    <w:p w14:paraId="711552BA" w14:textId="77777777" w:rsidR="0038646E" w:rsidRPr="00424B2A" w:rsidRDefault="0038646E" w:rsidP="0038646E">
      <w:pPr>
        <w:ind w:left="426" w:hanging="426"/>
        <w:rPr>
          <w:rFonts w:ascii="Arial" w:hAnsi="Arial"/>
          <w:b/>
          <w:sz w:val="20"/>
        </w:rPr>
      </w:pPr>
    </w:p>
    <w:p w14:paraId="5A13A893" w14:textId="77777777" w:rsidR="0038646E" w:rsidRPr="00782E31" w:rsidRDefault="0038646E" w:rsidP="0038646E">
      <w:pPr>
        <w:spacing w:line="276" w:lineRule="auto"/>
        <w:rPr>
          <w:rFonts w:ascii="Arial" w:hAnsi="Arial"/>
          <w:sz w:val="24"/>
          <w:szCs w:val="24"/>
        </w:rPr>
      </w:pPr>
      <w:r w:rsidRPr="00782E31">
        <w:rPr>
          <w:rFonts w:ascii="Segoe UI Symbol" w:hAnsi="Segoe UI Symbol" w:cs="Segoe UI Symbol"/>
          <w:sz w:val="24"/>
          <w:szCs w:val="24"/>
        </w:rPr>
        <w:t>✂</w:t>
      </w:r>
    </w:p>
    <w:tbl>
      <w:tblPr>
        <w:tblStyle w:val="Tabellenraster"/>
        <w:tblW w:w="9356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1871"/>
        <w:gridCol w:w="1871"/>
        <w:gridCol w:w="1871"/>
        <w:gridCol w:w="1871"/>
        <w:gridCol w:w="1872"/>
      </w:tblGrid>
      <w:tr w:rsidR="0038646E" w14:paraId="04A7BD05" w14:textId="77777777" w:rsidTr="00537CA7">
        <w:trPr>
          <w:trHeight w:val="1871"/>
        </w:trPr>
        <w:tc>
          <w:tcPr>
            <w:tcW w:w="1871" w:type="dxa"/>
            <w:shd w:val="clear" w:color="auto" w:fill="4BACC6" w:themeFill="accent5"/>
            <w:vAlign w:val="center"/>
          </w:tcPr>
          <w:p w14:paraId="3F36E4BF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1</w:t>
            </w:r>
          </w:p>
        </w:tc>
        <w:tc>
          <w:tcPr>
            <w:tcW w:w="1871" w:type="dxa"/>
            <w:shd w:val="clear" w:color="auto" w:fill="4BACC6" w:themeFill="accent5"/>
            <w:vAlign w:val="center"/>
          </w:tcPr>
          <w:p w14:paraId="37F248F5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2</w:t>
            </w:r>
          </w:p>
        </w:tc>
        <w:tc>
          <w:tcPr>
            <w:tcW w:w="1871" w:type="dxa"/>
            <w:shd w:val="clear" w:color="auto" w:fill="4BACC6" w:themeFill="accent5"/>
            <w:vAlign w:val="center"/>
          </w:tcPr>
          <w:p w14:paraId="64E5A31D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3</w:t>
            </w:r>
          </w:p>
        </w:tc>
        <w:tc>
          <w:tcPr>
            <w:tcW w:w="1871" w:type="dxa"/>
            <w:shd w:val="clear" w:color="auto" w:fill="4BACC6" w:themeFill="accent5"/>
            <w:vAlign w:val="center"/>
          </w:tcPr>
          <w:p w14:paraId="58AF6DA5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4</w:t>
            </w:r>
          </w:p>
        </w:tc>
        <w:tc>
          <w:tcPr>
            <w:tcW w:w="1872" w:type="dxa"/>
            <w:shd w:val="clear" w:color="auto" w:fill="4BACC6" w:themeFill="accent5"/>
            <w:vAlign w:val="center"/>
          </w:tcPr>
          <w:p w14:paraId="5D0E322C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5</w:t>
            </w:r>
          </w:p>
        </w:tc>
      </w:tr>
      <w:tr w:rsidR="0038646E" w14:paraId="529A9E2B" w14:textId="77777777" w:rsidTr="00537CA7">
        <w:trPr>
          <w:trHeight w:val="1871"/>
        </w:trPr>
        <w:tc>
          <w:tcPr>
            <w:tcW w:w="1871" w:type="dxa"/>
            <w:shd w:val="clear" w:color="auto" w:fill="8064A2" w:themeFill="accent4"/>
            <w:vAlign w:val="center"/>
          </w:tcPr>
          <w:p w14:paraId="320B2609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1</w:t>
            </w:r>
          </w:p>
        </w:tc>
        <w:tc>
          <w:tcPr>
            <w:tcW w:w="1871" w:type="dxa"/>
            <w:shd w:val="clear" w:color="auto" w:fill="8064A2" w:themeFill="accent4"/>
            <w:vAlign w:val="center"/>
          </w:tcPr>
          <w:p w14:paraId="70BEEA1A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2</w:t>
            </w:r>
          </w:p>
        </w:tc>
        <w:tc>
          <w:tcPr>
            <w:tcW w:w="1871" w:type="dxa"/>
            <w:shd w:val="clear" w:color="auto" w:fill="8064A2" w:themeFill="accent4"/>
            <w:vAlign w:val="center"/>
          </w:tcPr>
          <w:p w14:paraId="6727E88B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3</w:t>
            </w:r>
          </w:p>
        </w:tc>
        <w:tc>
          <w:tcPr>
            <w:tcW w:w="1871" w:type="dxa"/>
            <w:shd w:val="clear" w:color="auto" w:fill="8064A2" w:themeFill="accent4"/>
            <w:vAlign w:val="center"/>
          </w:tcPr>
          <w:p w14:paraId="01111B81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4</w:t>
            </w:r>
          </w:p>
        </w:tc>
        <w:tc>
          <w:tcPr>
            <w:tcW w:w="1872" w:type="dxa"/>
            <w:shd w:val="clear" w:color="auto" w:fill="8064A2" w:themeFill="accent4"/>
            <w:vAlign w:val="center"/>
          </w:tcPr>
          <w:p w14:paraId="0858D2C6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5</w:t>
            </w:r>
          </w:p>
        </w:tc>
      </w:tr>
      <w:tr w:rsidR="0038646E" w14:paraId="11722EB1" w14:textId="77777777" w:rsidTr="00537CA7">
        <w:trPr>
          <w:trHeight w:val="1871"/>
        </w:trPr>
        <w:tc>
          <w:tcPr>
            <w:tcW w:w="1871" w:type="dxa"/>
            <w:shd w:val="clear" w:color="auto" w:fill="9BBB59" w:themeFill="accent3"/>
            <w:vAlign w:val="center"/>
          </w:tcPr>
          <w:p w14:paraId="10B2AB5B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1</w:t>
            </w:r>
          </w:p>
        </w:tc>
        <w:tc>
          <w:tcPr>
            <w:tcW w:w="1871" w:type="dxa"/>
            <w:shd w:val="clear" w:color="auto" w:fill="9BBB59" w:themeFill="accent3"/>
            <w:vAlign w:val="center"/>
          </w:tcPr>
          <w:p w14:paraId="3164880B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2</w:t>
            </w:r>
          </w:p>
        </w:tc>
        <w:tc>
          <w:tcPr>
            <w:tcW w:w="1871" w:type="dxa"/>
            <w:shd w:val="clear" w:color="auto" w:fill="9BBB59" w:themeFill="accent3"/>
            <w:vAlign w:val="center"/>
          </w:tcPr>
          <w:p w14:paraId="78C3DA7F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3</w:t>
            </w:r>
          </w:p>
        </w:tc>
        <w:tc>
          <w:tcPr>
            <w:tcW w:w="1871" w:type="dxa"/>
            <w:shd w:val="clear" w:color="auto" w:fill="9BBB59" w:themeFill="accent3"/>
            <w:vAlign w:val="center"/>
          </w:tcPr>
          <w:p w14:paraId="0CA22570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4</w:t>
            </w:r>
          </w:p>
        </w:tc>
        <w:tc>
          <w:tcPr>
            <w:tcW w:w="1872" w:type="dxa"/>
            <w:shd w:val="clear" w:color="auto" w:fill="9BBB59" w:themeFill="accent3"/>
            <w:vAlign w:val="center"/>
          </w:tcPr>
          <w:p w14:paraId="4382F15C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5</w:t>
            </w:r>
          </w:p>
        </w:tc>
      </w:tr>
      <w:tr w:rsidR="0038646E" w14:paraId="054B6B8D" w14:textId="77777777" w:rsidTr="00537CA7">
        <w:trPr>
          <w:trHeight w:val="1871"/>
        </w:trPr>
        <w:tc>
          <w:tcPr>
            <w:tcW w:w="1871" w:type="dxa"/>
            <w:shd w:val="clear" w:color="auto" w:fill="F79646" w:themeFill="accent6"/>
            <w:vAlign w:val="center"/>
          </w:tcPr>
          <w:p w14:paraId="6475EEBA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1</w:t>
            </w:r>
          </w:p>
        </w:tc>
        <w:tc>
          <w:tcPr>
            <w:tcW w:w="1871" w:type="dxa"/>
            <w:shd w:val="clear" w:color="auto" w:fill="F79646" w:themeFill="accent6"/>
            <w:vAlign w:val="center"/>
          </w:tcPr>
          <w:p w14:paraId="1B5438C7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2</w:t>
            </w:r>
          </w:p>
        </w:tc>
        <w:tc>
          <w:tcPr>
            <w:tcW w:w="1871" w:type="dxa"/>
            <w:shd w:val="clear" w:color="auto" w:fill="F79646" w:themeFill="accent6"/>
            <w:vAlign w:val="center"/>
          </w:tcPr>
          <w:p w14:paraId="0912F0A8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3</w:t>
            </w:r>
          </w:p>
        </w:tc>
        <w:tc>
          <w:tcPr>
            <w:tcW w:w="1871" w:type="dxa"/>
            <w:shd w:val="clear" w:color="auto" w:fill="F79646" w:themeFill="accent6"/>
            <w:vAlign w:val="center"/>
          </w:tcPr>
          <w:p w14:paraId="36A6FFA6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4</w:t>
            </w:r>
          </w:p>
        </w:tc>
        <w:tc>
          <w:tcPr>
            <w:tcW w:w="1872" w:type="dxa"/>
            <w:shd w:val="clear" w:color="auto" w:fill="F79646" w:themeFill="accent6"/>
            <w:vAlign w:val="center"/>
          </w:tcPr>
          <w:p w14:paraId="3FAA59FF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5</w:t>
            </w:r>
          </w:p>
        </w:tc>
      </w:tr>
      <w:tr w:rsidR="0038646E" w14:paraId="5495DDAB" w14:textId="77777777" w:rsidTr="00537CA7">
        <w:trPr>
          <w:trHeight w:val="1871"/>
        </w:trPr>
        <w:tc>
          <w:tcPr>
            <w:tcW w:w="1871" w:type="dxa"/>
            <w:shd w:val="clear" w:color="auto" w:fill="990033"/>
            <w:vAlign w:val="center"/>
          </w:tcPr>
          <w:p w14:paraId="3969A084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1</w:t>
            </w:r>
          </w:p>
        </w:tc>
        <w:tc>
          <w:tcPr>
            <w:tcW w:w="1871" w:type="dxa"/>
            <w:shd w:val="clear" w:color="auto" w:fill="990033"/>
            <w:vAlign w:val="center"/>
          </w:tcPr>
          <w:p w14:paraId="243FCCCF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2</w:t>
            </w:r>
          </w:p>
        </w:tc>
        <w:tc>
          <w:tcPr>
            <w:tcW w:w="1871" w:type="dxa"/>
            <w:shd w:val="clear" w:color="auto" w:fill="990033"/>
            <w:vAlign w:val="center"/>
          </w:tcPr>
          <w:p w14:paraId="3EA0E768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3</w:t>
            </w:r>
          </w:p>
        </w:tc>
        <w:tc>
          <w:tcPr>
            <w:tcW w:w="1871" w:type="dxa"/>
            <w:shd w:val="clear" w:color="auto" w:fill="990033"/>
            <w:vAlign w:val="center"/>
          </w:tcPr>
          <w:p w14:paraId="3DDA6230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4</w:t>
            </w:r>
          </w:p>
        </w:tc>
        <w:tc>
          <w:tcPr>
            <w:tcW w:w="1872" w:type="dxa"/>
            <w:shd w:val="clear" w:color="auto" w:fill="990033"/>
            <w:vAlign w:val="center"/>
          </w:tcPr>
          <w:p w14:paraId="7DF5AA5E" w14:textId="77777777" w:rsidR="0038646E" w:rsidRPr="004F5AD4" w:rsidRDefault="0038646E" w:rsidP="00537CA7">
            <w:pPr>
              <w:spacing w:line="276" w:lineRule="auto"/>
              <w:jc w:val="center"/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</w:pPr>
            <w:r w:rsidRPr="004F5AD4">
              <w:rPr>
                <w:rFonts w:ascii="Arial" w:hAnsi="Arial"/>
                <w:b/>
                <w:color w:val="FFFFFF" w:themeColor="background1"/>
                <w:sz w:val="80"/>
                <w:szCs w:val="80"/>
              </w:rPr>
              <w:t>5</w:t>
            </w:r>
          </w:p>
        </w:tc>
      </w:tr>
    </w:tbl>
    <w:p w14:paraId="4FA5642C" w14:textId="41036AD1" w:rsidR="009A5DAC" w:rsidRDefault="009A5DA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A5DAC" w14:paraId="1333EB27" w14:textId="77777777" w:rsidTr="00537CA7">
        <w:tc>
          <w:tcPr>
            <w:tcW w:w="9355" w:type="dxa"/>
          </w:tcPr>
          <w:p w14:paraId="2DBEFE70" w14:textId="1FBB6020" w:rsidR="009A5DAC" w:rsidRDefault="009A5DAC" w:rsidP="00537CA7">
            <w:pPr>
              <w:spacing w:line="276" w:lineRule="auto"/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3c: Kindersuchmaschinen</w:t>
            </w:r>
          </w:p>
        </w:tc>
      </w:tr>
      <w:tr w:rsidR="009A5DAC" w14:paraId="6F9B440A" w14:textId="77777777" w:rsidTr="00537CA7">
        <w:tc>
          <w:tcPr>
            <w:tcW w:w="9355" w:type="dxa"/>
          </w:tcPr>
          <w:p w14:paraId="49D0F030" w14:textId="77777777" w:rsidR="009A5DAC" w:rsidRDefault="009A5DAC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9A5DAC" w14:paraId="14A0E7E8" w14:textId="77777777" w:rsidTr="00537CA7">
        <w:tc>
          <w:tcPr>
            <w:tcW w:w="9355" w:type="dxa"/>
          </w:tcPr>
          <w:p w14:paraId="328E3556" w14:textId="77777777" w:rsidR="009A5DAC" w:rsidRPr="007943D2" w:rsidRDefault="009A5DAC" w:rsidP="00537CA7">
            <w:pPr>
              <w:rPr>
                <w:rFonts w:ascii="Arial" w:hAnsi="Arial"/>
                <w:sz w:val="24"/>
                <w:szCs w:val="24"/>
              </w:rPr>
            </w:pPr>
            <w:r w:rsidRPr="00964ED0">
              <w:rPr>
                <w:rFonts w:ascii="Arial" w:hAnsi="Arial"/>
                <w:sz w:val="24"/>
                <w:szCs w:val="24"/>
              </w:rPr>
              <w:t xml:space="preserve">Vorteile von Kindersuchmaschinen sind: </w:t>
            </w:r>
          </w:p>
        </w:tc>
      </w:tr>
    </w:tbl>
    <w:p w14:paraId="7BED6394" w14:textId="77777777" w:rsidR="009A5DAC" w:rsidRDefault="009A5DAC" w:rsidP="009A5DAC">
      <w:pPr>
        <w:spacing w:line="276" w:lineRule="auto"/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92"/>
        <w:gridCol w:w="8964"/>
      </w:tblGrid>
      <w:tr w:rsidR="009A5DAC" w14:paraId="59280B7D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121CB9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E4DE12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5D8E6668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DA807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340AC7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6FE13DD9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FB9633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BDE403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2C87BE85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0EAA37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A4C789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5C805B1B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A4AF6F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EB1B3A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26BD0866" w14:textId="77777777" w:rsidTr="00537CA7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340F3F" w14:textId="77777777" w:rsidR="009A5DAC" w:rsidRDefault="009A5DAC" w:rsidP="00E64ADA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9C811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</w:tbl>
    <w:p w14:paraId="3CF7EAD3" w14:textId="77777777" w:rsidR="009A5DAC" w:rsidRDefault="009A5DAC" w:rsidP="009A5DAC">
      <w:pPr>
        <w:spacing w:line="276" w:lineRule="auto"/>
        <w:rPr>
          <w:rFonts w:ascii="Arial" w:hAnsi="Arial"/>
          <w:sz w:val="24"/>
          <w:szCs w:val="24"/>
        </w:rPr>
      </w:pPr>
    </w:p>
    <w:p w14:paraId="10C22279" w14:textId="77777777" w:rsidR="009A5DAC" w:rsidRDefault="009A5DAC" w:rsidP="009A5DAC">
      <w:pPr>
        <w:spacing w:line="276" w:lineRule="auto"/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A5DAC" w:rsidRPr="007943D2" w14:paraId="656F44B9" w14:textId="77777777" w:rsidTr="00537CA7">
        <w:tc>
          <w:tcPr>
            <w:tcW w:w="9355" w:type="dxa"/>
          </w:tcPr>
          <w:p w14:paraId="02B1434B" w14:textId="77777777" w:rsidR="009A5DAC" w:rsidRPr="007943D2" w:rsidRDefault="009A5DAC" w:rsidP="00537CA7">
            <w:pPr>
              <w:rPr>
                <w:rFonts w:ascii="Arial" w:hAnsi="Arial"/>
                <w:sz w:val="24"/>
                <w:szCs w:val="24"/>
              </w:rPr>
            </w:pPr>
            <w:r w:rsidRPr="00964ED0">
              <w:rPr>
                <w:rFonts w:ascii="Arial" w:hAnsi="Arial"/>
                <w:sz w:val="24"/>
                <w:szCs w:val="24"/>
              </w:rPr>
              <w:t xml:space="preserve">Nachteile von Kindersuchmaschinen sind: </w:t>
            </w:r>
          </w:p>
        </w:tc>
      </w:tr>
    </w:tbl>
    <w:p w14:paraId="78AC5B0D" w14:textId="77777777" w:rsidR="009A5DAC" w:rsidRPr="00964ED0" w:rsidRDefault="009A5DAC" w:rsidP="009A5DAC">
      <w:pPr>
        <w:spacing w:line="276" w:lineRule="auto"/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92"/>
        <w:gridCol w:w="8964"/>
      </w:tblGrid>
      <w:tr w:rsidR="009A5DAC" w14:paraId="16F8A169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2DFD82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631A67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18E25DF0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54F144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4B8996A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0495FC68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3A7F47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319E62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70E063E2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00DD5A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13888AF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1178C12A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4CBC9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EADEF9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  <w:tr w:rsidR="009A5DAC" w14:paraId="34B16420" w14:textId="77777777" w:rsidTr="00A2788A">
        <w:trPr>
          <w:trHeight w:val="510"/>
        </w:trPr>
        <w:tc>
          <w:tcPr>
            <w:tcW w:w="3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971F67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sym w:font="Wingdings" w:char="F09F"/>
            </w:r>
          </w:p>
        </w:tc>
        <w:tc>
          <w:tcPr>
            <w:tcW w:w="896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9CA6A2" w14:textId="77777777" w:rsidR="009A5DAC" w:rsidRDefault="009A5DAC" w:rsidP="00A2788A">
            <w:pPr>
              <w:spacing w:line="48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</w:t>
            </w:r>
          </w:p>
        </w:tc>
      </w:tr>
    </w:tbl>
    <w:p w14:paraId="3B25A1DA" w14:textId="0AB999D7" w:rsidR="00A32206" w:rsidRDefault="00A3220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A32206" w14:paraId="280C8C2D" w14:textId="77777777" w:rsidTr="00537CA7">
        <w:tc>
          <w:tcPr>
            <w:tcW w:w="9356" w:type="dxa"/>
          </w:tcPr>
          <w:p w14:paraId="3DE2275A" w14:textId="4C27C567" w:rsidR="00A32206" w:rsidRDefault="00A32206" w:rsidP="00537CA7">
            <w:pPr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4a: Lückentext</w:t>
            </w:r>
          </w:p>
        </w:tc>
      </w:tr>
      <w:tr w:rsidR="00A32206" w14:paraId="008E22EB" w14:textId="77777777" w:rsidTr="00537CA7">
        <w:tc>
          <w:tcPr>
            <w:tcW w:w="9356" w:type="dxa"/>
          </w:tcPr>
          <w:p w14:paraId="046A6415" w14:textId="77777777" w:rsidR="00A32206" w:rsidRDefault="00A32206" w:rsidP="00537CA7">
            <w:pPr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A32206" w:rsidRPr="002B1393" w14:paraId="1CE7A505" w14:textId="77777777" w:rsidTr="00537CA7">
        <w:tc>
          <w:tcPr>
            <w:tcW w:w="9356" w:type="dxa"/>
          </w:tcPr>
          <w:p w14:paraId="67DE4811" w14:textId="77777777" w:rsidR="00A32206" w:rsidRPr="006701FE" w:rsidRDefault="00A32206" w:rsidP="00537CA7">
            <w:pPr>
              <w:spacing w:line="360" w:lineRule="auto"/>
              <w:jc w:val="both"/>
              <w:rPr>
                <w:rFonts w:ascii="Arial" w:hAnsi="Arial"/>
                <w:sz w:val="24"/>
                <w:szCs w:val="24"/>
              </w:rPr>
            </w:pPr>
            <w:r w:rsidRPr="00E61DE0">
              <w:rPr>
                <w:rFonts w:ascii="Arial" w:hAnsi="Arial"/>
                <w:color w:val="0070C0"/>
                <w:sz w:val="24"/>
                <w:szCs w:val="24"/>
              </w:rPr>
              <w:t xml:space="preserve">Warum sprichst du eigentlich immer von _______________? Ich habe gehört, es gibt auch noch andere Suchmaschinen. </w:t>
            </w:r>
            <w:r w:rsidRPr="006701FE">
              <w:rPr>
                <w:rFonts w:ascii="Arial" w:hAnsi="Arial"/>
                <w:sz w:val="24"/>
                <w:szCs w:val="24"/>
              </w:rPr>
              <w:t xml:space="preserve">Das stimmt: Zum Beispiel Bing, Baidu oder _______________. Aber die meisten Leute benutzen nur Google, in der Schweiz sind das etwa _______________. </w:t>
            </w:r>
            <w:r w:rsidRPr="00E61DE0">
              <w:rPr>
                <w:rFonts w:ascii="Arial" w:hAnsi="Arial"/>
                <w:color w:val="0070C0"/>
                <w:sz w:val="24"/>
                <w:szCs w:val="24"/>
              </w:rPr>
              <w:t>Und warum ist Google so _______________?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Pr="006701FE">
              <w:rPr>
                <w:rFonts w:ascii="Arial" w:hAnsi="Arial"/>
                <w:sz w:val="24"/>
                <w:szCs w:val="24"/>
              </w:rPr>
              <w:t>Google</w:t>
            </w:r>
            <w:r w:rsidRPr="00E61DE0">
              <w:rPr>
                <w:rFonts w:ascii="Arial" w:hAnsi="Arial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701FE">
              <w:rPr>
                <w:rFonts w:ascii="Arial" w:hAnsi="Arial"/>
                <w:sz w:val="24"/>
                <w:szCs w:val="24"/>
              </w:rPr>
              <w:t xml:space="preserve">liefert meistens die _______________ Ergebnisse und die Leute haben sich einfach daran gewöhnt. Aber die Suchmaschine wird oft als _______________ bezeichnet, weil sie viele _______________ über ihre User _______________. Zum Beispiel </w:t>
            </w:r>
          </w:p>
          <w:p w14:paraId="557FA4F1" w14:textId="77777777" w:rsidR="00A32206" w:rsidRPr="002B1393" w:rsidRDefault="00A32206" w:rsidP="00537CA7">
            <w:pPr>
              <w:spacing w:line="360" w:lineRule="auto"/>
              <w:jc w:val="both"/>
              <w:rPr>
                <w:rFonts w:ascii="Arial" w:hAnsi="Arial"/>
                <w:sz w:val="24"/>
                <w:szCs w:val="24"/>
              </w:rPr>
            </w:pPr>
            <w:r w:rsidRPr="006701FE">
              <w:rPr>
                <w:rFonts w:ascii="Arial" w:hAnsi="Arial"/>
                <w:sz w:val="24"/>
                <w:szCs w:val="24"/>
              </w:rPr>
              <w:t xml:space="preserve">deinen _______________, also wo du dich zum Zeitpunkt deiner Suchanfrage befindest. Oder Angaben über dein Smartphone, Tablet oder deinen PC, mit dem du gerade _______________ bist. Diese Daten sammelt Google, um einerseits die Resultate deiner nächsten Suchanfrage zu _______________ und andererseits um auf dich zugeschnittene _______________ anzuzeigen. Wenn du oft nach Hunden suchst, siehst du dann vielleicht Werbung für Hundefutter. </w:t>
            </w:r>
            <w:r w:rsidRPr="00E61DE0">
              <w:rPr>
                <w:rFonts w:ascii="Arial" w:hAnsi="Arial"/>
                <w:color w:val="0070C0"/>
                <w:sz w:val="24"/>
                <w:szCs w:val="24"/>
              </w:rPr>
              <w:t xml:space="preserve">Heisst das, Céline bekommt _______________ Suchergebnisse angezeigt als ich? </w:t>
            </w:r>
            <w:r w:rsidRPr="006701FE">
              <w:rPr>
                <w:rFonts w:ascii="Arial" w:hAnsi="Arial"/>
                <w:sz w:val="24"/>
                <w:szCs w:val="24"/>
              </w:rPr>
              <w:t>Genau, denn Google _______________ sich, wonach du schon mal _______________ hast. Übrigens bekommt jemand, der in einem anderen Land wohnt andere _______________ angezeigt als du.</w:t>
            </w:r>
            <w:r w:rsidRPr="00E61DE0">
              <w:rPr>
                <w:rFonts w:ascii="Arial" w:hAnsi="Arial"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E61DE0">
              <w:rPr>
                <w:rFonts w:ascii="Arial" w:hAnsi="Arial"/>
                <w:color w:val="0070C0"/>
                <w:sz w:val="24"/>
                <w:szCs w:val="24"/>
              </w:rPr>
              <w:t xml:space="preserve">Kannst du uns ein paar _______________ geben, _______________ man eine Suchmaschine am besten bedient? </w:t>
            </w:r>
            <w:r w:rsidRPr="006701FE">
              <w:rPr>
                <w:rFonts w:ascii="Arial" w:hAnsi="Arial"/>
                <w:sz w:val="24"/>
                <w:szCs w:val="24"/>
              </w:rPr>
              <w:t xml:space="preserve">Aber sicher. Nehmen wir an du suchst für deinen nächsten Vortrag nach Informationen über Schäferhunde: Überlege dir, wie wohl andere diese Suche formuliert haben und probiere _______________ _______________ aus. Mit jedem Wort mehr kann Google die Ergebnisse besser _______________, zeigt dir dann aber auch _______________ Resultate an. Und Google weiss manchmal schon, wonach du suchen willst, bevor du fertig mit Tippen bist - weil schon viele vor dir die gleiche Frage hatten. Die Suchmaschine </w:t>
            </w:r>
            <w:proofErr w:type="spellStart"/>
            <w:r w:rsidRPr="006701FE">
              <w:rPr>
                <w:rFonts w:ascii="Arial" w:hAnsi="Arial"/>
                <w:sz w:val="24"/>
                <w:szCs w:val="24"/>
              </w:rPr>
              <w:t>vervoll-ständigt</w:t>
            </w:r>
            <w:proofErr w:type="spellEnd"/>
            <w:r w:rsidRPr="006701FE">
              <w:rPr>
                <w:rFonts w:ascii="Arial" w:hAnsi="Arial"/>
                <w:sz w:val="24"/>
                <w:szCs w:val="24"/>
              </w:rPr>
              <w:t xml:space="preserve"> deine Frage _______________. Das nennt sich _______________. Manchmal lohnt es sich auch, nicht nur die ersten Suchergebnisse anzuklicken, vielleicht findest du weiter _______________ eine Seite mit </w:t>
            </w:r>
            <w:proofErr w:type="gramStart"/>
            <w:r w:rsidRPr="006701FE">
              <w:rPr>
                <w:rFonts w:ascii="Arial" w:hAnsi="Arial"/>
                <w:sz w:val="24"/>
                <w:szCs w:val="24"/>
              </w:rPr>
              <w:t>tollen</w:t>
            </w:r>
            <w:proofErr w:type="gramEnd"/>
            <w:r w:rsidRPr="006701FE">
              <w:rPr>
                <w:rFonts w:ascii="Arial" w:hAnsi="Arial"/>
                <w:sz w:val="24"/>
                <w:szCs w:val="24"/>
              </w:rPr>
              <w:t xml:space="preserve"> Infos.</w:t>
            </w:r>
          </w:p>
        </w:tc>
      </w:tr>
    </w:tbl>
    <w:p w14:paraId="0D4F7FAF" w14:textId="4627D55A" w:rsidR="007975F4" w:rsidRDefault="007975F4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7975F4" w14:paraId="1D6DE97F" w14:textId="77777777" w:rsidTr="00537CA7">
        <w:tc>
          <w:tcPr>
            <w:tcW w:w="9355" w:type="dxa"/>
          </w:tcPr>
          <w:p w14:paraId="46BB6065" w14:textId="5CC78746" w:rsidR="007975F4" w:rsidRPr="004757D8" w:rsidRDefault="007975F4" w:rsidP="00537CA7">
            <w:pPr>
              <w:pStyle w:val="Kopfzeile"/>
              <w:ind w:left="426" w:hanging="426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 xml:space="preserve">Aufgabe 4b: </w:t>
            </w:r>
            <w:r w:rsidRPr="0016674F">
              <w:rPr>
                <w:rFonts w:ascii="Arial" w:hAnsi="Arial"/>
                <w:b/>
                <w:sz w:val="24"/>
                <w:szCs w:val="24"/>
              </w:rPr>
              <w:t>Bild beschreiben</w:t>
            </w:r>
          </w:p>
        </w:tc>
      </w:tr>
      <w:tr w:rsidR="007975F4" w14:paraId="45AC76F4" w14:textId="77777777" w:rsidTr="00537CA7">
        <w:tc>
          <w:tcPr>
            <w:tcW w:w="9355" w:type="dxa"/>
          </w:tcPr>
          <w:p w14:paraId="1CA3742C" w14:textId="77777777" w:rsidR="007975F4" w:rsidRPr="0016674F" w:rsidRDefault="007975F4" w:rsidP="00537CA7">
            <w:pPr>
              <w:pStyle w:val="Kopfzeile"/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7975F4" w14:paraId="630D8B96" w14:textId="77777777" w:rsidTr="00537CA7">
        <w:tc>
          <w:tcPr>
            <w:tcW w:w="9355" w:type="dxa"/>
          </w:tcPr>
          <w:p w14:paraId="045C469C" w14:textId="77777777" w:rsidR="007975F4" w:rsidRPr="004757D8" w:rsidRDefault="007975F4" w:rsidP="00537CA7">
            <w:pPr>
              <w:pStyle w:val="Kopfzeile"/>
              <w:rPr>
                <w:rFonts w:ascii="Arial" w:hAnsi="Arial"/>
                <w:sz w:val="24"/>
                <w:szCs w:val="24"/>
              </w:rPr>
            </w:pPr>
            <w:r w:rsidRPr="0016674F">
              <w:rPr>
                <w:rFonts w:ascii="Arial" w:hAnsi="Arial"/>
                <w:sz w:val="24"/>
                <w:szCs w:val="24"/>
              </w:rPr>
              <w:t>Was sagt dieses Bild</w:t>
            </w:r>
            <w:r>
              <w:rPr>
                <w:rFonts w:ascii="Arial" w:hAnsi="Arial"/>
                <w:sz w:val="24"/>
                <w:szCs w:val="24"/>
              </w:rPr>
              <w:t xml:space="preserve"> deiner Meinung nach</w:t>
            </w:r>
            <w:r w:rsidRPr="0016674F">
              <w:rPr>
                <w:rFonts w:ascii="Arial" w:hAnsi="Arial"/>
                <w:sz w:val="24"/>
                <w:szCs w:val="24"/>
              </w:rPr>
              <w:t xml:space="preserve"> aus? Erkläre</w:t>
            </w:r>
            <w:r>
              <w:rPr>
                <w:rFonts w:ascii="Arial" w:hAnsi="Arial"/>
                <w:sz w:val="24"/>
                <w:szCs w:val="24"/>
              </w:rPr>
              <w:t>!</w:t>
            </w:r>
          </w:p>
        </w:tc>
      </w:tr>
      <w:tr w:rsidR="007975F4" w14:paraId="3387E8EF" w14:textId="77777777" w:rsidTr="00537CA7">
        <w:tc>
          <w:tcPr>
            <w:tcW w:w="9355" w:type="dxa"/>
          </w:tcPr>
          <w:p w14:paraId="19B0ED2F" w14:textId="77777777" w:rsidR="007975F4" w:rsidRPr="0016674F" w:rsidRDefault="007975F4" w:rsidP="00537CA7">
            <w:pPr>
              <w:pStyle w:val="Kopfzeile"/>
              <w:rPr>
                <w:rFonts w:ascii="Arial" w:hAnsi="Arial"/>
                <w:sz w:val="24"/>
                <w:szCs w:val="24"/>
              </w:rPr>
            </w:pPr>
          </w:p>
        </w:tc>
      </w:tr>
      <w:tr w:rsidR="007975F4" w:rsidRPr="00781F40" w14:paraId="3A9A4879" w14:textId="77777777" w:rsidTr="00537CA7">
        <w:tc>
          <w:tcPr>
            <w:tcW w:w="9355" w:type="dxa"/>
          </w:tcPr>
          <w:p w14:paraId="7FFFEFE3" w14:textId="77777777" w:rsidR="007975F4" w:rsidRPr="00E90546" w:rsidRDefault="007975F4" w:rsidP="00537CA7">
            <w:pPr>
              <w:pStyle w:val="Kopfzeile"/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7EEEC80" wp14:editId="53F3D02D">
                  <wp:extent cx="5760720" cy="4867275"/>
                  <wp:effectExtent l="0" t="0" r="0" b="9525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krake.jpg"/>
                          <pic:cNvPicPr/>
                        </pic:nvPicPr>
                        <pic:blipFill rotWithShape="1">
                          <a:blip r:embed="rId33"/>
                          <a:srcRect t="6945" b="8565"/>
                          <a:stretch/>
                        </pic:blipFill>
                        <pic:spPr bwMode="auto">
                          <a:xfrm>
                            <a:off x="0" y="0"/>
                            <a:ext cx="5760720" cy="4867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A2DA38" w14:textId="77777777" w:rsidR="007975F4" w:rsidRPr="000363AD" w:rsidRDefault="007975F4" w:rsidP="00537CA7">
            <w:pPr>
              <w:pStyle w:val="Beschriftung"/>
              <w:jc w:val="center"/>
              <w:rPr>
                <w:rFonts w:ascii="Arial" w:hAnsi="Arial"/>
                <w:sz w:val="12"/>
                <w:szCs w:val="12"/>
                <w:lang w:val="en-US"/>
              </w:rPr>
            </w:pPr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 xml:space="preserve">Bild: SRF </w:t>
            </w:r>
            <w:proofErr w:type="spellStart"/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>mySchool</w:t>
            </w:r>
            <w:proofErr w:type="spellEnd"/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 xml:space="preserve"> / </w:t>
            </w:r>
            <w:proofErr w:type="spellStart"/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>Colourbox</w:t>
            </w:r>
            <w:proofErr w:type="spellEnd"/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 xml:space="preserve"> / </w:t>
            </w:r>
            <w:proofErr w:type="spellStart"/>
            <w:r w:rsidRPr="000363AD">
              <w:rPr>
                <w:rFonts w:ascii="Arial" w:hAnsi="Arial"/>
                <w:color w:val="auto"/>
                <w:sz w:val="12"/>
                <w:szCs w:val="12"/>
                <w:lang w:val="en-US"/>
              </w:rPr>
              <w:t>Pixabay</w:t>
            </w:r>
            <w:proofErr w:type="spellEnd"/>
          </w:p>
        </w:tc>
      </w:tr>
    </w:tbl>
    <w:p w14:paraId="4BDB114A" w14:textId="77777777" w:rsidR="007975F4" w:rsidRPr="000363AD" w:rsidRDefault="007975F4" w:rsidP="007975F4">
      <w:pPr>
        <w:rPr>
          <w:rFonts w:ascii="Arial" w:hAnsi="Arial"/>
          <w:sz w:val="24"/>
          <w:szCs w:val="24"/>
          <w:lang w:val="en-US"/>
        </w:rPr>
      </w:pPr>
    </w:p>
    <w:tbl>
      <w:tblPr>
        <w:tblStyle w:val="Tabellenraster"/>
        <w:tblW w:w="9356" w:type="dxa"/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7975F4" w14:paraId="7995190C" w14:textId="77777777" w:rsidTr="00537CA7">
        <w:tc>
          <w:tcPr>
            <w:tcW w:w="9355" w:type="dxa"/>
            <w:tcBorders>
              <w:top w:val="nil"/>
              <w:left w:val="nil"/>
              <w:bottom w:val="nil"/>
              <w:right w:val="nil"/>
            </w:tcBorders>
          </w:tcPr>
          <w:p w14:paraId="2E331ABA" w14:textId="77777777" w:rsidR="007975F4" w:rsidRPr="007975F4" w:rsidRDefault="007975F4" w:rsidP="00537CA7">
            <w:pPr>
              <w:spacing w:line="360" w:lineRule="auto"/>
              <w:rPr>
                <w:rFonts w:ascii="Arial" w:hAnsi="Arial"/>
                <w:bCs/>
                <w:sz w:val="24"/>
                <w:szCs w:val="24"/>
                <w:lang w:eastAsia="de-CH"/>
              </w:rPr>
            </w:pPr>
            <w:r w:rsidRPr="007975F4">
              <w:rPr>
                <w:rFonts w:ascii="Arial" w:hAnsi="Arial"/>
                <w:bCs/>
                <w:sz w:val="24"/>
                <w:szCs w:val="24"/>
                <w:lang w:eastAsia="de-CH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</w:tbl>
    <w:p w14:paraId="0130C327" w14:textId="68A6FDA7" w:rsidR="001C31F3" w:rsidRDefault="001C31F3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1C31F3" w:rsidRPr="00E35568" w14:paraId="1DA75C17" w14:textId="77777777" w:rsidTr="00537CA7">
        <w:tc>
          <w:tcPr>
            <w:tcW w:w="9355" w:type="dxa"/>
          </w:tcPr>
          <w:p w14:paraId="532716ED" w14:textId="292A3370" w:rsidR="001C31F3" w:rsidRPr="00E35568" w:rsidRDefault="001C31F3" w:rsidP="00537CA7">
            <w:pPr>
              <w:pStyle w:val="Kopfzeile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4c: Zusatzinformationen</w:t>
            </w:r>
          </w:p>
        </w:tc>
      </w:tr>
      <w:tr w:rsidR="001C31F3" w14:paraId="51B8C018" w14:textId="77777777" w:rsidTr="00537CA7">
        <w:tc>
          <w:tcPr>
            <w:tcW w:w="9355" w:type="dxa"/>
          </w:tcPr>
          <w:p w14:paraId="3884979A" w14:textId="77777777" w:rsidR="001C31F3" w:rsidRDefault="001C31F3" w:rsidP="00537CA7">
            <w:pPr>
              <w:pStyle w:val="Kopfzeile"/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1C31F3" w:rsidRPr="00E35568" w14:paraId="13E5061E" w14:textId="77777777" w:rsidTr="00537CA7">
        <w:tc>
          <w:tcPr>
            <w:tcW w:w="9355" w:type="dxa"/>
          </w:tcPr>
          <w:p w14:paraId="37AE27B2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i/>
                <w:sz w:val="24"/>
                <w:szCs w:val="24"/>
                <w:lang w:eastAsia="de-CH"/>
              </w:rPr>
              <w:t xml:space="preserve">Wieso ist die Suchmaschine Google </w:t>
            </w: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 xml:space="preserve">so erfolgreich? </w:t>
            </w:r>
          </w:p>
          <w:p w14:paraId="2F359C60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b/>
                <w:sz w:val="24"/>
                <w:szCs w:val="24"/>
                <w:lang w:eastAsia="de-CH"/>
              </w:rPr>
            </w:pPr>
          </w:p>
          <w:p w14:paraId="36BCD802" w14:textId="77777777" w:rsidR="001C31F3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b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Die Gründer von Google hatten einen völlig neuen Such-Algorithmus programmiert, welcher eine viel grössere Relevanz der Suchresultate erreichte. Dadurch wurde die Suchmaschine schnell sehr populär.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br/>
            </w:r>
          </w:p>
          <w:p w14:paraId="05B782FF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b/>
                <w:sz w:val="24"/>
                <w:szCs w:val="24"/>
                <w:lang w:eastAsia="de-CH"/>
              </w:rPr>
            </w:pPr>
          </w:p>
          <w:p w14:paraId="6C2921F0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 xml:space="preserve">Was </w:t>
            </w:r>
            <w:r>
              <w:rPr>
                <w:rFonts w:ascii="Arial" w:hAnsi="Arial"/>
                <w:i/>
                <w:sz w:val="24"/>
                <w:szCs w:val="24"/>
                <w:lang w:eastAsia="de-CH"/>
              </w:rPr>
              <w:t>sind Vorteile der Suchmaschine Google</w:t>
            </w: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>?</w:t>
            </w:r>
          </w:p>
          <w:p w14:paraId="0107E1F6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</w:p>
          <w:p w14:paraId="267451E4" w14:textId="77777777" w:rsidR="001C31F3" w:rsidRPr="0016674F" w:rsidRDefault="001C31F3" w:rsidP="001C31F3">
            <w:pPr>
              <w:pStyle w:val="Listenabsatz"/>
              <w:numPr>
                <w:ilvl w:val="0"/>
                <w:numId w:val="3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Google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hat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den Ruf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,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die rel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evantesten Resultate zu liefern.</w:t>
            </w:r>
          </w:p>
          <w:p w14:paraId="57766228" w14:textId="77777777" w:rsidR="001C31F3" w:rsidRPr="0016674F" w:rsidRDefault="001C31F3" w:rsidP="001C31F3">
            <w:pPr>
              <w:pStyle w:val="Listenabsatz"/>
              <w:numPr>
                <w:ilvl w:val="0"/>
                <w:numId w:val="3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Google w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ird immer weiterentwickelt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,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um die Qualität der Resultate zu verbessern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.</w:t>
            </w:r>
          </w:p>
          <w:p w14:paraId="73A08510" w14:textId="77777777" w:rsidR="001C31F3" w:rsidRPr="0016674F" w:rsidRDefault="001C31F3" w:rsidP="001C31F3">
            <w:pPr>
              <w:pStyle w:val="Listenabsatz"/>
              <w:numPr>
                <w:ilvl w:val="0"/>
                <w:numId w:val="3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Im Ver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gleich zu anderen Suchmaschinen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zeigt Google die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Trefferliste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sehr schnell an, auch für wenig bekannte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Begriffe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und solche</w:t>
            </w:r>
            <w:r w:rsidRPr="00094CE2">
              <w:rPr>
                <w:rFonts w:ascii="Arial" w:hAnsi="Arial"/>
                <w:sz w:val="24"/>
                <w:szCs w:val="24"/>
                <w:lang w:eastAsia="de-CH"/>
              </w:rPr>
              <w:t>,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die falsch geschrieben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wurden.</w:t>
            </w:r>
          </w:p>
          <w:p w14:paraId="701DA7F4" w14:textId="77777777" w:rsidR="001C31F3" w:rsidRPr="0016674F" w:rsidRDefault="001C31F3" w:rsidP="001C31F3">
            <w:pPr>
              <w:pStyle w:val="Listenabsatz"/>
              <w:numPr>
                <w:ilvl w:val="0"/>
                <w:numId w:val="3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Die Webseite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der Suchmaschine ist sehr einfach aufgebaut (z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. B.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: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k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eine Bilder)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.</w:t>
            </w:r>
          </w:p>
          <w:p w14:paraId="3CC12045" w14:textId="77777777" w:rsidR="001C31F3" w:rsidRPr="0016674F" w:rsidRDefault="001C31F3" w:rsidP="001C31F3">
            <w:pPr>
              <w:pStyle w:val="Listenabsatz"/>
              <w:numPr>
                <w:ilvl w:val="0"/>
                <w:numId w:val="3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Die Suchmaschine bietet erweiterte Funktionalitäten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,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wie zum Beispiel Google Maps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.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</w:t>
            </w:r>
          </w:p>
          <w:p w14:paraId="57FFCECE" w14:textId="77777777" w:rsidR="001C31F3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</w:p>
          <w:p w14:paraId="0BADA994" w14:textId="77777777" w:rsidR="001C31F3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</w:p>
          <w:p w14:paraId="204F4618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i/>
                <w:sz w:val="24"/>
                <w:szCs w:val="24"/>
                <w:lang w:eastAsia="de-CH"/>
              </w:rPr>
              <w:t>Was sind Nachteile der Suchmaschine Google</w:t>
            </w: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>?</w:t>
            </w:r>
          </w:p>
          <w:p w14:paraId="1C40CA75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</w:p>
          <w:p w14:paraId="7CA3A5C5" w14:textId="77777777" w:rsidR="001C31F3" w:rsidRPr="0016674F" w:rsidRDefault="001C31F3" w:rsidP="001C31F3">
            <w:pPr>
              <w:pStyle w:val="Listenabsatz"/>
              <w:numPr>
                <w:ilvl w:val="0"/>
                <w:numId w:val="4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Zu e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inige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n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Begriffen liefert auch Google nur sehr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wenig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e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relevante Resultate. </w:t>
            </w:r>
          </w:p>
          <w:p w14:paraId="2D1B6A68" w14:textId="77777777" w:rsidR="001C31F3" w:rsidRDefault="001C31F3" w:rsidP="001C31F3">
            <w:pPr>
              <w:pStyle w:val="Listenabsatz"/>
              <w:numPr>
                <w:ilvl w:val="0"/>
                <w:numId w:val="4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Eine Firma kann durch gewisse Massnahmen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 xml:space="preserve"> (Anpassungen der Webseite)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 er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reichen, dass sie in der Trefferliste weiter oben erscheint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>. Dies führt dazu, dass die angezeigten Resultate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 xml:space="preserve"> </w:t>
            </w: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verfälscht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sind.</w:t>
            </w:r>
          </w:p>
          <w:p w14:paraId="0FCDEABB" w14:textId="77777777" w:rsidR="001C31F3" w:rsidRDefault="001C31F3" w:rsidP="001C31F3">
            <w:pPr>
              <w:pStyle w:val="Listenabsatz"/>
              <w:numPr>
                <w:ilvl w:val="0"/>
                <w:numId w:val="4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Google sammelt und speichert persönliche Daten.</w:t>
            </w:r>
          </w:p>
          <w:p w14:paraId="69B2BE54" w14:textId="77777777" w:rsidR="001C31F3" w:rsidRDefault="001C31F3" w:rsidP="001C31F3">
            <w:pPr>
              <w:pStyle w:val="Listenabsatz"/>
              <w:numPr>
                <w:ilvl w:val="0"/>
                <w:numId w:val="4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Die Betreiber von Google geben die Algorithmen (z.B. wie ihre Rankings zustande kommen) nicht bekannt.</w:t>
            </w:r>
          </w:p>
          <w:p w14:paraId="093C97C7" w14:textId="77777777" w:rsidR="001C31F3" w:rsidRPr="001A4B31" w:rsidRDefault="001C31F3" w:rsidP="001C31F3">
            <w:pPr>
              <w:pStyle w:val="Listenabsatz"/>
              <w:numPr>
                <w:ilvl w:val="0"/>
                <w:numId w:val="4"/>
              </w:num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  <w:r>
              <w:rPr>
                <w:rFonts w:ascii="Arial" w:hAnsi="Arial"/>
                <w:sz w:val="24"/>
                <w:szCs w:val="24"/>
                <w:lang w:eastAsia="de-CH"/>
              </w:rPr>
              <w:t>Google hat fast das Suchmaschinen-Monopol und ist deshalb eine mächtige Firma.</w:t>
            </w:r>
          </w:p>
          <w:p w14:paraId="7497590C" w14:textId="77777777" w:rsidR="001C31F3" w:rsidRDefault="001C31F3" w:rsidP="00537CA7">
            <w:pPr>
              <w:pStyle w:val="Listenabsatz"/>
              <w:shd w:val="clear" w:color="auto" w:fill="FFFFFF"/>
              <w:spacing w:line="276" w:lineRule="auto"/>
              <w:ind w:left="360"/>
              <w:rPr>
                <w:rFonts w:ascii="Arial" w:hAnsi="Arial"/>
                <w:sz w:val="24"/>
                <w:szCs w:val="24"/>
                <w:lang w:eastAsia="de-CH"/>
              </w:rPr>
            </w:pPr>
          </w:p>
          <w:p w14:paraId="6D40248E" w14:textId="77777777" w:rsidR="001C31F3" w:rsidRPr="001A4B31" w:rsidRDefault="001C31F3" w:rsidP="00537CA7">
            <w:pPr>
              <w:pStyle w:val="Listenabsatz"/>
              <w:shd w:val="clear" w:color="auto" w:fill="FFFFFF"/>
              <w:spacing w:line="276" w:lineRule="auto"/>
              <w:ind w:left="360"/>
              <w:rPr>
                <w:rFonts w:ascii="Arial" w:hAnsi="Arial"/>
                <w:sz w:val="24"/>
                <w:szCs w:val="24"/>
                <w:lang w:eastAsia="de-CH"/>
              </w:rPr>
            </w:pPr>
          </w:p>
          <w:p w14:paraId="50C75DE3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i/>
                <w:sz w:val="24"/>
                <w:szCs w:val="24"/>
                <w:lang w:eastAsia="de-CH"/>
              </w:rPr>
            </w:pP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 xml:space="preserve">Wie kann man sich davor schützen, dass </w:t>
            </w:r>
            <w:r>
              <w:rPr>
                <w:rFonts w:ascii="Arial" w:hAnsi="Arial"/>
                <w:i/>
                <w:sz w:val="24"/>
                <w:szCs w:val="24"/>
                <w:lang w:eastAsia="de-CH"/>
              </w:rPr>
              <w:t>Google</w:t>
            </w:r>
            <w:r w:rsidRPr="0016674F">
              <w:rPr>
                <w:rFonts w:ascii="Arial" w:hAnsi="Arial"/>
                <w:i/>
                <w:sz w:val="24"/>
                <w:szCs w:val="24"/>
                <w:lang w:eastAsia="de-CH"/>
              </w:rPr>
              <w:t xml:space="preserve"> persönliche Daten sammelt?</w:t>
            </w:r>
          </w:p>
          <w:p w14:paraId="0B69A283" w14:textId="77777777" w:rsidR="001C31F3" w:rsidRPr="0016674F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  <w:lang w:eastAsia="de-CH"/>
              </w:rPr>
            </w:pPr>
          </w:p>
          <w:p w14:paraId="6E8C3548" w14:textId="77777777" w:rsidR="001C31F3" w:rsidRPr="00E35568" w:rsidRDefault="001C31F3" w:rsidP="00537CA7">
            <w:pPr>
              <w:shd w:val="clear" w:color="auto" w:fill="FFFFFF"/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16674F">
              <w:rPr>
                <w:rFonts w:ascii="Arial" w:hAnsi="Arial"/>
                <w:sz w:val="24"/>
                <w:szCs w:val="24"/>
                <w:lang w:eastAsia="de-CH"/>
              </w:rPr>
              <w:t xml:space="preserve">Die Suchanfragen werden grundsätzlich gespeichert und die Daten somit gesammelt. </w:t>
            </w:r>
            <w:r>
              <w:rPr>
                <w:rFonts w:ascii="Arial" w:hAnsi="Arial"/>
                <w:sz w:val="24"/>
                <w:szCs w:val="24"/>
                <w:lang w:eastAsia="de-CH"/>
              </w:rPr>
              <w:t>Dem kann entgegengewirkt werden, indem man in den Browsereinstellungen den Suchverlauf und die Cookies regelmässig löscht, den Browser im «Privatmodus» laufen lässt oder die Datenspeicherung explizit deaktiviert.</w:t>
            </w:r>
          </w:p>
        </w:tc>
      </w:tr>
    </w:tbl>
    <w:p w14:paraId="695DEBAC" w14:textId="60022580" w:rsidR="001C31F3" w:rsidRDefault="001C31F3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1C31F3" w:rsidRPr="00E35568" w14:paraId="7C3508AD" w14:textId="77777777" w:rsidTr="00537CA7">
        <w:tc>
          <w:tcPr>
            <w:tcW w:w="9355" w:type="dxa"/>
          </w:tcPr>
          <w:p w14:paraId="686B6CAD" w14:textId="73D04594" w:rsidR="001C31F3" w:rsidRPr="00E35568" w:rsidRDefault="001C31F3" w:rsidP="00537CA7">
            <w:pPr>
              <w:pStyle w:val="Kopfzeile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5</w:t>
            </w:r>
          </w:p>
        </w:tc>
      </w:tr>
    </w:tbl>
    <w:p w14:paraId="555C8CB7" w14:textId="77777777" w:rsidR="001C31F3" w:rsidRDefault="001C31F3" w:rsidP="0000282E"/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1C31F3" w14:paraId="70F87922" w14:textId="77777777" w:rsidTr="00537CA7">
        <w:tc>
          <w:tcPr>
            <w:tcW w:w="3045" w:type="dxa"/>
            <w:vAlign w:val="center"/>
          </w:tcPr>
          <w:p w14:paraId="5C326706" w14:textId="77777777" w:rsidR="001C31F3" w:rsidRDefault="001C31F3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118FDD17" wp14:editId="572172A7">
                  <wp:extent cx="1872000" cy="1625177"/>
                  <wp:effectExtent l="0" t="0" r="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red1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14A74B17" w14:textId="77777777" w:rsidR="001C31F3" w:rsidRDefault="001C31F3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384C75" wp14:editId="3FD9EB89">
                      <wp:simplePos x="0" y="0"/>
                      <wp:positionH relativeFrom="column">
                        <wp:posOffset>711835</wp:posOffset>
                      </wp:positionH>
                      <wp:positionV relativeFrom="paragraph">
                        <wp:posOffset>591820</wp:posOffset>
                      </wp:positionV>
                      <wp:extent cx="914400" cy="548640"/>
                      <wp:effectExtent l="0" t="0" r="0" b="3810"/>
                      <wp:wrapNone/>
                      <wp:docPr id="40" name="Textfeld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5486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B60EF1" w14:textId="77777777" w:rsidR="001C31F3" w:rsidRPr="00B279E7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279E7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Achte auf eine korrekte </w:t>
                                  </w:r>
                                  <w:r w:rsidRPr="00B279E7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Rechtschreibung</w:t>
                                  </w:r>
                                  <w:r w:rsidRPr="00B279E7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. </w:t>
                                  </w:r>
                                </w:p>
                                <w:p w14:paraId="39682106" w14:textId="77777777" w:rsidR="001C31F3" w:rsidRPr="00B279E7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6AC7A51D" w14:textId="77777777" w:rsidR="001C31F3" w:rsidRPr="00B279E7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279E7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 w:rsidRPr="00B279E7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279E7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Fogel</w:t>
                                  </w:r>
                                  <w:proofErr w:type="spellEnd"/>
                                  <w:r w:rsidRPr="00B279E7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zeigt andere Treffer als Vogel.</w:t>
                                  </w:r>
                                </w:p>
                                <w:p w14:paraId="081643BF" w14:textId="77777777" w:rsidR="001C31F3" w:rsidRPr="00E22AB3" w:rsidRDefault="001C31F3" w:rsidP="001C31F3">
                                  <w:pPr>
                                    <w:rPr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84C75" id="Textfeld 40" o:spid="_x0000_s1028" type="#_x0000_t202" style="position:absolute;left:0;text-align:left;margin-left:56.05pt;margin-top:46.6pt;width:1in;height:43.2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" filled="f" stroked="f" strokeweight=".5pt">
                      <v:textbox>
                        <w:txbxContent>
                          <w:p w14:paraId="4EB60EF1" w14:textId="77777777" w:rsidR="001C31F3" w:rsidRPr="00B279E7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279E7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Achte auf eine korrekte </w:t>
                            </w:r>
                            <w:r w:rsidRPr="00B279E7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Rechtschreibung</w:t>
                            </w:r>
                            <w:r w:rsidRPr="00B279E7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. </w:t>
                            </w:r>
                          </w:p>
                          <w:p w14:paraId="39682106" w14:textId="77777777" w:rsidR="001C31F3" w:rsidRPr="00B279E7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6AC7A51D" w14:textId="77777777" w:rsidR="001C31F3" w:rsidRPr="00B279E7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279E7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 w:rsidRPr="00B279E7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B279E7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Fogel</w:t>
                            </w:r>
                            <w:proofErr w:type="spellEnd"/>
                            <w:r w:rsidRPr="00B279E7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zeigt andere Treffer als Vogel.</w:t>
                            </w:r>
                          </w:p>
                          <w:p w14:paraId="081643BF" w14:textId="77777777" w:rsidR="001C31F3" w:rsidRPr="00E22AB3" w:rsidRDefault="001C31F3" w:rsidP="001C31F3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262DC81A" wp14:editId="45626569">
                      <wp:extent cx="3604895" cy="1658203"/>
                      <wp:effectExtent l="361950" t="38100" r="33655" b="37465"/>
                      <wp:docPr id="70" name="Sprechblase: oval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4895" cy="1658203"/>
                              </a:xfrm>
                              <a:prstGeom prst="wedgeEllipseCallout">
                                <a:avLst>
                                  <a:gd name="adj1" fmla="val -59282"/>
                                  <a:gd name="adj2" fmla="val -429"/>
                                </a:avLst>
                              </a:prstGeom>
                              <a:noFill/>
                              <a:ln w="3810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31B3C0" w14:textId="77777777" w:rsidR="001C31F3" w:rsidRPr="00E22AB3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62DC81A" id="_x0000_t63" coordsize="21600,21600" o:spt="63" adj="1350,25920" path="wr,,21600,21600@15@16@17@18l@21@22xe">
                      <v:stroke joinstyle="miter"/>
                      <v:formulas>
                        <v:f eqn="val #0"/>
                        <v:f eqn="val #1"/>
                        <v:f eqn="sum 10800 0 #0"/>
                        <v:f eqn="sum 10800 0 #1"/>
                        <v:f eqn="atan2 @2 @3"/>
                        <v:f eqn="sumangle @4 11 0"/>
                        <v:f eqn="sumangle @4 0 11"/>
                        <v:f eqn="cos 10800 @4"/>
                        <v:f eqn="sin 10800 @4"/>
                        <v:f eqn="cos 10800 @5"/>
                        <v:f eqn="sin 10800 @5"/>
                        <v:f eqn="cos 10800 @6"/>
                        <v:f eqn="sin 10800 @6"/>
                        <v:f eqn="sum 10800 0 @7"/>
                        <v:f eqn="sum 10800 0 @8"/>
                        <v:f eqn="sum 10800 0 @9"/>
                        <v:f eqn="sum 10800 0 @10"/>
                        <v:f eqn="sum 10800 0 @11"/>
                        <v:f eqn="sum 10800 0 @12"/>
                        <v:f eqn="mod @2 @3 0"/>
                        <v:f eqn="sum @19 0 10800"/>
                        <v:f eqn="if @20 #0 @13"/>
                        <v:f eqn="if @20 #1 @14"/>
                      </v:formulas>
                      <v:path o:connecttype="custom" o:connectlocs="10800,0;3163,3163;0,10800;3163,18437;10800,21600;18437,18437;21600,10800;18437,3163;@21,@22" textboxrect="3163,3163,18437,18437"/>
                      <v:handles>
                        <v:h position="#0,#1"/>
                      </v:handles>
                    </v:shapetype>
                    <v:shape id="Sprechblase: oval 70" o:spid="_x0000_s1029" type="#_x0000_t63" style="width:283.85pt;height:13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" adj="-2005,10707" filled="f" strokecolor="#ffc000" strokeweight="3pt">
                      <v:textbox inset="0,0,0,0">
                        <w:txbxContent>
                          <w:p w14:paraId="5931B3C0" w14:textId="77777777" w:rsidR="001C31F3" w:rsidRPr="00E22AB3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1C31F3" w14:paraId="2F286295" w14:textId="77777777" w:rsidTr="00537CA7">
        <w:tc>
          <w:tcPr>
            <w:tcW w:w="3045" w:type="dxa"/>
            <w:vAlign w:val="center"/>
          </w:tcPr>
          <w:p w14:paraId="074C0E02" w14:textId="77777777" w:rsidR="001C31F3" w:rsidRDefault="001C31F3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6AD9506C" wp14:editId="2DEF32ED">
                  <wp:extent cx="1872000" cy="1625177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0BC2118F" w14:textId="77777777" w:rsidR="001C31F3" w:rsidRDefault="001C31F3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C8172F5" wp14:editId="1D23F813">
                      <wp:simplePos x="0" y="0"/>
                      <wp:positionH relativeFrom="column">
                        <wp:posOffset>699770</wp:posOffset>
                      </wp:positionH>
                      <wp:positionV relativeFrom="paragraph">
                        <wp:posOffset>556260</wp:posOffset>
                      </wp:positionV>
                      <wp:extent cx="3079115" cy="763905"/>
                      <wp:effectExtent l="0" t="0" r="0" b="0"/>
                      <wp:wrapNone/>
                      <wp:docPr id="41" name="Textfeld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9115" cy="7639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2C9C3E2" w14:textId="77777777" w:rsidR="001C31F3" w:rsidRPr="00F078B8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F078B8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Auf den </w:t>
                                  </w:r>
                                  <w:r w:rsidRPr="00F078B8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Suchbegriff</w:t>
                                  </w:r>
                                  <w:r w:rsidRPr="00F078B8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kommt es an. Je treffender der Suchbegriff ist, desto genauer ist das Ergebnis.</w:t>
                                  </w:r>
                                </w:p>
                                <w:p w14:paraId="716CADF5" w14:textId="77777777" w:rsidR="001C31F3" w:rsidRPr="00F078B8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715A8FAE" w14:textId="77777777" w:rsidR="001C31F3" w:rsidRPr="00F078B8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F078B8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 w:rsidRPr="00F078B8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Wie leben Inuit? </w:t>
                                  </w:r>
                                  <w:r w:rsidRPr="00F078B8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sym w:font="Wingdings" w:char="F0E0"/>
                                  </w:r>
                                  <w:r w:rsidRPr="00F078B8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Lebensweise Inuit</w:t>
                                  </w:r>
                                </w:p>
                                <w:p w14:paraId="3A46F3D5" w14:textId="77777777" w:rsidR="001C31F3" w:rsidRDefault="001C31F3" w:rsidP="001C31F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172F5" id="Textfeld 41" o:spid="_x0000_s1030" type="#_x0000_t202" style="position:absolute;left:0;text-align:left;margin-left:55.1pt;margin-top:43.8pt;width:242.45pt;height:60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" filled="f" stroked="f" strokeweight=".5pt">
                      <v:textbox>
                        <w:txbxContent>
                          <w:p w14:paraId="62C9C3E2" w14:textId="77777777" w:rsidR="001C31F3" w:rsidRPr="00F078B8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F078B8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Auf den </w:t>
                            </w:r>
                            <w:r w:rsidRPr="00F078B8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Suchbegriff</w:t>
                            </w:r>
                            <w:r w:rsidRPr="00F078B8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kommt es an. Je treffender der Suchbegriff ist, desto genauer ist das Ergebnis.</w:t>
                            </w:r>
                          </w:p>
                          <w:p w14:paraId="716CADF5" w14:textId="77777777" w:rsidR="001C31F3" w:rsidRPr="00F078B8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715A8FAE" w14:textId="77777777" w:rsidR="001C31F3" w:rsidRPr="00F078B8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F078B8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 w:rsidRPr="00F078B8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Wie leben Inuit? </w:t>
                            </w:r>
                            <w:r w:rsidRPr="00F078B8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sym w:font="Wingdings" w:char="F0E0"/>
                            </w:r>
                            <w:r w:rsidRPr="00F078B8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Lebensweise Inuit</w:t>
                            </w:r>
                          </w:p>
                          <w:p w14:paraId="3A46F3D5" w14:textId="77777777" w:rsidR="001C31F3" w:rsidRDefault="001C31F3" w:rsidP="001C31F3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07F0A6EE" wp14:editId="3640AA84">
                      <wp:extent cx="3583889" cy="1740090"/>
                      <wp:effectExtent l="342900" t="38100" r="36195" b="31750"/>
                      <wp:docPr id="71" name="Sprechblase: oval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3889" cy="1740090"/>
                              </a:xfrm>
                              <a:prstGeom prst="wedgeEllipseCallout">
                                <a:avLst>
                                  <a:gd name="adj1" fmla="val -59013"/>
                                  <a:gd name="adj2" fmla="val -822"/>
                                </a:avLst>
                              </a:prstGeom>
                              <a:noFill/>
                              <a:ln w="38100">
                                <a:solidFill>
                                  <a:srgbClr val="FF996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050254" w14:textId="77777777" w:rsidR="001C31F3" w:rsidRPr="002E6AF4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7F0A6EE" id="Sprechblase: oval 71" o:spid="_x0000_s1031" type="#_x0000_t63" style="width:282.2pt;height:1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" adj="-1947,10622" filled="f" strokecolor="#f96" strokeweight="3pt">
                      <v:textbox inset="0,0,0,0">
                        <w:txbxContent>
                          <w:p w14:paraId="4F050254" w14:textId="77777777" w:rsidR="001C31F3" w:rsidRPr="002E6AF4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Cs w:val="2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1C31F3" w14:paraId="76433245" w14:textId="77777777" w:rsidTr="00537CA7">
        <w:tc>
          <w:tcPr>
            <w:tcW w:w="3045" w:type="dxa"/>
            <w:vAlign w:val="center"/>
          </w:tcPr>
          <w:p w14:paraId="3B5ABA7B" w14:textId="77777777" w:rsidR="001C31F3" w:rsidRDefault="001C31F3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69DA4A50" wp14:editId="7661E063">
                  <wp:extent cx="1872000" cy="1625345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red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2B0DE0C" w14:textId="77777777" w:rsidR="001C31F3" w:rsidRDefault="001C31F3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23EA2370" wp14:editId="685E41B2">
                      <wp:extent cx="3611245" cy="1828800"/>
                      <wp:effectExtent l="342900" t="38100" r="46355" b="38100"/>
                      <wp:docPr id="72" name="Sprechblase: oval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1245" cy="1828800"/>
                              </a:xfrm>
                              <a:prstGeom prst="wedgeEllipseCallout">
                                <a:avLst>
                                  <a:gd name="adj1" fmla="val -58626"/>
                                  <a:gd name="adj2" fmla="val -452"/>
                                </a:avLst>
                              </a:prstGeom>
                              <a:noFill/>
                              <a:ln w="38100">
                                <a:solidFill>
                                  <a:srgbClr val="FF7C8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372317" w14:textId="77777777" w:rsidR="001C31F3" w:rsidRPr="00A04831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04831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Wenn ein Suchwort zu viele Ergebnisse liefert, dann überlege dir weitere passende Schlüsselwörter. </w:t>
                                  </w:r>
                                </w:p>
                                <w:p w14:paraId="7449E346" w14:textId="77777777" w:rsidR="001C31F3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04831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Mehrere Suchbegriffe</w:t>
                                  </w:r>
                                  <w:r w:rsidRPr="00A04831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verbessern die Trefferqualität.</w:t>
                                  </w:r>
                                </w:p>
                                <w:p w14:paraId="51A0DDEE" w14:textId="77777777" w:rsidR="001C31F3" w:rsidRPr="00A04831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236EC3B6" w14:textId="77777777" w:rsidR="001C31F3" w:rsidRPr="00A04831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04831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 w:rsidRPr="00A04831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Wasser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r w:rsidRPr="00A04831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Aggregatzustände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EA2370" id="Sprechblase: oval 72" o:spid="_x0000_s1032" type="#_x0000_t63" style="width:284.3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" adj="-1863,10702" filled="f" strokecolor="#ff7c80" strokeweight="3pt">
                      <v:textbox inset="0,0,0,0">
                        <w:txbxContent>
                          <w:p w14:paraId="0E372317" w14:textId="77777777" w:rsidR="001C31F3" w:rsidRPr="00A04831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A04831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Wenn ein Suchwort zu viele Ergebnisse liefert, dann überlege dir weitere passende Schlüsselwörter. </w:t>
                            </w:r>
                          </w:p>
                          <w:p w14:paraId="7449E346" w14:textId="77777777" w:rsidR="001C31F3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A04831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Mehrere Suchbegriffe</w:t>
                            </w:r>
                            <w:r w:rsidRPr="00A04831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verbessern die Trefferqualität.</w:t>
                            </w:r>
                          </w:p>
                          <w:p w14:paraId="51A0DDEE" w14:textId="77777777" w:rsidR="001C31F3" w:rsidRPr="00A04831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236EC3B6" w14:textId="77777777" w:rsidR="001C31F3" w:rsidRPr="00A04831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A04831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 w:rsidRPr="00A04831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Wasser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A04831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Aggregatzustände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1C31F3" w14:paraId="75EA2A70" w14:textId="77777777" w:rsidTr="00537CA7">
        <w:tc>
          <w:tcPr>
            <w:tcW w:w="3045" w:type="dxa"/>
            <w:vAlign w:val="center"/>
          </w:tcPr>
          <w:p w14:paraId="0AEC7EF3" w14:textId="77777777" w:rsidR="001C31F3" w:rsidRDefault="001C31F3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030B4AD8" wp14:editId="6342F9A3">
                  <wp:extent cx="1872000" cy="1625345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DCEE9C0" w14:textId="77777777" w:rsidR="001C31F3" w:rsidRDefault="001C31F3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1B6FD2C3" wp14:editId="2BF54694">
                      <wp:extent cx="3613708" cy="1808329"/>
                      <wp:effectExtent l="285750" t="38100" r="44450" b="40005"/>
                      <wp:docPr id="25" name="Sprechblase: 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3708" cy="1808329"/>
                              </a:xfrm>
                              <a:prstGeom prst="wedgeEllipseCallout">
                                <a:avLst>
                                  <a:gd name="adj1" fmla="val -57302"/>
                                  <a:gd name="adj2" fmla="val 317"/>
                                </a:avLst>
                              </a:prstGeom>
                              <a:noFill/>
                              <a:ln w="38100">
                                <a:solidFill>
                                  <a:srgbClr val="99336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56E532" w14:textId="77777777" w:rsidR="001C31F3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382E09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Manchmal hilft es ein Wort auch in </w:t>
                                  </w:r>
                                </w:p>
                                <w:p w14:paraId="7FA3A553" w14:textId="77777777" w:rsidR="001C31F3" w:rsidRPr="00382E09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382E09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Mehrzahl oder Einzahl</w:t>
                                  </w:r>
                                  <w:r w:rsidRPr="00382E09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zu verwenden. </w:t>
                                  </w:r>
                                </w:p>
                                <w:p w14:paraId="440A4C3A" w14:textId="77777777" w:rsidR="001C31F3" w:rsidRPr="00382E09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5A1B1646" w14:textId="77777777" w:rsidR="001C31F3" w:rsidRPr="00382E09" w:rsidRDefault="001C31F3" w:rsidP="001C31F3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382E09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 w:rsidRPr="00382E09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Katzen oder Katze (Welcher Begriff ergibt mehr Suchergebnisse?)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B6FD2C3" id="Sprechblase: oval 25" o:spid="_x0000_s1033" type="#_x0000_t63" style="width:284.55pt;height:1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" adj="-1577,10868" filled="f" strokecolor="#936" strokeweight="3pt">
                      <v:textbox inset="0,0,0,0">
                        <w:txbxContent>
                          <w:p w14:paraId="6B56E532" w14:textId="77777777" w:rsidR="001C31F3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382E09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Manchmal hilft es ein Wort auch in </w:t>
                            </w:r>
                          </w:p>
                          <w:p w14:paraId="7FA3A553" w14:textId="77777777" w:rsidR="001C31F3" w:rsidRPr="00382E09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382E09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Mehrzahl oder Einzahl</w:t>
                            </w:r>
                            <w:r w:rsidRPr="00382E09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zu verwenden. </w:t>
                            </w:r>
                          </w:p>
                          <w:p w14:paraId="440A4C3A" w14:textId="77777777" w:rsidR="001C31F3" w:rsidRPr="00382E09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5A1B1646" w14:textId="77777777" w:rsidR="001C31F3" w:rsidRPr="00382E09" w:rsidRDefault="001C31F3" w:rsidP="001C31F3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382E09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 w:rsidRPr="00382E09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Katzen oder Katze (Welcher Begriff ergibt mehr Suchergebnisse?)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1C31F3" w14:paraId="46C513A8" w14:textId="77777777" w:rsidTr="00537CA7">
        <w:tc>
          <w:tcPr>
            <w:tcW w:w="3045" w:type="dxa"/>
            <w:vAlign w:val="center"/>
          </w:tcPr>
          <w:p w14:paraId="336AF3AA" w14:textId="77777777" w:rsidR="001C31F3" w:rsidRPr="00C2367D" w:rsidRDefault="001C31F3" w:rsidP="00537CA7">
            <w:pPr>
              <w:jc w:val="center"/>
              <w:rPr>
                <w:rFonts w:ascii="Arial" w:hAnsi="Arial"/>
                <w:i/>
                <w:noProof/>
                <w:sz w:val="12"/>
                <w:szCs w:val="12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291286AB" w14:textId="77777777" w:rsidR="001C31F3" w:rsidRDefault="001C31F3" w:rsidP="00537CA7">
            <w:pPr>
              <w:jc w:val="right"/>
              <w:rPr>
                <w:noProof/>
                <w:lang w:val="de-DE" w:eastAsia="de-DE"/>
              </w:rPr>
            </w:pPr>
          </w:p>
        </w:tc>
      </w:tr>
    </w:tbl>
    <w:p w14:paraId="13696E38" w14:textId="23855C65" w:rsidR="00F6408C" w:rsidRDefault="00F6408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F6408C" w14:paraId="6ADDFFD4" w14:textId="77777777" w:rsidTr="00537CA7">
        <w:tc>
          <w:tcPr>
            <w:tcW w:w="3045" w:type="dxa"/>
            <w:vAlign w:val="center"/>
          </w:tcPr>
          <w:p w14:paraId="33D3A623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lastRenderedPageBreak/>
              <w:drawing>
                <wp:inline distT="0" distB="0" distL="0" distR="0" wp14:anchorId="49C196A8" wp14:editId="22BD786F">
                  <wp:extent cx="1872000" cy="1624888"/>
                  <wp:effectExtent l="0" t="0" r="0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red6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59995851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59C20627" wp14:editId="0372D91E">
                      <wp:extent cx="3582035" cy="1843405"/>
                      <wp:effectExtent l="381000" t="38100" r="37465" b="42545"/>
                      <wp:docPr id="35" name="Sprechblase: ova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2035" cy="1843405"/>
                              </a:xfrm>
                              <a:prstGeom prst="wedgeEllipseCallout">
                                <a:avLst>
                                  <a:gd name="adj1" fmla="val -60077"/>
                                  <a:gd name="adj2" fmla="val 261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1BA219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2918DA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«Welches ist das schnellste Tier der Welt?». Leider verstehen Kindersuchmaschinen nicht immer ganze Frage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n</w:t>
                                  </w:r>
                                  <w:r w:rsidRPr="002918DA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oder 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Sätze. </w:t>
                                  </w:r>
                                  <w:r w:rsidRPr="002918DA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Versuche deine </w:t>
                                  </w:r>
                                  <w:r w:rsidRPr="002918DA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 xml:space="preserve">Frage in zwei oder </w:t>
                                  </w: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drei Begriffen zusammenzufassen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. </w:t>
                                  </w:r>
                                </w:p>
                                <w:p w14:paraId="23265FF7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123C5A21" w14:textId="77777777" w:rsidR="00F6408C" w:rsidRPr="00A26C5B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66B94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Schnellstes Tier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9C20627" id="Sprechblase: oval 35" o:spid="_x0000_s1034" type="#_x0000_t63" style="width:282.05pt;height:1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" adj="-2177,10856" filled="f" strokecolor="#92cddc [1944]" strokeweight="3pt">
                      <v:textbox inset="0,0,0,0">
                        <w:txbxContent>
                          <w:p w14:paraId="341BA219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2918DA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«Welches ist das schnellste Tier der Welt?». Leider verstehen Kindersuchmaschinen nicht immer ganze Frage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n</w:t>
                            </w:r>
                            <w:r w:rsidRPr="002918DA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oder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Sätze. </w:t>
                            </w:r>
                            <w:r w:rsidRPr="002918DA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Versuche deine </w:t>
                            </w:r>
                            <w:r w:rsidRPr="002918DA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 xml:space="preserve">Frage in zwei oder </w:t>
                            </w: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drei Begriffen zusammenzufassen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. </w:t>
                            </w:r>
                          </w:p>
                          <w:p w14:paraId="23265FF7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123C5A21" w14:textId="77777777" w:rsidR="00F6408C" w:rsidRPr="00A26C5B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66B94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Schnellstes Tier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7C373263" w14:textId="77777777" w:rsidTr="00537CA7">
        <w:tc>
          <w:tcPr>
            <w:tcW w:w="3045" w:type="dxa"/>
            <w:vAlign w:val="center"/>
          </w:tcPr>
          <w:p w14:paraId="61AC5123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68000A4B" wp14:editId="6497DA80">
                  <wp:extent cx="1872000" cy="1624888"/>
                  <wp:effectExtent l="0" t="0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AB1A5ED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30A658FC" wp14:editId="78B09861">
                      <wp:extent cx="3635121" cy="1571625"/>
                      <wp:effectExtent l="323850" t="38100" r="41910" b="47625"/>
                      <wp:docPr id="36" name="Sprechblase: 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35121" cy="1571625"/>
                              </a:xfrm>
                              <a:prstGeom prst="wedgeEllipseCallout">
                                <a:avLst>
                                  <a:gd name="adj1" fmla="val -58082"/>
                                  <a:gd name="adj2" fmla="val 301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3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05A5DD6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Willst du, dass gewisse Begriffe nicht erscheinen, schreibst du ein </w:t>
                                  </w: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Minuszeichen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vor diesen Begriff (ohne Leerzeichen). </w:t>
                                  </w:r>
                                </w:p>
                                <w:p w14:paraId="15CE96EA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31803D04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66B94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Jaguar</w:t>
                                  </w:r>
                                  <w:r w:rsidRPr="00B66B94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-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Auto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0A658FC" id="Sprechblase: oval 36" o:spid="_x0000_s1035" type="#_x0000_t63" style="width:286.25pt;height:1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" adj="-1746,10865" filled="f" strokecolor="#76923c [2406]" strokeweight="3pt">
                      <v:textbox inset="0,0,0,0">
                        <w:txbxContent>
                          <w:p w14:paraId="305A5DD6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Willst du, dass gewisse Begriffe nicht erscheinen, schreibst du ein </w:t>
                            </w: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Minuszeichen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vor diesen Begriff (ohne Leerzeichen). </w:t>
                            </w:r>
                          </w:p>
                          <w:p w14:paraId="15CE96EA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31803D04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66B94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Jaguar</w:t>
                            </w:r>
                            <w:r w:rsidRPr="00B66B94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Auto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602CC8FA" w14:textId="77777777" w:rsidTr="00537CA7">
        <w:tc>
          <w:tcPr>
            <w:tcW w:w="3045" w:type="dxa"/>
            <w:vAlign w:val="center"/>
          </w:tcPr>
          <w:p w14:paraId="6C94F021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29D2C377" wp14:editId="15A17A62">
                  <wp:extent cx="1872000" cy="1624888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8CD1F0C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6EE0C662" wp14:editId="40279410">
                      <wp:extent cx="3510280" cy="1660525"/>
                      <wp:effectExtent l="361950" t="38100" r="33020" b="34925"/>
                      <wp:docPr id="37" name="Sprechblase: ov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10280" cy="1660525"/>
                              </a:xfrm>
                              <a:prstGeom prst="wedgeEllipseCallout">
                                <a:avLst>
                                  <a:gd name="adj1" fmla="val -59614"/>
                                  <a:gd name="adj2" fmla="val -745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B18A29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Anführungszeichen</w:t>
                                  </w:r>
                                  <w:r w:rsidRPr="00AA320A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bewirken, dass nur Seiten gefunde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n werden, die genau diese Wörter in genau dieser Reihenfolge </w:t>
                                  </w:r>
                                  <w:r w:rsidRPr="00AA320A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enthalten. </w:t>
                                  </w:r>
                                </w:p>
                                <w:p w14:paraId="790E1A36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2D108939" w14:textId="77777777" w:rsidR="00F6408C" w:rsidRPr="00D106F0" w:rsidRDefault="00F6408C" w:rsidP="00F6408C">
                                  <w:pP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FB05CB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«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Deutscher Schäferhund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E0C662" id="Sprechblase: oval 37" o:spid="_x0000_s1036" type="#_x0000_t63" style="width:276.4pt;height:13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" adj="-2077,10639" filled="f" strokecolor="#c2d69b [1942]" strokeweight="3pt">
                      <v:textbox inset="0,0,0,0">
                        <w:txbxContent>
                          <w:p w14:paraId="1FB18A29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Anführungszeichen</w:t>
                            </w:r>
                            <w:r w:rsidRPr="00AA320A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bewirken, dass nur Seiten gefunde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n werden, die genau diese Wörter in genau dieser Reihenfolge </w:t>
                            </w:r>
                            <w:r w:rsidRPr="00AA320A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enthalten. </w:t>
                            </w:r>
                          </w:p>
                          <w:p w14:paraId="790E1A36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2D108939" w14:textId="77777777" w:rsidR="00F6408C" w:rsidRPr="00D106F0" w:rsidRDefault="00F6408C" w:rsidP="00F6408C">
                            <w:pP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 w:rsidRPr="00FB05CB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«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Deutscher Schäferhund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»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5C17EA68" w14:textId="77777777" w:rsidTr="00537CA7">
        <w:tc>
          <w:tcPr>
            <w:tcW w:w="3045" w:type="dxa"/>
            <w:vAlign w:val="center"/>
          </w:tcPr>
          <w:p w14:paraId="312712CF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49680A65" wp14:editId="3763A3B4">
                  <wp:extent cx="1872000" cy="1624888"/>
                  <wp:effectExtent l="0" t="0" r="0" b="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fred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43096FEF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048BF029" wp14:editId="0788F81D">
                      <wp:extent cx="3598317" cy="1828165"/>
                      <wp:effectExtent l="323850" t="38100" r="40640" b="38735"/>
                      <wp:docPr id="38" name="Sprechblase: 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8317" cy="1828165"/>
                              </a:xfrm>
                              <a:prstGeom prst="wedgeEllipseCallout">
                                <a:avLst>
                                  <a:gd name="adj1" fmla="val -58255"/>
                                  <a:gd name="adj2" fmla="val -548"/>
                                </a:avLst>
                              </a:prstGeom>
                              <a:noFill/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6D1011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Die meisten Suchmaschinen verstehen einen Leerschlag zwischen zwei Begriffen als </w:t>
                                  </w:r>
                                  <w:r w:rsidRPr="001F3A1E">
                                    <w:rPr>
                                      <w:rFonts w:ascii="Arial" w:hAnsi="Arial"/>
                                      <w:b/>
                                      <w:i/>
                                      <w:color w:val="000000" w:themeColor="text1"/>
                                      <w:sz w:val="20"/>
                                    </w:rPr>
                                    <w:t>und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. Du kannst aber auch ein 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Pluszeichen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zwischen zwei Begriffe setzen. Webseiten in der Trefferliste müssen beide Begriffe enthalten.</w:t>
                                  </w:r>
                                </w:p>
                                <w:p w14:paraId="690E5D80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6725E51E" w14:textId="77777777" w:rsidR="00F6408C" w:rsidRPr="00A26C5B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Hund </w:t>
                                  </w:r>
                                  <w:r w:rsidRPr="000706B3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Katze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8BF029" id="Sprechblase: oval 38" o:spid="_x0000_s1037" type="#_x0000_t63" style="width:283.35pt;height:14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" adj="-1783,10682" filled="f" strokecolor="#1f497d [3215]" strokeweight="3pt">
                      <v:textbox inset="0,0,0,0">
                        <w:txbxContent>
                          <w:p w14:paraId="6E6D1011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Die meisten Suchmaschinen verstehen einen Leerschlag zwischen zwei Begriffen als </w:t>
                            </w:r>
                            <w:r w:rsidRPr="001F3A1E">
                              <w:rPr>
                                <w:rFonts w:ascii="Arial" w:hAnsi="Arial"/>
                                <w:b/>
                                <w:i/>
                                <w:color w:val="000000" w:themeColor="text1"/>
                                <w:sz w:val="20"/>
                              </w:rPr>
                              <w:t>und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. Du kannst aber auch ein 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Pluszeichen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zwischen zwei Begriffe setzen. Webseiten in der Trefferliste müssen beide Begriffe enthalten.</w:t>
                            </w:r>
                          </w:p>
                          <w:p w14:paraId="690E5D80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6725E51E" w14:textId="77777777" w:rsidR="00F6408C" w:rsidRPr="00A26C5B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Hund </w:t>
                            </w:r>
                            <w:r w:rsidRPr="000706B3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Katze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:rsidRPr="00E867B5" w14:paraId="1C537BD0" w14:textId="77777777" w:rsidTr="00537CA7">
        <w:tc>
          <w:tcPr>
            <w:tcW w:w="3045" w:type="dxa"/>
            <w:vAlign w:val="center"/>
          </w:tcPr>
          <w:p w14:paraId="1C8875AB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3A16EB73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</w:p>
        </w:tc>
      </w:tr>
    </w:tbl>
    <w:p w14:paraId="4E365BCB" w14:textId="61391BC2" w:rsidR="00F6408C" w:rsidRDefault="00F6408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F6408C" w:rsidRPr="00E867B5" w14:paraId="79F659EE" w14:textId="77777777" w:rsidTr="00537CA7">
        <w:tc>
          <w:tcPr>
            <w:tcW w:w="3045" w:type="dxa"/>
            <w:vAlign w:val="center"/>
          </w:tcPr>
          <w:p w14:paraId="0A421576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lastRenderedPageBreak/>
              <w:drawing>
                <wp:inline distT="0" distB="0" distL="0" distR="0" wp14:anchorId="778969C5" wp14:editId="6DAB90C4">
                  <wp:extent cx="1872000" cy="1624888"/>
                  <wp:effectExtent l="0" t="0" r="0" b="0"/>
                  <wp:docPr id="62" name="Grafik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43E0298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69DDA61D" wp14:editId="773A8A90">
                      <wp:extent cx="3616681" cy="1706217"/>
                      <wp:effectExtent l="342900" t="38100" r="41275" b="46990"/>
                      <wp:docPr id="22" name="Sprechblase: oval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81" cy="1706217"/>
                              </a:xfrm>
                              <a:prstGeom prst="wedgeEllipseCallout">
                                <a:avLst>
                                  <a:gd name="adj1" fmla="val -58723"/>
                                  <a:gd name="adj2" fmla="val 183"/>
                                </a:avLst>
                              </a:prstGeom>
                              <a:noFill/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706D9C0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Willst du Suchergebnisse zum einen oder anderen Begriff, schreibst du </w:t>
                                  </w: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zwischen die zwei Wörter. </w:t>
                                  </w:r>
                                </w:p>
                                <w:p w14:paraId="3CDC83BA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72B63C67" w14:textId="77777777" w:rsidR="00F6408C" w:rsidRPr="00AA320A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437765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Hund </w:t>
                                  </w:r>
                                  <w:proofErr w:type="spellStart"/>
                                  <w:r w:rsidRPr="00786121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or</w:t>
                                  </w:r>
                                  <w:proofErr w:type="spellEnd"/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Schäferhund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DDA61D" id="Sprechblase: oval 22" o:spid="_x0000_s1038" type="#_x0000_t63" style="width:284.8pt;height:13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" adj="-1884,10840" filled="f" strokecolor="black [3213]" strokeweight="3pt">
                      <v:textbox inset="0,0,0,0">
                        <w:txbxContent>
                          <w:p w14:paraId="5706D9C0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Willst du Suchergebnisse zum einen oder anderen Begriff, schreibst du </w:t>
                            </w: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OR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zwischen die zwei Wörter. </w:t>
                            </w:r>
                          </w:p>
                          <w:p w14:paraId="3CDC83BA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72B63C67" w14:textId="77777777" w:rsidR="00F6408C" w:rsidRPr="00AA320A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437765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Hund </w:t>
                            </w:r>
                            <w:proofErr w:type="spellStart"/>
                            <w:r w:rsidRPr="00786121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or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Schäferhund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:rsidRPr="00E867B5" w14:paraId="3F07E7CC" w14:textId="77777777" w:rsidTr="00537CA7">
        <w:tc>
          <w:tcPr>
            <w:tcW w:w="3045" w:type="dxa"/>
            <w:vAlign w:val="center"/>
          </w:tcPr>
          <w:p w14:paraId="7AE5020F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1BE2A2F6" wp14:editId="60927987">
                  <wp:extent cx="1872000" cy="1625177"/>
                  <wp:effectExtent l="0" t="0" r="0" b="0"/>
                  <wp:docPr id="63" name="Grafik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red1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3E8CEA5E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6E4D18CA" wp14:editId="1EBCFB0A">
                      <wp:extent cx="3623310" cy="1665027"/>
                      <wp:effectExtent l="342900" t="38100" r="34290" b="30480"/>
                      <wp:docPr id="17" name="Sprechblase: oval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310" cy="1665027"/>
                              </a:xfrm>
                              <a:prstGeom prst="wedgeEllipseCallout">
                                <a:avLst>
                                  <a:gd name="adj1" fmla="val -58782"/>
                                  <a:gd name="adj2" fmla="val -2011"/>
                                </a:avLst>
                              </a:prstGeom>
                              <a:noFill/>
                              <a:ln w="3810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382058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Suchst du ein bestimmtes </w:t>
                                  </w:r>
                                  <w:r w:rsidRPr="00B367DE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Dateiformat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, zum Beispiel ein PDF- oder Word-Dokument, dann schreibe hinter den Suchbegriff </w:t>
                                  </w:r>
                                </w:p>
                                <w:p w14:paraId="083DC396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  <w:t>filetype:</w:t>
                                  </w:r>
                                  <w:r w:rsidRPr="00437765"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  <w:t>pdf</w:t>
                                  </w:r>
                                  <w:proofErr w:type="spellEnd"/>
                                  <w:r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r w:rsidRPr="00437765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oder</w:t>
                                  </w:r>
                                  <w:r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/>
                                      <w:i/>
                                      <w:color w:val="000000" w:themeColor="text1"/>
                                      <w:sz w:val="20"/>
                                    </w:rPr>
                                    <w:t>filetype:doc</w:t>
                                  </w:r>
                                  <w:proofErr w:type="spellEnd"/>
                                </w:p>
                                <w:p w14:paraId="44850F62" w14:textId="77777777" w:rsidR="00F6408C" w:rsidRPr="00437765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  <w:p w14:paraId="3FABFDCA" w14:textId="77777777" w:rsidR="00F6408C" w:rsidRPr="00AA320A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437765"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  <w:t>Beispiel: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 xml:space="preserve"> Schäferhund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filet</w:t>
                                  </w:r>
                                  <w:r w:rsidRPr="00437765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p</w:t>
                                  </w:r>
                                  <w:r w:rsidRPr="00437765"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  <w:t>e:pdf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E4D18CA" id="Sprechblase: oval 17" o:spid="_x0000_s1039" type="#_x0000_t63" style="width:285.3pt;height:13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" adj="-1897,10366" filled="f" strokecolor="#bfbfbf [2412]" strokeweight="3pt">
                      <v:textbox inset="0,0,0,0">
                        <w:txbxContent>
                          <w:p w14:paraId="54382058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Suchst du ein bestimmtes </w:t>
                            </w:r>
                            <w:r w:rsidRPr="00B367DE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Dateiformat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, zum Beispiel ein PDF- oder Word-Dokument, dann schreibe hinter den Suchbegriff </w:t>
                            </w:r>
                          </w:p>
                          <w:p w14:paraId="083DC396" w14:textId="77777777" w:rsidR="00F6408C" w:rsidRDefault="00F6408C" w:rsidP="00F6408C">
                            <w:pPr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  <w:t>filetype:</w:t>
                            </w:r>
                            <w:r w:rsidRPr="00437765"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  <w:t>pdf</w:t>
                            </w:r>
                            <w:proofErr w:type="spellEnd"/>
                            <w:r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r w:rsidRPr="00437765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oder</w:t>
                            </w:r>
                            <w:r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i/>
                                <w:color w:val="000000" w:themeColor="text1"/>
                                <w:sz w:val="20"/>
                              </w:rPr>
                              <w:t>filetype:doc</w:t>
                            </w:r>
                            <w:proofErr w:type="spellEnd"/>
                          </w:p>
                          <w:p w14:paraId="44850F62" w14:textId="77777777" w:rsidR="00F6408C" w:rsidRPr="00437765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  <w:p w14:paraId="3FABFDCA" w14:textId="77777777" w:rsidR="00F6408C" w:rsidRPr="00AA320A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  <w:r w:rsidRPr="00437765"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  <w:t>Beispiel: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 xml:space="preserve"> Schäferhund </w:t>
                            </w:r>
                            <w:proofErr w:type="spellStart"/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filet</w:t>
                            </w:r>
                            <w:r w:rsidRPr="00437765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y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p</w:t>
                            </w:r>
                            <w:r w:rsidRPr="00437765"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  <w:t>e:pdf</w:t>
                            </w:r>
                            <w:proofErr w:type="spellEnd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555F01F7" w14:textId="77777777" w:rsidTr="00537CA7">
        <w:tc>
          <w:tcPr>
            <w:tcW w:w="3045" w:type="dxa"/>
            <w:vAlign w:val="center"/>
          </w:tcPr>
          <w:p w14:paraId="2D545A2C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52F779A3" wp14:editId="7B02353B">
                  <wp:extent cx="1872000" cy="1624888"/>
                  <wp:effectExtent l="0" t="0" r="0" b="0"/>
                  <wp:docPr id="64" name="Grafik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18141464" w14:textId="77777777" w:rsidR="00F6408C" w:rsidRDefault="00F6408C" w:rsidP="00537CA7">
            <w:pPr>
              <w:jc w:val="right"/>
              <w:rPr>
                <w:noProof/>
                <w:lang w:val="de-DE" w:eastAsia="de-DE"/>
              </w:rPr>
            </w:pPr>
            <w:r w:rsidRPr="00715979"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1EC12287" wp14:editId="725665E3">
                      <wp:extent cx="3572510" cy="1890215"/>
                      <wp:effectExtent l="361950" t="38100" r="46990" b="34290"/>
                      <wp:docPr id="31" name="Sprechblase: 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2510" cy="1890215"/>
                              </a:xfrm>
                              <a:prstGeom prst="wedgeEllipseCallout">
                                <a:avLst>
                                  <a:gd name="adj1" fmla="val -59547"/>
                                  <a:gd name="adj2" fmla="val -490"/>
                                </a:avLst>
                              </a:prstGeom>
                              <a:noFill/>
                              <a:ln w="38100">
                                <a:solidFill>
                                  <a:srgbClr val="CC009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340A65" w14:textId="77777777" w:rsidR="00F6408C" w:rsidRPr="00437765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C12287" id="Sprechblase: oval 31" o:spid="_x0000_s1040" type="#_x0000_t63" style="width:281.3pt;height:14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" adj="-2062,10694" filled="f" strokecolor="#c09" strokeweight="3pt">
                      <v:textbox>
                        <w:txbxContent>
                          <w:p w14:paraId="44340A65" w14:textId="77777777" w:rsidR="00F6408C" w:rsidRPr="00437765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39A224F2" w14:textId="77777777" w:rsidTr="00537CA7">
        <w:tc>
          <w:tcPr>
            <w:tcW w:w="3045" w:type="dxa"/>
            <w:vAlign w:val="center"/>
          </w:tcPr>
          <w:p w14:paraId="38DB3F11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778FB54A" wp14:editId="5F2AD396">
                  <wp:extent cx="1872000" cy="1624888"/>
                  <wp:effectExtent l="0" t="0" r="0" b="0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red6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4E0F3CF3" w14:textId="77777777" w:rsidR="00F6408C" w:rsidRDefault="00F6408C" w:rsidP="00537CA7">
            <w:pPr>
              <w:jc w:val="right"/>
              <w:rPr>
                <w:noProof/>
                <w:lang w:val="de-DE" w:eastAsia="de-DE"/>
              </w:rPr>
            </w:pPr>
            <w:r w:rsidRPr="00715979"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09041D81" wp14:editId="7DEC8293">
                      <wp:extent cx="3572789" cy="1849272"/>
                      <wp:effectExtent l="361950" t="38100" r="46990" b="36830"/>
                      <wp:docPr id="23" name="Sprechblase: oval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2789" cy="1849272"/>
                              </a:xfrm>
                              <a:prstGeom prst="wedgeEllipseCallout">
                                <a:avLst>
                                  <a:gd name="adj1" fmla="val -59525"/>
                                  <a:gd name="adj2" fmla="val -165"/>
                                </a:avLst>
                              </a:prstGeom>
                              <a:noFill/>
                              <a:ln w="38100">
                                <a:solidFill>
                                  <a:srgbClr val="00999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B7FA0A2" w14:textId="77777777" w:rsidR="00F6408C" w:rsidRDefault="00F6408C" w:rsidP="00F6408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9041D81" id="Sprechblase: oval 23" o:spid="_x0000_s1041" type="#_x0000_t63" style="width:281.3pt;height:14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" adj="-2057,10764" filled="f" strokecolor="#099" strokeweight="3pt">
                      <v:textbox>
                        <w:txbxContent>
                          <w:p w14:paraId="1B7FA0A2" w14:textId="77777777" w:rsidR="00F6408C" w:rsidRDefault="00F6408C" w:rsidP="00F6408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:rsidRPr="00715979" w14:paraId="5888148E" w14:textId="77777777" w:rsidTr="00537CA7">
        <w:tc>
          <w:tcPr>
            <w:tcW w:w="3045" w:type="dxa"/>
            <w:vAlign w:val="center"/>
          </w:tcPr>
          <w:p w14:paraId="1C703C9F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18D25809" w14:textId="77777777" w:rsidR="00F6408C" w:rsidRPr="00715979" w:rsidRDefault="00F6408C" w:rsidP="00537CA7">
            <w:pPr>
              <w:jc w:val="right"/>
              <w:rPr>
                <w:noProof/>
                <w:lang w:val="de-DE" w:eastAsia="de-DE"/>
              </w:rPr>
            </w:pPr>
          </w:p>
        </w:tc>
      </w:tr>
    </w:tbl>
    <w:p w14:paraId="66EAC14F" w14:textId="73ECAA01" w:rsidR="00F6408C" w:rsidRDefault="00F6408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F6408C" w14:paraId="15A7F466" w14:textId="77777777" w:rsidTr="00537CA7">
        <w:tc>
          <w:tcPr>
            <w:tcW w:w="3045" w:type="dxa"/>
            <w:vAlign w:val="center"/>
          </w:tcPr>
          <w:p w14:paraId="52DB9381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lastRenderedPageBreak/>
              <w:drawing>
                <wp:inline distT="0" distB="0" distL="0" distR="0" wp14:anchorId="15C23750" wp14:editId="56D0A6E4">
                  <wp:extent cx="1872000" cy="1625177"/>
                  <wp:effectExtent l="0" t="0" r="0" b="0"/>
                  <wp:docPr id="80" name="Grafik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red1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4CB6A36A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1D9F66D3" wp14:editId="07387902">
                      <wp:extent cx="3604895" cy="1787857"/>
                      <wp:effectExtent l="361950" t="38100" r="33655" b="41275"/>
                      <wp:docPr id="75" name="Sprechblase: oval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4895" cy="1787857"/>
                              </a:xfrm>
                              <a:prstGeom prst="wedgeEllipseCallout">
                                <a:avLst>
                                  <a:gd name="adj1" fmla="val -59282"/>
                                  <a:gd name="adj2" fmla="val -429"/>
                                </a:avLst>
                              </a:prstGeom>
                              <a:noFill/>
                              <a:ln w="38100"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77C0D70" w14:textId="77777777" w:rsidR="00F6408C" w:rsidRPr="00E22AB3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D9F66D3" id="Sprechblase: oval 75" o:spid="_x0000_s1042" type="#_x0000_t63" style="width:283.85pt;height:14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" adj="-2005,10707" filled="f" strokecolor="#ffc000" strokeweight="3pt">
                      <v:textbox inset="0,0,0,0">
                        <w:txbxContent>
                          <w:p w14:paraId="777C0D70" w14:textId="77777777" w:rsidR="00F6408C" w:rsidRPr="00E22AB3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6519E72D" w14:textId="77777777" w:rsidTr="00537CA7">
        <w:tc>
          <w:tcPr>
            <w:tcW w:w="3045" w:type="dxa"/>
            <w:vAlign w:val="center"/>
          </w:tcPr>
          <w:p w14:paraId="6757AD31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1C86F8BA" wp14:editId="0100B77D">
                  <wp:extent cx="1872000" cy="1625177"/>
                  <wp:effectExtent l="0" t="0" r="0" b="0"/>
                  <wp:docPr id="81" name="Grafik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299C1D39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138BE791" wp14:editId="793F5F25">
                      <wp:extent cx="3583889" cy="1808328"/>
                      <wp:effectExtent l="342900" t="38100" r="36195" b="40005"/>
                      <wp:docPr id="77" name="Sprechblase: oval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3889" cy="1808328"/>
                              </a:xfrm>
                              <a:prstGeom prst="wedgeEllipseCallout">
                                <a:avLst>
                                  <a:gd name="adj1" fmla="val -59013"/>
                                  <a:gd name="adj2" fmla="val -822"/>
                                </a:avLst>
                              </a:prstGeom>
                              <a:noFill/>
                              <a:ln w="38100">
                                <a:solidFill>
                                  <a:srgbClr val="FF996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D1C69AF" w14:textId="77777777" w:rsidR="00F6408C" w:rsidRPr="002E6AF4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Cs w:val="2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38BE791" id="Sprechblase: oval 77" o:spid="_x0000_s1043" type="#_x0000_t63" style="width:282.2pt;height:1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" adj="-1947,10622" filled="f" strokecolor="#f96" strokeweight="3pt">
                      <v:textbox inset="0,0,0,0">
                        <w:txbxContent>
                          <w:p w14:paraId="6D1C69AF" w14:textId="77777777" w:rsidR="00F6408C" w:rsidRPr="002E6AF4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Cs w:val="2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53519E19" w14:textId="77777777" w:rsidTr="00537CA7">
        <w:tc>
          <w:tcPr>
            <w:tcW w:w="3045" w:type="dxa"/>
            <w:vAlign w:val="center"/>
          </w:tcPr>
          <w:p w14:paraId="2DC69086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0F320000" wp14:editId="0C36AAF0">
                  <wp:extent cx="1872000" cy="1625345"/>
                  <wp:effectExtent l="0" t="0" r="0" b="0"/>
                  <wp:docPr id="85" name="Grafik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fred3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35A34317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28486FBD" wp14:editId="7DF36220">
                      <wp:extent cx="3611245" cy="1856095"/>
                      <wp:effectExtent l="342900" t="38100" r="46355" b="30480"/>
                      <wp:docPr id="78" name="Sprechblase: oval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1245" cy="1856095"/>
                              </a:xfrm>
                              <a:prstGeom prst="wedgeEllipseCallout">
                                <a:avLst>
                                  <a:gd name="adj1" fmla="val -58626"/>
                                  <a:gd name="adj2" fmla="val -452"/>
                                </a:avLst>
                              </a:prstGeom>
                              <a:noFill/>
                              <a:ln w="38100">
                                <a:solidFill>
                                  <a:srgbClr val="FF7C8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0F6345" w14:textId="77777777" w:rsidR="00F6408C" w:rsidRPr="00A04831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486FBD" id="Sprechblase: oval 78" o:spid="_x0000_s1044" type="#_x0000_t63" style="width:284.35pt;height:14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" adj="-1863,10702" filled="f" strokecolor="#ff7c80" strokeweight="3pt">
                      <v:textbox inset="0,0,0,0">
                        <w:txbxContent>
                          <w:p w14:paraId="760F6345" w14:textId="77777777" w:rsidR="00F6408C" w:rsidRPr="00A04831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38352DDD" w14:textId="77777777" w:rsidTr="00537CA7">
        <w:tc>
          <w:tcPr>
            <w:tcW w:w="3045" w:type="dxa"/>
            <w:vAlign w:val="center"/>
          </w:tcPr>
          <w:p w14:paraId="7D2B0FA0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7D0855DD" wp14:editId="43D30362">
                  <wp:extent cx="1872000" cy="1625345"/>
                  <wp:effectExtent l="0" t="0" r="0" b="0"/>
                  <wp:docPr id="86" name="Grafik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78037890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1135A96F" wp14:editId="52B1D134">
                      <wp:extent cx="3613708" cy="1876567"/>
                      <wp:effectExtent l="285750" t="38100" r="44450" b="47625"/>
                      <wp:docPr id="79" name="Sprechblase: oval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3708" cy="1876567"/>
                              </a:xfrm>
                              <a:prstGeom prst="wedgeEllipseCallout">
                                <a:avLst>
                                  <a:gd name="adj1" fmla="val -57302"/>
                                  <a:gd name="adj2" fmla="val 317"/>
                                </a:avLst>
                              </a:prstGeom>
                              <a:noFill/>
                              <a:ln w="38100">
                                <a:solidFill>
                                  <a:srgbClr val="99336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604248" w14:textId="77777777" w:rsidR="00F6408C" w:rsidRPr="00382E09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135A96F" id="Sprechblase: oval 79" o:spid="_x0000_s1045" type="#_x0000_t63" style="width:284.5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" adj="-1577,10868" filled="f" strokecolor="#936" strokeweight="3pt">
                      <v:textbox inset="0,0,0,0">
                        <w:txbxContent>
                          <w:p w14:paraId="47604248" w14:textId="77777777" w:rsidR="00F6408C" w:rsidRPr="00382E09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046E47B9" w14:textId="77777777" w:rsidTr="00537CA7">
        <w:tc>
          <w:tcPr>
            <w:tcW w:w="3045" w:type="dxa"/>
            <w:vAlign w:val="center"/>
          </w:tcPr>
          <w:p w14:paraId="6B2D535F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44E4466B" w14:textId="77777777" w:rsidR="00F6408C" w:rsidRDefault="00F6408C" w:rsidP="00537CA7">
            <w:pPr>
              <w:jc w:val="right"/>
              <w:rPr>
                <w:noProof/>
                <w:lang w:val="de-DE" w:eastAsia="de-DE"/>
              </w:rPr>
            </w:pPr>
          </w:p>
        </w:tc>
      </w:tr>
    </w:tbl>
    <w:p w14:paraId="5942EC9C" w14:textId="258317D0" w:rsidR="00F6408C" w:rsidRDefault="00F6408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F6408C" w14:paraId="0C51AD01" w14:textId="77777777" w:rsidTr="00537CA7">
        <w:tc>
          <w:tcPr>
            <w:tcW w:w="3045" w:type="dxa"/>
            <w:vAlign w:val="center"/>
          </w:tcPr>
          <w:p w14:paraId="601CC4A8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lastRenderedPageBreak/>
              <w:drawing>
                <wp:inline distT="0" distB="0" distL="0" distR="0" wp14:anchorId="133F8331" wp14:editId="06989F22">
                  <wp:extent cx="1872000" cy="1624888"/>
                  <wp:effectExtent l="0" t="0" r="0" b="0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red6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4AB13BD8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281D94E6" wp14:editId="11E60237">
                      <wp:extent cx="3582035" cy="1808329"/>
                      <wp:effectExtent l="381000" t="38100" r="37465" b="40005"/>
                      <wp:docPr id="87" name="Sprechblase: oval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2035" cy="1808329"/>
                              </a:xfrm>
                              <a:prstGeom prst="wedgeEllipseCallout">
                                <a:avLst>
                                  <a:gd name="adj1" fmla="val -60077"/>
                                  <a:gd name="adj2" fmla="val 261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4F4614A" w14:textId="77777777" w:rsidR="00F6408C" w:rsidRPr="00A26C5B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1D94E6" id="Sprechblase: oval 87" o:spid="_x0000_s1046" type="#_x0000_t63" style="width:282.05pt;height:1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" adj="-2177,10856" filled="f" strokecolor="#92cddc [1944]" strokeweight="3pt">
                      <v:textbox inset="0,0,0,0">
                        <w:txbxContent>
                          <w:p w14:paraId="64F4614A" w14:textId="77777777" w:rsidR="00F6408C" w:rsidRPr="00A26C5B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7340078D" w14:textId="77777777" w:rsidTr="00537CA7">
        <w:tc>
          <w:tcPr>
            <w:tcW w:w="3045" w:type="dxa"/>
            <w:vAlign w:val="center"/>
          </w:tcPr>
          <w:p w14:paraId="3466C98B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3FEFB679" wp14:editId="6A38062A">
                  <wp:extent cx="1872000" cy="1624888"/>
                  <wp:effectExtent l="0" t="0" r="0" b="0"/>
                  <wp:docPr id="92" name="Grafik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664EAC97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02515AAB" wp14:editId="06100AB2">
                      <wp:extent cx="3635121" cy="1753984"/>
                      <wp:effectExtent l="323850" t="38100" r="41910" b="36830"/>
                      <wp:docPr id="88" name="Sprechblase: oval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35121" cy="1753984"/>
                              </a:xfrm>
                              <a:prstGeom prst="wedgeEllipseCallout">
                                <a:avLst>
                                  <a:gd name="adj1" fmla="val -58082"/>
                                  <a:gd name="adj2" fmla="val 301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3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E4549F9" w14:textId="77777777" w:rsidR="00F6408C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2515AAB" id="Sprechblase: oval 88" o:spid="_x0000_s1047" type="#_x0000_t63" style="width:286.25pt;height:13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" adj="-1746,10865" filled="f" strokecolor="#76923c [2406]" strokeweight="3pt">
                      <v:textbox inset="0,0,0,0">
                        <w:txbxContent>
                          <w:p w14:paraId="0E4549F9" w14:textId="77777777" w:rsidR="00F6408C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21F37AA6" w14:textId="77777777" w:rsidTr="00537CA7">
        <w:tc>
          <w:tcPr>
            <w:tcW w:w="3045" w:type="dxa"/>
            <w:vAlign w:val="center"/>
          </w:tcPr>
          <w:p w14:paraId="7A6E9F3C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30770777" wp14:editId="61661E8F">
                  <wp:extent cx="1872000" cy="1624888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00DFBA1C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25AF49B3" wp14:editId="50AB2FD8">
                      <wp:extent cx="3510280" cy="1849272"/>
                      <wp:effectExtent l="361950" t="38100" r="33020" b="36830"/>
                      <wp:docPr id="89" name="Sprechblase: oval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10280" cy="1849272"/>
                              </a:xfrm>
                              <a:prstGeom prst="wedgeEllipseCallout">
                                <a:avLst>
                                  <a:gd name="adj1" fmla="val -59614"/>
                                  <a:gd name="adj2" fmla="val -745"/>
                                </a:avLst>
                              </a:prstGeom>
                              <a:noFill/>
                              <a:ln w="381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339320" w14:textId="77777777" w:rsidR="00F6408C" w:rsidRPr="00D106F0" w:rsidRDefault="00F6408C" w:rsidP="00F6408C">
                                  <w:pPr>
                                    <w:rPr>
                                      <w:rFonts w:ascii="Arial" w:hAnsi="Arial"/>
                                      <w:b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AF49B3" id="Sprechblase: oval 89" o:spid="_x0000_s1048" type="#_x0000_t63" style="width:276.4pt;height:14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" adj="-2077,10639" filled="f" strokecolor="#c2d69b [1942]" strokeweight="3pt">
                      <v:textbox inset="0,0,0,0">
                        <w:txbxContent>
                          <w:p w14:paraId="13339320" w14:textId="77777777" w:rsidR="00F6408C" w:rsidRPr="00D106F0" w:rsidRDefault="00F6408C" w:rsidP="00F6408C">
                            <w:pPr>
                              <w:rPr>
                                <w:rFonts w:ascii="Arial" w:hAnsi="Arial"/>
                                <w:b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20E0061B" w14:textId="77777777" w:rsidTr="00537CA7">
        <w:tc>
          <w:tcPr>
            <w:tcW w:w="3045" w:type="dxa"/>
            <w:vAlign w:val="center"/>
          </w:tcPr>
          <w:p w14:paraId="14B4E7CF" w14:textId="77777777" w:rsidR="00F6408C" w:rsidRDefault="00F6408C" w:rsidP="00537CA7">
            <w:pPr>
              <w:jc w:val="center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525746D0" wp14:editId="79446F21">
                  <wp:extent cx="1872000" cy="1624888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fred5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7B2DA356" w14:textId="77777777" w:rsidR="00F6408C" w:rsidRDefault="00F6408C" w:rsidP="00537CA7">
            <w:pPr>
              <w:jc w:val="right"/>
              <w:rPr>
                <w:rFonts w:ascii="Arial" w:hAnsi="Arial"/>
                <w:sz w:val="20"/>
              </w:rPr>
            </w:pPr>
            <w:r w:rsidRPr="00E867B5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51682F76" wp14:editId="24F1A00E">
                      <wp:extent cx="3598317" cy="1876567"/>
                      <wp:effectExtent l="323850" t="38100" r="40640" b="47625"/>
                      <wp:docPr id="90" name="Sprechblase: oval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98317" cy="1876567"/>
                              </a:xfrm>
                              <a:prstGeom prst="wedgeEllipseCallout">
                                <a:avLst>
                                  <a:gd name="adj1" fmla="val -58255"/>
                                  <a:gd name="adj2" fmla="val -548"/>
                                </a:avLst>
                              </a:prstGeom>
                              <a:noFill/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9FF8E9" w14:textId="77777777" w:rsidR="00F6408C" w:rsidRPr="00A26C5B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1682F76" id="Sprechblase: oval 90" o:spid="_x0000_s1049" type="#_x0000_t63" style="width:283.35pt;height:14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" adj="-1783,10682" filled="f" strokecolor="#1f497d [3215]" strokeweight="3pt">
                      <v:textbox inset="0,0,0,0">
                        <w:txbxContent>
                          <w:p w14:paraId="3C9FF8E9" w14:textId="77777777" w:rsidR="00F6408C" w:rsidRPr="00A26C5B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2AE0F5B9" w14:textId="77777777" w:rsidTr="00537CA7">
        <w:tc>
          <w:tcPr>
            <w:tcW w:w="3045" w:type="dxa"/>
            <w:vAlign w:val="center"/>
          </w:tcPr>
          <w:p w14:paraId="4D56EC3C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1AB19D01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</w:p>
        </w:tc>
      </w:tr>
    </w:tbl>
    <w:p w14:paraId="31354DBF" w14:textId="1551D183" w:rsidR="00F6408C" w:rsidRDefault="00F6408C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3045"/>
        <w:gridCol w:w="6311"/>
      </w:tblGrid>
      <w:tr w:rsidR="00F6408C" w:rsidRPr="00E867B5" w14:paraId="5BB894D9" w14:textId="77777777" w:rsidTr="00537CA7">
        <w:tc>
          <w:tcPr>
            <w:tcW w:w="3045" w:type="dxa"/>
            <w:vAlign w:val="center"/>
          </w:tcPr>
          <w:p w14:paraId="0BA33F6A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lastRenderedPageBreak/>
              <w:drawing>
                <wp:inline distT="0" distB="0" distL="0" distR="0" wp14:anchorId="64BC97D7" wp14:editId="3219FE7B">
                  <wp:extent cx="1872000" cy="1624888"/>
                  <wp:effectExtent l="0" t="0" r="0" b="0"/>
                  <wp:docPr id="99" name="Grafik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fred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10C47491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2A447353" wp14:editId="1F090B4D">
                      <wp:extent cx="3616681" cy="1808329"/>
                      <wp:effectExtent l="342900" t="38100" r="41275" b="40005"/>
                      <wp:docPr id="95" name="Sprechblase: oval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6681" cy="1808329"/>
                              </a:xfrm>
                              <a:prstGeom prst="wedgeEllipseCallout">
                                <a:avLst>
                                  <a:gd name="adj1" fmla="val -58723"/>
                                  <a:gd name="adj2" fmla="val 183"/>
                                </a:avLst>
                              </a:prstGeom>
                              <a:noFill/>
                              <a:ln w="381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58BFCA2" w14:textId="77777777" w:rsidR="00F6408C" w:rsidRPr="00AA320A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447353" id="Sprechblase: oval 95" o:spid="_x0000_s1050" type="#_x0000_t63" style="width:284.8pt;height:14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" adj="-1884,10840" filled="f" strokecolor="black [3213]" strokeweight="3pt">
                      <v:textbox inset="0,0,0,0">
                        <w:txbxContent>
                          <w:p w14:paraId="558BFCA2" w14:textId="77777777" w:rsidR="00F6408C" w:rsidRPr="00AA320A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:rsidRPr="00E867B5" w14:paraId="13D6D5AA" w14:textId="77777777" w:rsidTr="00537CA7">
        <w:tc>
          <w:tcPr>
            <w:tcW w:w="3045" w:type="dxa"/>
            <w:vAlign w:val="center"/>
          </w:tcPr>
          <w:p w14:paraId="53332F2F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39033BC6" wp14:editId="4C18FA9D">
                  <wp:extent cx="1872000" cy="1625177"/>
                  <wp:effectExtent l="0" t="0" r="0" b="0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red1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5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6DA5FC8E" w14:textId="77777777" w:rsidR="00F6408C" w:rsidRPr="00E867B5" w:rsidRDefault="00F6408C" w:rsidP="00537CA7">
            <w:pPr>
              <w:jc w:val="right"/>
              <w:rPr>
                <w:rFonts w:ascii="Arial" w:hAnsi="Arial"/>
                <w:noProof/>
                <w:sz w:val="20"/>
              </w:rPr>
            </w:pPr>
            <w:r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75533126" wp14:editId="13917006">
                      <wp:extent cx="3623310" cy="1801505"/>
                      <wp:effectExtent l="342900" t="38100" r="34290" b="46355"/>
                      <wp:docPr id="96" name="Sprechblase: oval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3310" cy="1801505"/>
                              </a:xfrm>
                              <a:prstGeom prst="wedgeEllipseCallout">
                                <a:avLst>
                                  <a:gd name="adj1" fmla="val -58782"/>
                                  <a:gd name="adj2" fmla="val -2011"/>
                                </a:avLst>
                              </a:prstGeom>
                              <a:noFill/>
                              <a:ln w="38100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67AB57" w14:textId="77777777" w:rsidR="00F6408C" w:rsidRPr="00AA320A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5533126" id="Sprechblase: oval 96" o:spid="_x0000_s1051" type="#_x0000_t63" style="width:285.3pt;height:1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" adj="-1897,10366" filled="f" strokecolor="#bfbfbf [2412]" strokeweight="3pt">
                      <v:textbox inset="0,0,0,0">
                        <w:txbxContent>
                          <w:p w14:paraId="7667AB57" w14:textId="77777777" w:rsidR="00F6408C" w:rsidRPr="00AA320A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68C7039D" w14:textId="77777777" w:rsidTr="00537CA7">
        <w:tc>
          <w:tcPr>
            <w:tcW w:w="3045" w:type="dxa"/>
            <w:vAlign w:val="center"/>
          </w:tcPr>
          <w:p w14:paraId="33CF9AD3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4D835B57" wp14:editId="4353E52F">
                  <wp:extent cx="1872000" cy="1624888"/>
                  <wp:effectExtent l="0" t="0" r="0" b="0"/>
                  <wp:docPr id="101" name="Grafik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fred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3E734FBE" w14:textId="77777777" w:rsidR="00F6408C" w:rsidRDefault="00F6408C" w:rsidP="00537CA7">
            <w:pPr>
              <w:jc w:val="right"/>
              <w:rPr>
                <w:noProof/>
                <w:lang w:val="de-DE" w:eastAsia="de-DE"/>
              </w:rPr>
            </w:pPr>
            <w:r w:rsidRPr="00715979"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048C07FB" wp14:editId="0B1ADBBD">
                      <wp:extent cx="3609086" cy="1835624"/>
                      <wp:effectExtent l="361950" t="38100" r="29845" b="31750"/>
                      <wp:docPr id="97" name="Sprechblase: oval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9086" cy="1835624"/>
                              </a:xfrm>
                              <a:prstGeom prst="wedgeEllipseCallout">
                                <a:avLst>
                                  <a:gd name="adj1" fmla="val -59137"/>
                                  <a:gd name="adj2" fmla="val 271"/>
                                </a:avLst>
                              </a:prstGeom>
                              <a:noFill/>
                              <a:ln w="38100">
                                <a:solidFill>
                                  <a:srgbClr val="CC009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225164E" w14:textId="77777777" w:rsidR="00F6408C" w:rsidRPr="00437765" w:rsidRDefault="00F6408C" w:rsidP="00F6408C">
                                  <w:pPr>
                                    <w:rPr>
                                      <w:rFonts w:ascii="Arial" w:hAnsi="Arial"/>
                                      <w:color w:val="000000" w:themeColor="text1"/>
                                      <w:sz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8C07FB" id="Sprechblase: oval 97" o:spid="_x0000_s1052" type="#_x0000_t63" style="width:284.2pt;height:14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" adj="-1974,10859" filled="f" strokecolor="#c09" strokeweight="3pt">
                      <v:textbox>
                        <w:txbxContent>
                          <w:p w14:paraId="0225164E" w14:textId="77777777" w:rsidR="00F6408C" w:rsidRPr="00437765" w:rsidRDefault="00F6408C" w:rsidP="00F6408C">
                            <w:pPr>
                              <w:rPr>
                                <w:rFonts w:ascii="Arial" w:hAnsi="Arial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2CDA9AD6" w14:textId="77777777" w:rsidTr="00537CA7">
        <w:tc>
          <w:tcPr>
            <w:tcW w:w="3045" w:type="dxa"/>
            <w:vAlign w:val="center"/>
          </w:tcPr>
          <w:p w14:paraId="35E284D6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206C93F0" wp14:editId="00743376">
                  <wp:extent cx="1872000" cy="1624888"/>
                  <wp:effectExtent l="0" t="0" r="0" b="0"/>
                  <wp:docPr id="102" name="Grafik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fred6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000" cy="162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11" w:type="dxa"/>
            <w:vAlign w:val="center"/>
          </w:tcPr>
          <w:p w14:paraId="4E0EE7AC" w14:textId="77777777" w:rsidR="00F6408C" w:rsidRDefault="00F6408C" w:rsidP="00537CA7">
            <w:pPr>
              <w:jc w:val="right"/>
              <w:rPr>
                <w:noProof/>
                <w:lang w:val="de-DE" w:eastAsia="de-DE"/>
              </w:rPr>
            </w:pPr>
            <w:r w:rsidRPr="00715979">
              <w:rPr>
                <w:noProof/>
                <w:lang w:val="de-DE" w:eastAsia="de-DE"/>
              </w:rPr>
              <mc:AlternateContent>
                <mc:Choice Requires="wps">
                  <w:drawing>
                    <wp:inline distT="0" distB="0" distL="0" distR="0" wp14:anchorId="04E6DE1C" wp14:editId="27E37A0B">
                      <wp:extent cx="3572789" cy="1787857"/>
                      <wp:effectExtent l="361950" t="38100" r="46990" b="41275"/>
                      <wp:docPr id="98" name="Sprechblase: oval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72789" cy="1787857"/>
                              </a:xfrm>
                              <a:prstGeom prst="wedgeEllipseCallout">
                                <a:avLst>
                                  <a:gd name="adj1" fmla="val -59525"/>
                                  <a:gd name="adj2" fmla="val -165"/>
                                </a:avLst>
                              </a:prstGeom>
                              <a:noFill/>
                              <a:ln w="38100">
                                <a:solidFill>
                                  <a:srgbClr val="00999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D55ED0" w14:textId="77777777" w:rsidR="00F6408C" w:rsidRDefault="00F6408C" w:rsidP="00F6408C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E6DE1C" id="Sprechblase: oval 98" o:spid="_x0000_s1053" type="#_x0000_t63" style="width:281.3pt;height:14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" adj="-2057,10764" filled="f" strokecolor="#099" strokeweight="3pt">
                      <v:textbox>
                        <w:txbxContent>
                          <w:p w14:paraId="63D55ED0" w14:textId="77777777" w:rsidR="00F6408C" w:rsidRDefault="00F6408C" w:rsidP="00F6408C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F6408C" w14:paraId="5768A631" w14:textId="77777777" w:rsidTr="00537CA7">
        <w:tc>
          <w:tcPr>
            <w:tcW w:w="3045" w:type="dxa"/>
            <w:vAlign w:val="center"/>
          </w:tcPr>
          <w:p w14:paraId="5972C60D" w14:textId="77777777" w:rsidR="00F6408C" w:rsidRDefault="00F6408C" w:rsidP="00537CA7">
            <w:pPr>
              <w:jc w:val="center"/>
              <w:rPr>
                <w:rFonts w:ascii="Arial" w:hAnsi="Arial"/>
                <w:noProof/>
                <w:sz w:val="20"/>
              </w:rPr>
            </w:pPr>
            <w:r w:rsidRPr="00C2367D">
              <w:rPr>
                <w:rFonts w:ascii="Arial" w:hAnsi="Arial"/>
                <w:i/>
                <w:noProof/>
                <w:sz w:val="12"/>
                <w:szCs w:val="12"/>
              </w:rPr>
              <w:t>Alle Bilder: SRF mySchool</w:t>
            </w:r>
          </w:p>
        </w:tc>
        <w:tc>
          <w:tcPr>
            <w:tcW w:w="6311" w:type="dxa"/>
            <w:vAlign w:val="center"/>
          </w:tcPr>
          <w:p w14:paraId="2324D769" w14:textId="77777777" w:rsidR="00F6408C" w:rsidRPr="00715979" w:rsidRDefault="00F6408C" w:rsidP="00537CA7">
            <w:pPr>
              <w:jc w:val="right"/>
              <w:rPr>
                <w:noProof/>
                <w:lang w:val="de-DE" w:eastAsia="de-DE"/>
              </w:rPr>
            </w:pPr>
          </w:p>
        </w:tc>
      </w:tr>
    </w:tbl>
    <w:p w14:paraId="7EDF3F4A" w14:textId="2ADF1C6A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1107"/>
        <w:gridCol w:w="3250"/>
        <w:gridCol w:w="1070"/>
        <w:gridCol w:w="3929"/>
      </w:tblGrid>
      <w:tr w:rsidR="00956646" w14:paraId="7A41C4D1" w14:textId="77777777" w:rsidTr="00537CA7">
        <w:tc>
          <w:tcPr>
            <w:tcW w:w="9356" w:type="dxa"/>
            <w:gridSpan w:val="4"/>
          </w:tcPr>
          <w:p w14:paraId="492A63C1" w14:textId="46ED9FC4" w:rsidR="00956646" w:rsidRPr="00CF688E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 xml:space="preserve">Aufgabe 6: Webrecherche </w:t>
            </w:r>
            <w:r w:rsidRPr="002111C4">
              <w:rPr>
                <w:rFonts w:ascii="Arial" w:hAnsi="Arial"/>
                <w:b/>
                <w:sz w:val="24"/>
                <w:szCs w:val="24"/>
              </w:rPr>
              <w:t>zum Schäferhund</w:t>
            </w:r>
          </w:p>
        </w:tc>
      </w:tr>
      <w:tr w:rsidR="00956646" w14:paraId="54DF7B0C" w14:textId="77777777" w:rsidTr="00537CA7">
        <w:tc>
          <w:tcPr>
            <w:tcW w:w="9356" w:type="dxa"/>
            <w:gridSpan w:val="4"/>
          </w:tcPr>
          <w:p w14:paraId="482880BC" w14:textId="77777777" w:rsidR="00956646" w:rsidRDefault="00956646" w:rsidP="00537CA7"/>
        </w:tc>
      </w:tr>
      <w:tr w:rsidR="00956646" w14:paraId="01C47D8A" w14:textId="77777777" w:rsidTr="00537CA7">
        <w:tc>
          <w:tcPr>
            <w:tcW w:w="9356" w:type="dxa"/>
            <w:gridSpan w:val="4"/>
          </w:tcPr>
          <w:p w14:paraId="1C805188" w14:textId="77777777" w:rsidR="00956646" w:rsidRPr="006860A4" w:rsidRDefault="00956646" w:rsidP="00537CA7">
            <w:pPr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Suche </w:t>
            </w:r>
            <w:r w:rsidRPr="002111C4">
              <w:rPr>
                <w:rFonts w:ascii="Arial" w:hAnsi="Arial"/>
                <w:sz w:val="24"/>
                <w:szCs w:val="24"/>
              </w:rPr>
              <w:t xml:space="preserve">mit maximal </w:t>
            </w:r>
            <w:r w:rsidRPr="00DE7FE1">
              <w:rPr>
                <w:rFonts w:ascii="Arial" w:hAnsi="Arial"/>
                <w:b/>
                <w:sz w:val="24"/>
                <w:szCs w:val="24"/>
              </w:rPr>
              <w:t>zwei Stichworten</w:t>
            </w:r>
            <w:r w:rsidRPr="002111C4">
              <w:rPr>
                <w:rFonts w:ascii="Arial" w:hAnsi="Arial"/>
                <w:sz w:val="24"/>
                <w:szCs w:val="24"/>
              </w:rPr>
              <w:t xml:space="preserve"> Informationen zum Schäferhund:</w:t>
            </w:r>
          </w:p>
        </w:tc>
      </w:tr>
      <w:tr w:rsidR="00956646" w14:paraId="22AC63AA" w14:textId="77777777" w:rsidTr="00537CA7">
        <w:tc>
          <w:tcPr>
            <w:tcW w:w="9356" w:type="dxa"/>
            <w:gridSpan w:val="4"/>
          </w:tcPr>
          <w:p w14:paraId="6A10D446" w14:textId="77777777" w:rsidR="00956646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14:paraId="3778C2B1" w14:textId="77777777" w:rsidTr="00537CA7">
        <w:tblPrEx>
          <w:tbl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  <w:insideH w:val="single" w:sz="4" w:space="0" w:color="D9D9D9" w:themeColor="background1" w:themeShade="D9"/>
            <w:insideV w:val="single" w:sz="4" w:space="0" w:color="D9D9D9" w:themeColor="background1" w:themeShade="D9"/>
          </w:tblBorders>
        </w:tblPrEx>
        <w:tc>
          <w:tcPr>
            <w:tcW w:w="1107" w:type="dxa"/>
          </w:tcPr>
          <w:p w14:paraId="4A784042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6BD3B24E" wp14:editId="336C4B8E">
                  <wp:extent cx="538480" cy="365125"/>
                  <wp:effectExtent l="0" t="0" r="0" b="0"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0" w:type="dxa"/>
            <w:vAlign w:val="center"/>
          </w:tcPr>
          <w:p w14:paraId="0245F31B" w14:textId="77777777" w:rsidR="00956646" w:rsidRDefault="00781F40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hyperlink r:id="rId40" w:history="1">
              <w:r w:rsidR="00956646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www.blinde-kuh.ch</w:t>
              </w:r>
            </w:hyperlink>
          </w:p>
        </w:tc>
        <w:tc>
          <w:tcPr>
            <w:tcW w:w="1070" w:type="dxa"/>
            <w:vAlign w:val="center"/>
          </w:tcPr>
          <w:p w14:paraId="508BFF17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5C9B4BBE" wp14:editId="4CB5AAF7">
                  <wp:extent cx="538480" cy="365125"/>
                  <wp:effectExtent l="0" t="0" r="0" b="0"/>
                  <wp:docPr id="60" name="Grafik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9" w:type="dxa"/>
            <w:vAlign w:val="center"/>
          </w:tcPr>
          <w:p w14:paraId="25C5FC9C" w14:textId="77777777" w:rsidR="00956646" w:rsidRDefault="00781F40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hyperlink r:id="rId41" w:history="1">
              <w:r w:rsidR="00956646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www.duckduckgo.com</w:t>
              </w:r>
            </w:hyperlink>
          </w:p>
        </w:tc>
      </w:tr>
      <w:tr w:rsidR="00956646" w14:paraId="2D9E9C0E" w14:textId="77777777" w:rsidTr="00537CA7">
        <w:tblPrEx>
          <w:tbl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  <w:insideH w:val="single" w:sz="4" w:space="0" w:color="D9D9D9" w:themeColor="background1" w:themeShade="D9"/>
            <w:insideV w:val="single" w:sz="4" w:space="0" w:color="D9D9D9" w:themeColor="background1" w:themeShade="D9"/>
          </w:tblBorders>
        </w:tblPrEx>
        <w:tc>
          <w:tcPr>
            <w:tcW w:w="1107" w:type="dxa"/>
          </w:tcPr>
          <w:p w14:paraId="2ED1C7DC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706C91A1" wp14:editId="101BCDC5">
                  <wp:extent cx="538480" cy="365125"/>
                  <wp:effectExtent l="0" t="0" r="0" b="0"/>
                  <wp:docPr id="58" name="Grafik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0" w:type="dxa"/>
            <w:vAlign w:val="center"/>
          </w:tcPr>
          <w:p w14:paraId="40ED084E" w14:textId="77777777" w:rsidR="00956646" w:rsidRDefault="00781F40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hyperlink r:id="rId42" w:history="1">
              <w:r w:rsidR="00956646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www.fragfinn.de</w:t>
              </w:r>
            </w:hyperlink>
          </w:p>
        </w:tc>
        <w:tc>
          <w:tcPr>
            <w:tcW w:w="1070" w:type="dxa"/>
            <w:vAlign w:val="center"/>
          </w:tcPr>
          <w:p w14:paraId="606479D1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15B1B0D9" wp14:editId="5CDA23BC">
                  <wp:extent cx="538480" cy="365125"/>
                  <wp:effectExtent l="0" t="0" r="0" b="0"/>
                  <wp:docPr id="61" name="Grafik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9" w:type="dxa"/>
            <w:vAlign w:val="center"/>
          </w:tcPr>
          <w:p w14:paraId="09A22CD5" w14:textId="77777777" w:rsidR="00956646" w:rsidRDefault="00781F40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hyperlink r:id="rId43" w:history="1">
              <w:r w:rsidR="00956646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www.google.com</w:t>
              </w:r>
            </w:hyperlink>
          </w:p>
        </w:tc>
      </w:tr>
      <w:tr w:rsidR="00956646" w14:paraId="75285440" w14:textId="77777777" w:rsidTr="00537CA7">
        <w:tblPrEx>
          <w:tbl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  <w:insideH w:val="single" w:sz="4" w:space="0" w:color="D9D9D9" w:themeColor="background1" w:themeShade="D9"/>
            <w:insideV w:val="single" w:sz="4" w:space="0" w:color="D9D9D9" w:themeColor="background1" w:themeShade="D9"/>
          </w:tblBorders>
        </w:tblPrEx>
        <w:tc>
          <w:tcPr>
            <w:tcW w:w="1107" w:type="dxa"/>
          </w:tcPr>
          <w:p w14:paraId="38D59329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3799D843" wp14:editId="240A4A93">
                  <wp:extent cx="538480" cy="365125"/>
                  <wp:effectExtent l="0" t="0" r="0" b="0"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0" w:type="dxa"/>
            <w:vAlign w:val="center"/>
          </w:tcPr>
          <w:p w14:paraId="747B7012" w14:textId="77777777" w:rsidR="00956646" w:rsidRDefault="00781F40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hyperlink r:id="rId44" w:history="1">
              <w:r w:rsidR="00956646" w:rsidRPr="000D27A4">
                <w:rPr>
                  <w:rStyle w:val="Hyperlink"/>
                  <w:rFonts w:ascii="Arial" w:hAnsi="Arial"/>
                  <w:sz w:val="24"/>
                  <w:szCs w:val="24"/>
                </w:rPr>
                <w:t>www.helles-koepfchen.de</w:t>
              </w:r>
            </w:hyperlink>
          </w:p>
        </w:tc>
        <w:tc>
          <w:tcPr>
            <w:tcW w:w="1070" w:type="dxa"/>
            <w:vAlign w:val="center"/>
          </w:tcPr>
          <w:p w14:paraId="3E875D1F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  <w:r w:rsidRPr="000D27A4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39DBA0C6" wp14:editId="39B3AEB0">
                  <wp:extent cx="538480" cy="365125"/>
                  <wp:effectExtent l="0" t="0" r="0" b="0"/>
                  <wp:docPr id="292" name="Grafik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48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9" w:type="dxa"/>
            <w:vAlign w:val="center"/>
          </w:tcPr>
          <w:p w14:paraId="6A0C4E64" w14:textId="77777777" w:rsidR="00956646" w:rsidRDefault="00956646" w:rsidP="00537CA7">
            <w:pPr>
              <w:tabs>
                <w:tab w:val="left" w:pos="5276"/>
              </w:tabs>
              <w:rPr>
                <w:rFonts w:ascii="Arial" w:hAnsi="Arial"/>
                <w:sz w:val="24"/>
                <w:szCs w:val="24"/>
              </w:rPr>
            </w:pPr>
          </w:p>
        </w:tc>
      </w:tr>
    </w:tbl>
    <w:p w14:paraId="27351A1B" w14:textId="77777777" w:rsidR="00956646" w:rsidRDefault="00956646" w:rsidP="00956646">
      <w:pPr>
        <w:tabs>
          <w:tab w:val="left" w:pos="5276"/>
        </w:tabs>
        <w:rPr>
          <w:rFonts w:ascii="Arial" w:hAnsi="Arial"/>
          <w:sz w:val="24"/>
          <w:szCs w:val="24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956646" w:rsidRPr="00081922" w14:paraId="35F7B273" w14:textId="77777777" w:rsidTr="00537CA7">
        <w:tc>
          <w:tcPr>
            <w:tcW w:w="4678" w:type="dxa"/>
          </w:tcPr>
          <w:p w14:paraId="3B374537" w14:textId="77777777" w:rsidR="0095664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Wie schwer wird ein Schäferhund?</w:t>
            </w:r>
          </w:p>
          <w:p w14:paraId="52672CCA" w14:textId="77777777" w:rsidR="00956646" w:rsidRPr="00625CF0" w:rsidRDefault="00956646" w:rsidP="00537CA7">
            <w:pPr>
              <w:spacing w:line="360" w:lineRule="auto"/>
              <w:rPr>
                <w:rFonts w:ascii="Arial" w:hAnsi="Arial"/>
                <w:color w:val="BFBFBF" w:themeColor="background1" w:themeShade="BF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</w:t>
            </w:r>
          </w:p>
        </w:tc>
        <w:tc>
          <w:tcPr>
            <w:tcW w:w="4678" w:type="dxa"/>
          </w:tcPr>
          <w:p w14:paraId="5B2E2B1B" w14:textId="77777777" w:rsidR="0095664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Wie gross wird ein Schäferhund?</w:t>
            </w:r>
          </w:p>
          <w:p w14:paraId="15388FF7" w14:textId="77777777" w:rsidR="0095664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</w:t>
            </w:r>
          </w:p>
        </w:tc>
      </w:tr>
      <w:tr w:rsidR="00956646" w:rsidRPr="00081922" w14:paraId="20BC1DE6" w14:textId="77777777" w:rsidTr="00537CA7">
        <w:tc>
          <w:tcPr>
            <w:tcW w:w="9356" w:type="dxa"/>
            <w:gridSpan w:val="2"/>
          </w:tcPr>
          <w:p w14:paraId="7A85B6B2" w14:textId="77777777" w:rsidR="0095664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noProof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3D4158D9" wp14:editId="0EFA5E8B">
                  <wp:simplePos x="0" y="0"/>
                  <wp:positionH relativeFrom="column">
                    <wp:posOffset>3842802</wp:posOffset>
                  </wp:positionH>
                  <wp:positionV relativeFrom="paragraph">
                    <wp:posOffset>246086</wp:posOffset>
                  </wp:positionV>
                  <wp:extent cx="2048861" cy="1553136"/>
                  <wp:effectExtent l="0" t="0" r="8890" b="9525"/>
                  <wp:wrapNone/>
                  <wp:docPr id="294" name="Grafik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hund.jpg"/>
                          <pic:cNvPicPr/>
                        </pic:nvPicPr>
                        <pic:blipFill rotWithShape="1">
                          <a:blip r:embed="rId45"/>
                          <a:srcRect l="9631"/>
                          <a:stretch/>
                        </pic:blipFill>
                        <pic:spPr bwMode="auto">
                          <a:xfrm>
                            <a:off x="0" y="0"/>
                            <a:ext cx="2048958" cy="1553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6BED175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Wie alt wird ein Schäferhund?</w:t>
            </w:r>
          </w:p>
          <w:p w14:paraId="11766D05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</w:t>
            </w:r>
          </w:p>
          <w:p w14:paraId="07410182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</w:p>
          <w:p w14:paraId="63E37D8A" w14:textId="77777777" w:rsidR="00956646" w:rsidRPr="002111C4" w:rsidRDefault="00956646" w:rsidP="00537CA7">
            <w:pPr>
              <w:spacing w:line="360" w:lineRule="auto"/>
              <w:ind w:right="-284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Wo lebt der Schäferhund?</w:t>
            </w:r>
          </w:p>
          <w:p w14:paraId="29540282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</w:t>
            </w:r>
          </w:p>
          <w:p w14:paraId="16F0F3DF" w14:textId="77777777" w:rsidR="00956646" w:rsidRPr="002111C4" w:rsidRDefault="00956646" w:rsidP="00537CA7">
            <w:pPr>
              <w:spacing w:line="360" w:lineRule="auto"/>
              <w:ind w:right="-284"/>
              <w:rPr>
                <w:rFonts w:ascii="Arial" w:hAnsi="Arial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09A894" wp14:editId="2B950471">
                      <wp:simplePos x="0" y="0"/>
                      <wp:positionH relativeFrom="column">
                        <wp:posOffset>4118449</wp:posOffset>
                      </wp:positionH>
                      <wp:positionV relativeFrom="paragraph">
                        <wp:posOffset>154305</wp:posOffset>
                      </wp:positionV>
                      <wp:extent cx="1541780" cy="115570"/>
                      <wp:effectExtent l="0" t="0" r="1270" b="0"/>
                      <wp:wrapNone/>
                      <wp:docPr id="293" name="Textfeld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1780" cy="11557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49FA86F" w14:textId="77777777" w:rsidR="00956646" w:rsidRPr="00F1673B" w:rsidRDefault="00956646" w:rsidP="00956646">
                                  <w:pPr>
                                    <w:pStyle w:val="Beschriftung"/>
                                    <w:rPr>
                                      <w:rFonts w:ascii="Arial" w:hAnsi="Arial"/>
                                      <w:noProof/>
                                      <w:color w:val="auto"/>
                                      <w:sz w:val="12"/>
                                      <w:szCs w:val="12"/>
                                    </w:rPr>
                                  </w:pPr>
                                  <w:r w:rsidRPr="00F1673B">
                                    <w:rPr>
                                      <w:rFonts w:ascii="Arial" w:hAnsi="Arial"/>
                                      <w:color w:val="auto"/>
                                      <w:sz w:val="12"/>
                                      <w:szCs w:val="12"/>
                                    </w:rPr>
                                    <w:t xml:space="preserve">Bild: </w:t>
                                  </w:r>
                                  <w:proofErr w:type="spellStart"/>
                                  <w:r w:rsidRPr="00F1673B">
                                    <w:rPr>
                                      <w:rFonts w:ascii="Arial" w:hAnsi="Arial"/>
                                      <w:color w:val="auto"/>
                                      <w:sz w:val="12"/>
                                      <w:szCs w:val="12"/>
                                    </w:rPr>
                                    <w:t>Colourbox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09A894" id="Textfeld 293" o:spid="_x0000_s1054" type="#_x0000_t202" style="position:absolute;margin-left:324.3pt;margin-top:12.15pt;width:121.4pt;height:9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" stroked="f">
                      <v:textbox inset="0,0,0,0">
                        <w:txbxContent>
                          <w:p w14:paraId="249FA86F" w14:textId="77777777" w:rsidR="00956646" w:rsidRPr="00F1673B" w:rsidRDefault="00956646" w:rsidP="00956646">
                            <w:pPr>
                              <w:pStyle w:val="Beschriftung"/>
                              <w:rPr>
                                <w:rFonts w:ascii="Arial" w:hAnsi="Arial"/>
                                <w:noProof/>
                                <w:color w:val="auto"/>
                                <w:sz w:val="12"/>
                                <w:szCs w:val="12"/>
                              </w:rPr>
                            </w:pPr>
                            <w:r w:rsidRPr="00F1673B">
                              <w:rPr>
                                <w:rFonts w:ascii="Arial" w:hAnsi="Arial"/>
                                <w:color w:val="auto"/>
                                <w:sz w:val="12"/>
                                <w:szCs w:val="12"/>
                              </w:rPr>
                              <w:t xml:space="preserve">Bild: </w:t>
                            </w:r>
                            <w:proofErr w:type="spellStart"/>
                            <w:r w:rsidRPr="00F1673B">
                              <w:rPr>
                                <w:rFonts w:ascii="Arial" w:hAnsi="Arial"/>
                                <w:color w:val="auto"/>
                                <w:sz w:val="12"/>
                                <w:szCs w:val="12"/>
                              </w:rPr>
                              <w:t>Colourbox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C85FCB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Wie ernährt sich der Schäferhund?</w:t>
            </w:r>
          </w:p>
          <w:p w14:paraId="060FC7EA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</w:t>
            </w:r>
          </w:p>
          <w:p w14:paraId="26751554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</w:p>
          <w:p w14:paraId="74C00FA1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Wie verteidigt sich der Schäferhund?</w:t>
            </w:r>
          </w:p>
          <w:p w14:paraId="072484B5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</w:t>
            </w:r>
          </w:p>
          <w:p w14:paraId="1F03D8EA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</w:p>
          <w:p w14:paraId="71A55595" w14:textId="77777777" w:rsidR="00956646" w:rsidRPr="002111C4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2111C4">
              <w:rPr>
                <w:rFonts w:ascii="Arial" w:hAnsi="Arial"/>
                <w:sz w:val="24"/>
                <w:szCs w:val="24"/>
              </w:rPr>
              <w:t>Welche Besonderheiten hat der Schäferhund?</w:t>
            </w:r>
          </w:p>
          <w:p w14:paraId="6ED12764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</w:t>
            </w:r>
          </w:p>
          <w:p w14:paraId="68E127AE" w14:textId="77777777" w:rsidR="00956646" w:rsidRPr="00081922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</w:tbl>
    <w:p w14:paraId="4C51D7B6" w14:textId="7BC1FB55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56646" w14:paraId="2B81C88C" w14:textId="77777777" w:rsidTr="00537CA7">
        <w:tc>
          <w:tcPr>
            <w:tcW w:w="9356" w:type="dxa"/>
          </w:tcPr>
          <w:p w14:paraId="14EEE2DC" w14:textId="110F94AD" w:rsidR="00956646" w:rsidRPr="002D7205" w:rsidRDefault="00956646" w:rsidP="00537CA7">
            <w:pPr>
              <w:spacing w:line="276" w:lineRule="auto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Aufgabe 7: Tiervortrag</w:t>
            </w:r>
          </w:p>
        </w:tc>
      </w:tr>
      <w:tr w:rsidR="00956646" w14:paraId="2A1C375F" w14:textId="77777777" w:rsidTr="00537CA7">
        <w:tc>
          <w:tcPr>
            <w:tcW w:w="9356" w:type="dxa"/>
          </w:tcPr>
          <w:p w14:paraId="2CF7664C" w14:textId="77777777" w:rsidR="00956646" w:rsidRDefault="00956646" w:rsidP="00537CA7">
            <w:pPr>
              <w:spacing w:line="276" w:lineRule="auto"/>
              <w:rPr>
                <w:rFonts w:ascii="Arial" w:hAnsi="Arial"/>
                <w:sz w:val="20"/>
              </w:rPr>
            </w:pPr>
          </w:p>
        </w:tc>
      </w:tr>
      <w:tr w:rsidR="00956646" w14:paraId="61D5D678" w14:textId="77777777" w:rsidTr="00537CA7">
        <w:tc>
          <w:tcPr>
            <w:tcW w:w="9356" w:type="dxa"/>
          </w:tcPr>
          <w:p w14:paraId="05DF1023" w14:textId="77777777" w:rsidR="00956646" w:rsidRDefault="00956646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9536F2">
              <w:rPr>
                <w:rFonts w:ascii="Arial" w:hAnsi="Arial"/>
                <w:sz w:val="24"/>
                <w:szCs w:val="24"/>
              </w:rPr>
              <w:t xml:space="preserve">Nun </w:t>
            </w:r>
            <w:r>
              <w:rPr>
                <w:rFonts w:ascii="Arial" w:hAnsi="Arial"/>
                <w:sz w:val="24"/>
                <w:szCs w:val="24"/>
              </w:rPr>
              <w:t>kannst du dein gelerntes Wissen</w:t>
            </w:r>
            <w:r w:rsidRPr="009536F2">
              <w:rPr>
                <w:rFonts w:ascii="Arial" w:hAnsi="Arial"/>
                <w:sz w:val="24"/>
                <w:szCs w:val="24"/>
              </w:rPr>
              <w:t xml:space="preserve"> anwenden. Erarbeite einen Tiervortrag. </w:t>
            </w:r>
          </w:p>
          <w:p w14:paraId="1784EF1C" w14:textId="1DC7679F" w:rsidR="00956646" w:rsidRDefault="00956646" w:rsidP="00537CA7">
            <w:pPr>
              <w:spacing w:line="276" w:lineRule="auto"/>
              <w:rPr>
                <w:rFonts w:ascii="Arial" w:hAnsi="Arial"/>
                <w:sz w:val="20"/>
              </w:rPr>
            </w:pPr>
            <w:r w:rsidRPr="009536F2">
              <w:rPr>
                <w:rFonts w:ascii="Arial" w:hAnsi="Arial"/>
                <w:sz w:val="24"/>
                <w:szCs w:val="24"/>
              </w:rPr>
              <w:t>Halte d</w:t>
            </w:r>
            <w:r>
              <w:rPr>
                <w:rFonts w:ascii="Arial" w:hAnsi="Arial"/>
                <w:sz w:val="24"/>
                <w:szCs w:val="24"/>
              </w:rPr>
              <w:t>ich an den unten beschriebenen Ab</w:t>
            </w:r>
            <w:r w:rsidRPr="009536F2">
              <w:rPr>
                <w:rFonts w:ascii="Arial" w:hAnsi="Arial"/>
                <w:sz w:val="24"/>
                <w:szCs w:val="24"/>
              </w:rPr>
              <w:t>lauf</w:t>
            </w:r>
            <w:r>
              <w:rPr>
                <w:rFonts w:ascii="Arial" w:hAnsi="Arial"/>
                <w:sz w:val="24"/>
                <w:szCs w:val="24"/>
              </w:rPr>
              <w:t>.</w:t>
            </w:r>
          </w:p>
        </w:tc>
      </w:tr>
    </w:tbl>
    <w:p w14:paraId="63919681" w14:textId="77777777" w:rsidR="00956646" w:rsidRPr="0051273F" w:rsidRDefault="00956646" w:rsidP="00956646">
      <w:pPr>
        <w:spacing w:line="276" w:lineRule="auto"/>
        <w:rPr>
          <w:rFonts w:ascii="Arial" w:hAnsi="Arial"/>
          <w:sz w:val="20"/>
        </w:rPr>
      </w:pPr>
    </w:p>
    <w:tbl>
      <w:tblPr>
        <w:tblStyle w:val="Tabellenraster"/>
        <w:tblW w:w="935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2762"/>
        <w:gridCol w:w="6594"/>
      </w:tblGrid>
      <w:tr w:rsidR="00956646" w:rsidRPr="009536F2" w14:paraId="19A1D373" w14:textId="77777777" w:rsidTr="00537CA7">
        <w:trPr>
          <w:trHeight w:val="1003"/>
        </w:trPr>
        <w:tc>
          <w:tcPr>
            <w:tcW w:w="2762" w:type="dxa"/>
            <w:vAlign w:val="center"/>
          </w:tcPr>
          <w:p w14:paraId="6347B5B1" w14:textId="77777777" w:rsidR="00956646" w:rsidRPr="006261E5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85762F1" wp14:editId="4B7BB7AE">
                  <wp:extent cx="828000" cy="828000"/>
                  <wp:effectExtent l="0" t="0" r="0" b="0"/>
                  <wp:docPr id="55" name="Grafik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biene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000" cy="8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5112378B" w14:textId="77777777" w:rsidR="00956646" w:rsidRPr="009536F2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Tier: </w:t>
            </w:r>
          </w:p>
          <w:p w14:paraId="42E9AD15" w14:textId="77777777" w:rsidR="00956646" w:rsidRPr="009536F2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Wähle ein Tier, worüber du mehr wissen möchtest. </w:t>
            </w:r>
          </w:p>
        </w:tc>
      </w:tr>
      <w:tr w:rsidR="00956646" w:rsidRPr="009536F2" w14:paraId="7A7BB2C2" w14:textId="77777777" w:rsidTr="00537CA7">
        <w:trPr>
          <w:trHeight w:val="1062"/>
        </w:trPr>
        <w:tc>
          <w:tcPr>
            <w:tcW w:w="2762" w:type="dxa"/>
            <w:vAlign w:val="center"/>
          </w:tcPr>
          <w:p w14:paraId="7039ADEE" w14:textId="77777777" w:rsidR="00956646" w:rsidRPr="00D10F4F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4425910" wp14:editId="605FA642">
                  <wp:extent cx="792000" cy="792000"/>
                  <wp:effectExtent l="0" t="0" r="8255" b="8255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uhr-klein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000" cy="7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6FD2646A" w14:textId="77777777" w:rsidR="00956646" w:rsidRPr="00804B98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Fragen: </w:t>
            </w:r>
          </w:p>
          <w:p w14:paraId="75633881" w14:textId="77777777" w:rsidR="00956646" w:rsidRPr="00804B98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Schreibe ganz viele Fragen in die W-Fragen-Uhr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rein</w:t>
            </w: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56646" w:rsidRPr="009536F2" w14:paraId="7E112398" w14:textId="77777777" w:rsidTr="00537CA7">
        <w:trPr>
          <w:trHeight w:val="1266"/>
        </w:trPr>
        <w:tc>
          <w:tcPr>
            <w:tcW w:w="2762" w:type="dxa"/>
            <w:vAlign w:val="center"/>
          </w:tcPr>
          <w:p w14:paraId="7685AD17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07A1DF3" wp14:editId="77DBC34C">
                  <wp:extent cx="792000" cy="807086"/>
                  <wp:effectExtent l="0" t="0" r="8255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uhr-klein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000" cy="80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014E4BDD" w14:textId="77777777" w:rsidR="00956646" w:rsidRPr="00804B98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Auswahl treffen: </w:t>
            </w:r>
          </w:p>
          <w:p w14:paraId="33C0FE2E" w14:textId="77777777" w:rsidR="00956646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Markiere drei Fragen in der W-Fragen-Uhr und </w:t>
            </w:r>
          </w:p>
          <w:p w14:paraId="0DE3FA97" w14:textId="77777777" w:rsidR="00956646" w:rsidRPr="00804B98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>nummeriere die drei Fragen von 1 bis 3.</w:t>
            </w:r>
          </w:p>
        </w:tc>
      </w:tr>
      <w:tr w:rsidR="00956646" w:rsidRPr="009536F2" w14:paraId="25182CF1" w14:textId="77777777" w:rsidTr="00537CA7">
        <w:trPr>
          <w:trHeight w:val="1132"/>
        </w:trPr>
        <w:tc>
          <w:tcPr>
            <w:tcW w:w="2762" w:type="dxa"/>
            <w:vAlign w:val="center"/>
          </w:tcPr>
          <w:p w14:paraId="728F7145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44E03A83" wp14:editId="69318FD3">
                  <wp:extent cx="796501" cy="540220"/>
                  <wp:effectExtent l="0" t="0" r="3810" b="0"/>
                  <wp:docPr id="297" name="Grafik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501" cy="54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2D67827F" wp14:editId="77060ABD">
                  <wp:extent cx="781050" cy="690880"/>
                  <wp:effectExtent l="0" t="0" r="0" b="0"/>
                  <wp:docPr id="298" name="Grafik 298" descr="Ein Bild, das Himmel enthält.&#10;&#10;Mit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Weltkugel.png"/>
                          <pic:cNvPicPr/>
                        </pic:nvPicPr>
                        <pic:blipFill>
                          <a:blip r:embed="rId49">
                            <a:clrChange>
                              <a:clrFrom>
                                <a:srgbClr val="F5F5F5"/>
                              </a:clrFrom>
                              <a:clrTo>
                                <a:srgbClr val="F5F5F5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69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03F94DA5" w14:textId="77777777" w:rsidR="00956646" w:rsidRPr="00804B98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Internetrecherche: </w:t>
            </w:r>
          </w:p>
          <w:p w14:paraId="0E2463DF" w14:textId="77777777" w:rsidR="00956646" w:rsidRPr="00804B98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Suche im Internet Antworten auf deine Fragen. </w:t>
            </w:r>
          </w:p>
        </w:tc>
      </w:tr>
      <w:tr w:rsidR="00956646" w:rsidRPr="009536F2" w14:paraId="5A6A773E" w14:textId="77777777" w:rsidTr="00537CA7">
        <w:trPr>
          <w:trHeight w:val="1002"/>
        </w:trPr>
        <w:tc>
          <w:tcPr>
            <w:tcW w:w="2762" w:type="dxa"/>
            <w:vAlign w:val="center"/>
          </w:tcPr>
          <w:p w14:paraId="2B80E59B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3DD6F53D" wp14:editId="7A8AF34F">
                  <wp:extent cx="796501" cy="540220"/>
                  <wp:effectExtent l="0" t="0" r="3810" b="0"/>
                  <wp:docPr id="299" name="Grafik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Lupe.png"/>
                          <pic:cNvPicPr/>
                        </pic:nvPicPr>
                        <pic:blipFill>
                          <a:blip r:embed="rId20">
                            <a:clrChange>
                              <a:clrFrom>
                                <a:srgbClr val="F7F7F7">
                                  <a:alpha val="99608"/>
                                </a:srgbClr>
                              </a:clrFrom>
                              <a:clrTo>
                                <a:srgbClr val="F7F7F7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058" cy="5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3FA508D9" wp14:editId="39513D15">
                  <wp:extent cx="794915" cy="283652"/>
                  <wp:effectExtent l="0" t="0" r="5715" b="2540"/>
                  <wp:docPr id="300" name="Grafik 300" descr="Ein Bild, das Text enthält.&#10;&#10;Mit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Linien.png"/>
                          <pic:cNvPicPr/>
                        </pic:nvPicPr>
                        <pic:blipFill rotWithShape="1">
                          <a:blip r:embed="rId50">
                            <a:clrChange>
                              <a:clrFrom>
                                <a:srgbClr val="F9F9F9"/>
                              </a:clrFrom>
                              <a:clrTo>
                                <a:srgbClr val="F9F9F9">
                                  <a:alpha val="0"/>
                                </a:srgbClr>
                              </a:clrTo>
                            </a:clrChange>
                          </a:blip>
                          <a:srcRect l="39178" t="14255" r="24489" b="68447"/>
                          <a:stretch/>
                        </pic:blipFill>
                        <pic:spPr bwMode="auto">
                          <a:xfrm>
                            <a:off x="0" y="0"/>
                            <a:ext cx="794915" cy="28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0AF52CCD" w14:textId="77777777" w:rsidR="00956646" w:rsidRPr="00804B98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Notizen erstellen: </w:t>
            </w:r>
          </w:p>
          <w:p w14:paraId="7AC45E81" w14:textId="77777777" w:rsidR="00956646" w:rsidRPr="00804B98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Mach dir stichwortartige Notizen zu den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Antworten</w:t>
            </w:r>
            <w:r w:rsidRPr="00804B98">
              <w:rPr>
                <w:rFonts w:ascii="Arial" w:hAnsi="Arial"/>
                <w:color w:val="000000" w:themeColor="text1"/>
                <w:sz w:val="24"/>
                <w:szCs w:val="24"/>
              </w:rPr>
              <w:t>. Schreibe in die Lupe die Zahl de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r passenden Fragestellung rein.</w:t>
            </w:r>
          </w:p>
        </w:tc>
      </w:tr>
      <w:tr w:rsidR="00956646" w:rsidRPr="009536F2" w14:paraId="795BB6C1" w14:textId="77777777" w:rsidTr="00537CA7">
        <w:trPr>
          <w:trHeight w:val="1446"/>
        </w:trPr>
        <w:tc>
          <w:tcPr>
            <w:tcW w:w="2762" w:type="dxa"/>
            <w:vAlign w:val="center"/>
          </w:tcPr>
          <w:p w14:paraId="416D7372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7CA116B5" wp14:editId="4AF113EA">
                  <wp:extent cx="1316673" cy="704988"/>
                  <wp:effectExtent l="0" t="0" r="0" b="0"/>
                  <wp:docPr id="301" name="Grafik 301" descr="Ein Bild, das Text enthält.&#10;&#10;Mit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Ranking.png"/>
                          <pic:cNvPicPr/>
                        </pic:nvPicPr>
                        <pic:blipFill>
                          <a:blip r:embed="rId51">
                            <a:clrChange>
                              <a:clrFrom>
                                <a:srgbClr val="F9F9F9">
                                  <a:alpha val="99608"/>
                                </a:srgbClr>
                              </a:clrFrom>
                              <a:clrTo>
                                <a:srgbClr val="F9F9F9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673" cy="70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1EF2A1CD" w14:textId="77777777" w:rsidR="00956646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Ranking: </w:t>
            </w:r>
          </w:p>
          <w:p w14:paraId="5D35F097" w14:textId="77777777" w:rsidR="00956646" w:rsidRPr="000A3C61" w:rsidRDefault="00956646" w:rsidP="00537CA7">
            <w:pPr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Schneide deine</w:t>
            </w:r>
            <w:r w:rsidRPr="00804B98">
              <w:rPr>
                <w:rFonts w:ascii="Arial" w:hAnsi="Arial"/>
                <w:sz w:val="24"/>
                <w:szCs w:val="24"/>
              </w:rPr>
              <w:t xml:space="preserve"> Notizen </w:t>
            </w:r>
            <w:r>
              <w:rPr>
                <w:rFonts w:ascii="Arial" w:hAnsi="Arial"/>
                <w:sz w:val="24"/>
                <w:szCs w:val="24"/>
              </w:rPr>
              <w:t>in Streifen und sortiere sie</w:t>
            </w:r>
            <w:r w:rsidRPr="00804B98">
              <w:rPr>
                <w:rFonts w:ascii="Arial" w:hAnsi="Arial"/>
                <w:sz w:val="24"/>
                <w:szCs w:val="24"/>
              </w:rPr>
              <w:t xml:space="preserve">. Lege alle Notizen zur Frage 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>1 untereinander. Mache d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as gleiche für Nummer 2 und 3. Erstelle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ein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e Rangliste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>. Welche Info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rmation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ist die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W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ichtigste? Was willst du zuerst erzählen? Was kommt danach? 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Was erst am Schluss?</w:t>
            </w:r>
          </w:p>
        </w:tc>
      </w:tr>
      <w:tr w:rsidR="00956646" w:rsidRPr="009536F2" w14:paraId="4B31D7C0" w14:textId="77777777" w:rsidTr="00537CA7">
        <w:trPr>
          <w:trHeight w:val="1144"/>
        </w:trPr>
        <w:tc>
          <w:tcPr>
            <w:tcW w:w="2762" w:type="dxa"/>
            <w:vAlign w:val="center"/>
          </w:tcPr>
          <w:p w14:paraId="4E7F0B84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1D95E315" wp14:editId="1A3565C3">
                  <wp:extent cx="1040257" cy="719432"/>
                  <wp:effectExtent l="0" t="0" r="7620" b="5080"/>
                  <wp:docPr id="302" name="Grafik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Ueben_Spiegel.png"/>
                          <pic:cNvPicPr/>
                        </pic:nvPicPr>
                        <pic:blipFill>
                          <a:blip r:embed="rId52">
                            <a:clrChange>
                              <a:clrFrom>
                                <a:srgbClr val="F9F9F9">
                                  <a:alpha val="99608"/>
                                </a:srgbClr>
                              </a:clrFrom>
                              <a:clrTo>
                                <a:srgbClr val="F9F9F9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257" cy="71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7AE9951A" w14:textId="77777777" w:rsidR="00956646" w:rsidRPr="009536F2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Üben: </w:t>
            </w:r>
          </w:p>
          <w:p w14:paraId="6E09F197" w14:textId="77777777" w:rsidR="00956646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Übe deinen Vortrag. Sprich laut und deutlich. </w:t>
            </w:r>
          </w:p>
          <w:p w14:paraId="0E862478" w14:textId="77777777" w:rsidR="00956646" w:rsidRPr="009536F2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>Schau</w:t>
            </w:r>
            <w:r>
              <w:rPr>
                <w:rFonts w:ascii="Arial" w:hAnsi="Arial"/>
                <w:color w:val="000000" w:themeColor="text1"/>
                <w:sz w:val="24"/>
                <w:szCs w:val="24"/>
              </w:rPr>
              <w:t>e</w:t>
            </w: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 immer wieder ins Publikum. </w:t>
            </w:r>
          </w:p>
        </w:tc>
      </w:tr>
      <w:tr w:rsidR="00956646" w:rsidRPr="009536F2" w14:paraId="4A19003C" w14:textId="77777777" w:rsidTr="00537CA7">
        <w:trPr>
          <w:trHeight w:val="1077"/>
        </w:trPr>
        <w:tc>
          <w:tcPr>
            <w:tcW w:w="2762" w:type="dxa"/>
            <w:vAlign w:val="center"/>
          </w:tcPr>
          <w:p w14:paraId="522EB784" w14:textId="77777777" w:rsidR="00956646" w:rsidRPr="009536F2" w:rsidRDefault="00956646" w:rsidP="00537CA7">
            <w:pPr>
              <w:spacing w:line="276" w:lineRule="auto"/>
              <w:jc w:val="center"/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  <w:drawing>
                <wp:inline distT="0" distB="0" distL="0" distR="0" wp14:anchorId="0D8DA81C" wp14:editId="0E76EB7A">
                  <wp:extent cx="1188000" cy="796210"/>
                  <wp:effectExtent l="0" t="0" r="0" b="4445"/>
                  <wp:docPr id="303" name="Grafik 303" descr="Ein Bild, das Text enthält.&#10;&#10;Mit hoher Zuverlässigkeit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räsentieren.png"/>
                          <pic:cNvPicPr/>
                        </pic:nvPicPr>
                        <pic:blipFill>
                          <a:blip r:embed="rId53">
                            <a:clrChange>
                              <a:clrFrom>
                                <a:srgbClr val="F9F9F9"/>
                              </a:clrFrom>
                              <a:clrTo>
                                <a:srgbClr val="F9F9F9">
                                  <a:alpha val="0"/>
                                </a:srgbClr>
                              </a:clrTo>
                            </a:clrChang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000" cy="79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94" w:type="dxa"/>
            <w:vAlign w:val="center"/>
          </w:tcPr>
          <w:p w14:paraId="654329D4" w14:textId="77777777" w:rsidR="00956646" w:rsidRPr="009536F2" w:rsidRDefault="00956646" w:rsidP="00537CA7">
            <w:pPr>
              <w:rPr>
                <w:rFonts w:ascii="Arial" w:hAnsi="Arial"/>
                <w:b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color w:val="000000" w:themeColor="text1"/>
                <w:sz w:val="24"/>
                <w:szCs w:val="24"/>
              </w:rPr>
              <w:t xml:space="preserve">Präsentieren: </w:t>
            </w:r>
          </w:p>
          <w:p w14:paraId="5CA892EA" w14:textId="77777777" w:rsidR="00956646" w:rsidRPr="009536F2" w:rsidRDefault="00956646" w:rsidP="00537CA7">
            <w:pPr>
              <w:rPr>
                <w:rFonts w:ascii="Arial" w:hAnsi="Arial"/>
                <w:color w:val="000000" w:themeColor="text1"/>
                <w:sz w:val="24"/>
                <w:szCs w:val="24"/>
              </w:rPr>
            </w:pPr>
            <w:r w:rsidRPr="009536F2">
              <w:rPr>
                <w:rFonts w:ascii="Arial" w:hAnsi="Arial"/>
                <w:color w:val="000000" w:themeColor="text1"/>
                <w:sz w:val="24"/>
                <w:szCs w:val="24"/>
              </w:rPr>
              <w:t xml:space="preserve">Trage deinen Vortrag der Klasse vor. </w:t>
            </w:r>
          </w:p>
        </w:tc>
      </w:tr>
      <w:tr w:rsidR="00956646" w:rsidRPr="009536F2" w14:paraId="381E2AA9" w14:textId="77777777" w:rsidTr="00537CA7">
        <w:tc>
          <w:tcPr>
            <w:tcW w:w="2762" w:type="dxa"/>
            <w:vAlign w:val="center"/>
          </w:tcPr>
          <w:p w14:paraId="3C2AE6D9" w14:textId="77777777" w:rsidR="00956646" w:rsidRPr="007E1AD4" w:rsidRDefault="00956646" w:rsidP="00537CA7">
            <w:pPr>
              <w:rPr>
                <w:rFonts w:ascii="Arial" w:hAnsi="Arial"/>
                <w:i/>
                <w:noProof/>
                <w:color w:val="000000" w:themeColor="text1"/>
                <w:sz w:val="12"/>
                <w:szCs w:val="12"/>
                <w:lang w:val="de-DE" w:eastAsia="de-DE"/>
              </w:rPr>
            </w:pPr>
            <w:r>
              <w:rPr>
                <w:rFonts w:ascii="Arial" w:hAnsi="Arial"/>
                <w:i/>
                <w:noProof/>
                <w:color w:val="000000" w:themeColor="text1"/>
                <w:sz w:val="12"/>
                <w:szCs w:val="12"/>
                <w:lang w:val="de-DE" w:eastAsia="de-DE"/>
              </w:rPr>
              <w:t>Alle Bilder: Deborah Troxler</w:t>
            </w:r>
          </w:p>
        </w:tc>
        <w:tc>
          <w:tcPr>
            <w:tcW w:w="6594" w:type="dxa"/>
            <w:vAlign w:val="center"/>
          </w:tcPr>
          <w:p w14:paraId="54E6DFA2" w14:textId="77777777" w:rsidR="00956646" w:rsidRPr="007E1AD4" w:rsidRDefault="00956646" w:rsidP="00537CA7">
            <w:pPr>
              <w:rPr>
                <w:rFonts w:ascii="Arial" w:hAnsi="Arial"/>
                <w:b/>
                <w:color w:val="000000" w:themeColor="text1"/>
                <w:sz w:val="20"/>
              </w:rPr>
            </w:pPr>
          </w:p>
        </w:tc>
      </w:tr>
    </w:tbl>
    <w:p w14:paraId="5BD3DE85" w14:textId="05A36805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56646" w:rsidRPr="002D7205" w14:paraId="4A8BFC4B" w14:textId="77777777" w:rsidTr="00537CA7">
        <w:tc>
          <w:tcPr>
            <w:tcW w:w="9356" w:type="dxa"/>
          </w:tcPr>
          <w:p w14:paraId="0AE6926C" w14:textId="77777777" w:rsidR="00956646" w:rsidRPr="002D7205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sz w:val="24"/>
                <w:szCs w:val="24"/>
              </w:rPr>
              <w:lastRenderedPageBreak/>
              <w:t>W-Fragen-Uhr</w:t>
            </w:r>
            <w:r>
              <w:rPr>
                <w:rFonts w:ascii="Arial" w:hAnsi="Arial"/>
                <w:b/>
                <w:sz w:val="24"/>
                <w:szCs w:val="24"/>
              </w:rPr>
              <w:t xml:space="preserve"> Beispiel</w:t>
            </w:r>
          </w:p>
        </w:tc>
      </w:tr>
      <w:tr w:rsidR="00956646" w:rsidRPr="009536F2" w14:paraId="6E73CF07" w14:textId="77777777" w:rsidTr="00537CA7">
        <w:tc>
          <w:tcPr>
            <w:tcW w:w="9356" w:type="dxa"/>
          </w:tcPr>
          <w:p w14:paraId="775AB8E3" w14:textId="77777777" w:rsidR="00956646" w:rsidRPr="009536F2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956646" w14:paraId="18D0C01D" w14:textId="77777777" w:rsidTr="00537CA7">
        <w:tc>
          <w:tcPr>
            <w:tcW w:w="9356" w:type="dxa"/>
          </w:tcPr>
          <w:p w14:paraId="6BDA3567" w14:textId="77777777" w:rsidR="00956646" w:rsidRDefault="00956646" w:rsidP="00537CA7">
            <w:pPr>
              <w:spacing w:line="276" w:lineRule="auto"/>
              <w:jc w:val="center"/>
              <w:rPr>
                <w:rFonts w:ascii="Arial" w:hAnsi="Arial"/>
                <w:sz w:val="20"/>
              </w:rPr>
            </w:pPr>
          </w:p>
          <w:p w14:paraId="2D3FA5FB" w14:textId="77777777" w:rsidR="00956646" w:rsidRDefault="00956646" w:rsidP="00537CA7">
            <w:pPr>
              <w:spacing w:line="276" w:lineRule="auto"/>
              <w:jc w:val="center"/>
              <w:rPr>
                <w:rFonts w:ascii="Arial" w:hAnsi="Arial"/>
                <w:sz w:val="20"/>
              </w:rPr>
            </w:pPr>
            <w:r w:rsidRPr="00F85344">
              <w:rPr>
                <w:rFonts w:ascii="Arial" w:hAnsi="Arial"/>
                <w:noProof/>
                <w:sz w:val="20"/>
              </w:rPr>
              <mc:AlternateContent>
                <mc:Choice Requires="wps">
                  <w:drawing>
                    <wp:inline distT="0" distB="0" distL="0" distR="0" wp14:anchorId="139E96EE" wp14:editId="4610D20C">
                      <wp:extent cx="5771667" cy="570586"/>
                      <wp:effectExtent l="0" t="0" r="19685" b="20320"/>
                      <wp:docPr id="21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771667" cy="570586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7225CF" w14:textId="77777777" w:rsidR="00956646" w:rsidRPr="007C4DDD" w:rsidRDefault="00956646" w:rsidP="00956646">
                                  <w:pPr>
                                    <w:shd w:val="clear" w:color="auto" w:fill="FFFFFF" w:themeFill="background1"/>
                                    <w:spacing w:line="276" w:lineRule="auto"/>
                                    <w:jc w:val="center"/>
                                    <w:rPr>
                                      <w:rFonts w:ascii="Arial" w:hAnsi="Arial"/>
                                      <w:color w:val="FF0000"/>
                                      <w:sz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color w:val="FF0000"/>
                                      <w:sz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Wenn du über ein Thema recherchierst, musst du dieses zuerst sinnvoll eingrenzen</w:t>
                                  </w:r>
                                  <w:r w:rsidRPr="007C4DDD">
                                    <w:rPr>
                                      <w:rFonts w:ascii="Arial" w:hAnsi="Arial"/>
                                      <w:color w:val="FF0000"/>
                                      <w:sz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. Was genau möchtest du wissen? Dabei kann dir die W-Fragen-Uhr helfen.</w:t>
                                  </w:r>
                                </w:p>
                                <w:p w14:paraId="34213E6E" w14:textId="77777777" w:rsidR="00956646" w:rsidRDefault="00956646" w:rsidP="0095664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39E96EE" id="Textfeld 2" o:spid="_x0000_s1055" style="width:454.4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" strokecolor="red" strokeweight="1.5pt">
                      <v:stroke joinstyle="miter"/>
                      <v:textbox>
                        <w:txbxContent>
                          <w:p w14:paraId="167225CF" w14:textId="77777777" w:rsidR="00956646" w:rsidRPr="007C4DDD" w:rsidRDefault="00956646" w:rsidP="00956646">
                            <w:pPr>
                              <w:shd w:val="clear" w:color="auto" w:fill="FFFFFF" w:themeFill="background1"/>
                              <w:spacing w:line="276" w:lineRule="auto"/>
                              <w:jc w:val="center"/>
                              <w:rPr>
                                <w:rFonts w:ascii="Arial" w:hAnsi="Arial"/>
                                <w:color w:val="FF0000"/>
                                <w:sz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Arial" w:hAnsi="Arial"/>
                                <w:color w:val="FF0000"/>
                                <w:sz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Wenn du über ein Thema recherchierst, musst du dieses zuerst sinnvoll eingrenzen</w:t>
                            </w:r>
                            <w:r w:rsidRPr="007C4DDD">
                              <w:rPr>
                                <w:rFonts w:ascii="Arial" w:hAnsi="Arial"/>
                                <w:color w:val="FF0000"/>
                                <w:sz w:val="2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. Was genau möchtest du wissen? Dabei kann dir die W-Fragen-Uhr helfen.</w:t>
                            </w:r>
                          </w:p>
                          <w:p w14:paraId="34213E6E" w14:textId="77777777" w:rsidR="00956646" w:rsidRDefault="00956646" w:rsidP="00956646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7DCF67DF" w14:textId="77777777" w:rsidR="00956646" w:rsidRDefault="00956646" w:rsidP="00537CA7">
            <w:pPr>
              <w:spacing w:line="276" w:lineRule="auto"/>
              <w:jc w:val="center"/>
              <w:rPr>
                <w:rFonts w:ascii="Arial" w:hAnsi="Arial"/>
                <w:sz w:val="20"/>
              </w:rPr>
            </w:pPr>
          </w:p>
        </w:tc>
      </w:tr>
      <w:tr w:rsidR="00956646" w14:paraId="52D85350" w14:textId="77777777" w:rsidTr="00537CA7">
        <w:tc>
          <w:tcPr>
            <w:tcW w:w="9356" w:type="dxa"/>
          </w:tcPr>
          <w:p w14:paraId="1B66D3CE" w14:textId="77777777" w:rsidR="00956646" w:rsidRDefault="00956646" w:rsidP="00537CA7">
            <w:pPr>
              <w:spacing w:line="276" w:lineRule="auto"/>
              <w:jc w:val="center"/>
              <w:rPr>
                <w:rFonts w:ascii="Arial" w:hAnsi="Arial"/>
                <w:sz w:val="20"/>
              </w:rPr>
            </w:pPr>
          </w:p>
        </w:tc>
      </w:tr>
      <w:tr w:rsidR="00956646" w:rsidRPr="00E30E86" w14:paraId="6117F9B4" w14:textId="77777777" w:rsidTr="00537CA7">
        <w:tc>
          <w:tcPr>
            <w:tcW w:w="9356" w:type="dxa"/>
          </w:tcPr>
          <w:p w14:paraId="5000F6DC" w14:textId="77777777" w:rsidR="00956646" w:rsidRDefault="00956646" w:rsidP="00956646">
            <w:pPr>
              <w:pStyle w:val="Listenabsatz"/>
              <w:numPr>
                <w:ilvl w:val="0"/>
                <w:numId w:val="5"/>
              </w:numPr>
              <w:tabs>
                <w:tab w:val="left" w:pos="1134"/>
              </w:tabs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E30E86">
              <w:rPr>
                <w:rFonts w:ascii="Arial" w:hAnsi="Arial"/>
                <w:sz w:val="24"/>
                <w:szCs w:val="24"/>
              </w:rPr>
              <w:t xml:space="preserve">In die Mitte schreibst du </w:t>
            </w:r>
            <w:r>
              <w:rPr>
                <w:rFonts w:ascii="Arial" w:hAnsi="Arial"/>
                <w:sz w:val="24"/>
                <w:szCs w:val="24"/>
              </w:rPr>
              <w:t>den Namen deines Tieres.</w:t>
            </w:r>
          </w:p>
          <w:p w14:paraId="500B24BF" w14:textId="77777777" w:rsidR="00956646" w:rsidRDefault="00956646" w:rsidP="00537CA7">
            <w:pPr>
              <w:pStyle w:val="Listenabsatz"/>
              <w:tabs>
                <w:tab w:val="left" w:pos="1134"/>
              </w:tabs>
              <w:spacing w:line="276" w:lineRule="auto"/>
              <w:rPr>
                <w:rFonts w:ascii="Arial" w:hAnsi="Arial"/>
                <w:sz w:val="24"/>
                <w:szCs w:val="24"/>
              </w:rPr>
            </w:pPr>
          </w:p>
          <w:p w14:paraId="568D9086" w14:textId="77777777" w:rsidR="00956646" w:rsidRDefault="00956646" w:rsidP="00956646">
            <w:pPr>
              <w:pStyle w:val="Listenabsatz"/>
              <w:numPr>
                <w:ilvl w:val="0"/>
                <w:numId w:val="5"/>
              </w:numPr>
              <w:tabs>
                <w:tab w:val="left" w:pos="1134"/>
              </w:tabs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E30E86">
              <w:rPr>
                <w:rFonts w:ascii="Arial" w:hAnsi="Arial"/>
                <w:sz w:val="24"/>
                <w:szCs w:val="24"/>
              </w:rPr>
              <w:t>Die sechs Fragewörter schreibst du in die äusseren Felder:</w:t>
            </w:r>
          </w:p>
          <w:p w14:paraId="0FEE360E" w14:textId="77777777" w:rsidR="00956646" w:rsidRPr="00E17533" w:rsidRDefault="00956646" w:rsidP="00956646">
            <w:pPr>
              <w:pStyle w:val="Listenabsatz"/>
              <w:numPr>
                <w:ilvl w:val="0"/>
                <w:numId w:val="6"/>
              </w:numPr>
              <w:tabs>
                <w:tab w:val="left" w:pos="1134"/>
              </w:tabs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E17533">
              <w:rPr>
                <w:rFonts w:ascii="Arial" w:hAnsi="Arial"/>
                <w:b/>
                <w:sz w:val="24"/>
                <w:szCs w:val="24"/>
              </w:rPr>
              <w:t>Wer     Was     Wann     Wo     Wie     Warum</w:t>
            </w:r>
          </w:p>
          <w:p w14:paraId="409C749A" w14:textId="77777777" w:rsidR="00956646" w:rsidRPr="009536F2" w:rsidRDefault="00956646" w:rsidP="00537CA7">
            <w:pPr>
              <w:spacing w:line="276" w:lineRule="auto"/>
              <w:ind w:left="426" w:hanging="426"/>
              <w:rPr>
                <w:rFonts w:ascii="Arial" w:hAnsi="Arial"/>
                <w:b/>
                <w:sz w:val="24"/>
                <w:szCs w:val="24"/>
              </w:rPr>
            </w:pPr>
          </w:p>
          <w:p w14:paraId="4D3216A7" w14:textId="77777777" w:rsidR="00956646" w:rsidRPr="00E30E86" w:rsidRDefault="00956646" w:rsidP="00956646">
            <w:pPr>
              <w:pStyle w:val="Listenabsatz"/>
              <w:numPr>
                <w:ilvl w:val="0"/>
                <w:numId w:val="5"/>
              </w:numPr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E30E86">
              <w:rPr>
                <w:rFonts w:ascii="Arial" w:hAnsi="Arial"/>
                <w:sz w:val="24"/>
                <w:szCs w:val="24"/>
              </w:rPr>
              <w:t>Überlege dir zu jedem Fragewort möglichst viele passende Fragen.</w:t>
            </w:r>
          </w:p>
          <w:p w14:paraId="159BF54A" w14:textId="77777777" w:rsidR="00956646" w:rsidRPr="009536F2" w:rsidRDefault="00956646" w:rsidP="00537CA7">
            <w:pPr>
              <w:spacing w:line="276" w:lineRule="auto"/>
              <w:ind w:left="426" w:hanging="426"/>
              <w:rPr>
                <w:rFonts w:ascii="Arial" w:hAnsi="Arial"/>
                <w:sz w:val="24"/>
                <w:szCs w:val="24"/>
              </w:rPr>
            </w:pPr>
          </w:p>
          <w:p w14:paraId="1B1DCB96" w14:textId="77777777" w:rsidR="00956646" w:rsidRPr="00E30E86" w:rsidRDefault="00956646" w:rsidP="00956646">
            <w:pPr>
              <w:pStyle w:val="Listenabsatz"/>
              <w:numPr>
                <w:ilvl w:val="0"/>
                <w:numId w:val="5"/>
              </w:numPr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E30E86">
              <w:rPr>
                <w:rFonts w:ascii="Arial" w:hAnsi="Arial"/>
                <w:sz w:val="24"/>
                <w:szCs w:val="24"/>
              </w:rPr>
              <w:t xml:space="preserve">Welche drei Fragen sind besonders wichtig und interessant? Markiere sie </w:t>
            </w:r>
            <w:r>
              <w:rPr>
                <w:rFonts w:ascii="Arial" w:hAnsi="Arial"/>
                <w:sz w:val="24"/>
                <w:szCs w:val="24"/>
              </w:rPr>
              <w:t>farbig.</w:t>
            </w:r>
            <w:r w:rsidRPr="00E30E86">
              <w:rPr>
                <w:rFonts w:ascii="Arial" w:hAnsi="Arial"/>
                <w:sz w:val="24"/>
                <w:szCs w:val="24"/>
              </w:rPr>
              <w:t xml:space="preserve"> </w:t>
            </w:r>
          </w:p>
        </w:tc>
      </w:tr>
      <w:tr w:rsidR="00956646" w:rsidRPr="00F85344" w14:paraId="1B5B0502" w14:textId="77777777" w:rsidTr="00537CA7">
        <w:tc>
          <w:tcPr>
            <w:tcW w:w="9356" w:type="dxa"/>
          </w:tcPr>
          <w:p w14:paraId="6FD361C7" w14:textId="77777777" w:rsidR="00956646" w:rsidRPr="00F85344" w:rsidRDefault="00956646" w:rsidP="00537CA7">
            <w:pPr>
              <w:spacing w:line="276" w:lineRule="auto"/>
              <w:rPr>
                <w:rFonts w:ascii="Arial" w:hAnsi="Arial"/>
                <w:noProof/>
                <w:sz w:val="20"/>
              </w:rPr>
            </w:pPr>
          </w:p>
        </w:tc>
      </w:tr>
      <w:tr w:rsidR="00956646" w:rsidRPr="00F85344" w14:paraId="5D474E95" w14:textId="77777777" w:rsidTr="00537CA7">
        <w:tc>
          <w:tcPr>
            <w:tcW w:w="9356" w:type="dxa"/>
          </w:tcPr>
          <w:p w14:paraId="0DDBDEFE" w14:textId="77777777" w:rsidR="00956646" w:rsidRDefault="00956646" w:rsidP="00537CA7">
            <w:pPr>
              <w:keepNext/>
              <w:spacing w:line="276" w:lineRule="auto"/>
              <w:jc w:val="center"/>
            </w:pPr>
            <w:r>
              <w:rPr>
                <w:rFonts w:ascii="Arial" w:hAnsi="Arial"/>
                <w:noProof/>
                <w:sz w:val="20"/>
              </w:rPr>
              <w:drawing>
                <wp:inline distT="0" distB="0" distL="0" distR="0" wp14:anchorId="0E56E8EF" wp14:editId="3732D2BF">
                  <wp:extent cx="4930867" cy="4491990"/>
                  <wp:effectExtent l="0" t="0" r="3175" b="3810"/>
                  <wp:docPr id="120" name="Grafik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w-uhr.jpg"/>
                          <pic:cNvPicPr/>
                        </pic:nvPicPr>
                        <pic:blipFill rotWithShape="1">
                          <a:blip r:embed="rId54"/>
                          <a:srcRect l="1628" t="1" b="877"/>
                          <a:stretch/>
                        </pic:blipFill>
                        <pic:spPr bwMode="auto">
                          <a:xfrm>
                            <a:off x="0" y="0"/>
                            <a:ext cx="4931258" cy="4492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0671C4" w14:textId="77777777" w:rsidR="00956646" w:rsidRPr="00F85344" w:rsidRDefault="00956646" w:rsidP="00537CA7">
            <w:pPr>
              <w:pStyle w:val="KeinLeerraum"/>
              <w:jc w:val="center"/>
              <w:rPr>
                <w:rFonts w:ascii="Arial" w:hAnsi="Arial"/>
                <w:noProof/>
                <w:sz w:val="20"/>
              </w:rPr>
            </w:pPr>
            <w:r>
              <w:rPr>
                <w:rFonts w:ascii="Arial" w:hAnsi="Arial"/>
                <w:i/>
                <w:noProof/>
                <w:color w:val="000000" w:themeColor="text1"/>
                <w:sz w:val="12"/>
                <w:szCs w:val="12"/>
                <w:lang w:val="de-DE" w:eastAsia="de-DE"/>
              </w:rPr>
              <w:t>Alle Bilder: Deborah Troxler</w:t>
            </w:r>
          </w:p>
        </w:tc>
      </w:tr>
    </w:tbl>
    <w:p w14:paraId="68DA36B8" w14:textId="518C9E28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56646" w:rsidRPr="002D7205" w14:paraId="3536FB0C" w14:textId="77777777" w:rsidTr="00537CA7">
        <w:tc>
          <w:tcPr>
            <w:tcW w:w="9356" w:type="dxa"/>
          </w:tcPr>
          <w:p w14:paraId="78A6E1F2" w14:textId="77777777" w:rsidR="00956646" w:rsidRPr="002D7205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  <w:r w:rsidRPr="009536F2">
              <w:rPr>
                <w:rFonts w:ascii="Arial" w:hAnsi="Arial"/>
                <w:b/>
                <w:sz w:val="24"/>
                <w:szCs w:val="24"/>
              </w:rPr>
              <w:lastRenderedPageBreak/>
              <w:t xml:space="preserve">W-Fragen-Uhr </w:t>
            </w:r>
          </w:p>
        </w:tc>
      </w:tr>
      <w:tr w:rsidR="00956646" w:rsidRPr="009536F2" w14:paraId="40F7D207" w14:textId="77777777" w:rsidTr="00537CA7">
        <w:tc>
          <w:tcPr>
            <w:tcW w:w="9356" w:type="dxa"/>
          </w:tcPr>
          <w:p w14:paraId="1949D833" w14:textId="77777777" w:rsidR="00956646" w:rsidRPr="009536F2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</w:p>
        </w:tc>
      </w:tr>
      <w:tr w:rsidR="00956646" w:rsidRPr="00B237D2" w14:paraId="2423C5B5" w14:textId="77777777" w:rsidTr="00537CA7">
        <w:tc>
          <w:tcPr>
            <w:tcW w:w="9356" w:type="dxa"/>
          </w:tcPr>
          <w:p w14:paraId="7E41248A" w14:textId="77777777" w:rsidR="00956646" w:rsidRPr="00B237D2" w:rsidRDefault="00956646" w:rsidP="00537CA7">
            <w:pPr>
              <w:rPr>
                <w:rFonts w:ascii="Arial" w:hAnsi="Arial"/>
                <w:sz w:val="24"/>
                <w:szCs w:val="24"/>
              </w:rPr>
            </w:pPr>
            <w:r w:rsidRPr="009536F2">
              <w:rPr>
                <w:rFonts w:ascii="Arial" w:hAnsi="Arial"/>
                <w:sz w:val="24"/>
                <w:szCs w:val="24"/>
              </w:rPr>
              <w:t>Jetzt bist du dran!</w:t>
            </w:r>
          </w:p>
        </w:tc>
      </w:tr>
      <w:tr w:rsidR="00956646" w:rsidRPr="009536F2" w14:paraId="2AEC3D7B" w14:textId="77777777" w:rsidTr="00537CA7">
        <w:tc>
          <w:tcPr>
            <w:tcW w:w="9356" w:type="dxa"/>
          </w:tcPr>
          <w:p w14:paraId="0B648919" w14:textId="77777777" w:rsidR="00956646" w:rsidRPr="009536F2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:rsidRPr="009536F2" w14:paraId="34BC6C84" w14:textId="77777777" w:rsidTr="00537CA7">
        <w:tc>
          <w:tcPr>
            <w:tcW w:w="9356" w:type="dxa"/>
          </w:tcPr>
          <w:p w14:paraId="43FF5068" w14:textId="77777777" w:rsidR="00956646" w:rsidRPr="009536F2" w:rsidRDefault="00956646" w:rsidP="00537CA7">
            <w:pPr>
              <w:jc w:val="center"/>
              <w:rPr>
                <w:rFonts w:ascii="Arial" w:hAnsi="Arial"/>
                <w:sz w:val="24"/>
                <w:szCs w:val="24"/>
              </w:rPr>
            </w:pPr>
            <w:r w:rsidRPr="009536F2">
              <w:rPr>
                <w:rFonts w:ascii="Arial" w:hAnsi="Arial"/>
                <w:noProof/>
                <w:sz w:val="24"/>
                <w:szCs w:val="24"/>
                <w:lang w:val="de-DE" w:eastAsia="de-DE"/>
              </w:rPr>
              <mc:AlternateContent>
                <mc:Choice Requires="wpg">
                  <w:drawing>
                    <wp:inline distT="0" distB="0" distL="0" distR="0" wp14:anchorId="3B9BC96A" wp14:editId="628AA998">
                      <wp:extent cx="5616000" cy="5328000"/>
                      <wp:effectExtent l="38100" t="38100" r="118110" b="120650"/>
                      <wp:docPr id="43" name="Gruppieren 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616000" cy="5328000"/>
                                <a:chOff x="0" y="0"/>
                                <a:chExt cx="5362575" cy="4619625"/>
                              </a:xfrm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g:grpSpPr>
                            <wps:wsp>
                              <wps:cNvPr id="44" name="Ellipse 44"/>
                              <wps:cNvSpPr/>
                              <wps:spPr>
                                <a:xfrm>
                                  <a:off x="0" y="0"/>
                                  <a:ext cx="5362575" cy="4619625"/>
                                </a:xfrm>
                                <a:prstGeom prst="ellips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Gerade Verbindung 45"/>
                              <wps:cNvCnPr/>
                              <wps:spPr>
                                <a:xfrm>
                                  <a:off x="2686050" y="0"/>
                                  <a:ext cx="0" cy="4619625"/>
                                </a:xfrm>
                                <a:prstGeom prst="line">
                                  <a:avLst/>
                                </a:prstGeom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" name="Gerade Verbindung 46"/>
                              <wps:cNvCnPr/>
                              <wps:spPr>
                                <a:xfrm flipH="1">
                                  <a:off x="495300" y="1019175"/>
                                  <a:ext cx="4391660" cy="2628900"/>
                                </a:xfrm>
                                <a:prstGeom prst="line">
                                  <a:avLst/>
                                </a:prstGeom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" name="Gerade Verbindung 47"/>
                              <wps:cNvCnPr/>
                              <wps:spPr>
                                <a:xfrm>
                                  <a:off x="419100" y="1085850"/>
                                  <a:ext cx="4499610" cy="2483485"/>
                                </a:xfrm>
                                <a:prstGeom prst="line">
                                  <a:avLst/>
                                </a:prstGeom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Ellipse 48"/>
                              <wps:cNvSpPr/>
                              <wps:spPr>
                                <a:xfrm>
                                  <a:off x="2019300" y="1695450"/>
                                  <a:ext cx="1323975" cy="1209675"/>
                                </a:xfrm>
                                <a:prstGeom prst="ellipse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5678BE" id="Gruppieren 43" o:spid="_x0000_s1026" style="width:442.2pt;height:419.55pt;mso-position-horizontal-relative:char;mso-position-vertical-relative:line" coordsize="53625,46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">
                      <v:oval id="Ellipse 44" o:spid="_x0000_s1027" style="position:absolute;width:53625;height:46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" fillcolor="white [3201]" strokecolor="black [3213]" strokeweight="1pt"/>
                      <v:line id="Gerade Verbindung 45" o:spid="_x0000_s1028" style="position:absolute;visibility:visible;mso-wrap-style:square" from="26860,0" to="26860,46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" strokecolor="black [3040]">
                        <v:shadow on="t" color="black" opacity="26214f" origin="-.5,-.5" offset=".74836mm,.74836mm"/>
                      </v:line>
                      <v:line id="Gerade Verbindung 46" o:spid="_x0000_s1029" style="position:absolute;flip:x;visibility:visible;mso-wrap-style:square" from="4953,10191" to="488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" strokecolor="black [3040]">
                        <v:shadow on="t" color="black" opacity="26214f" origin="-.5,-.5" offset=".74836mm,.74836mm"/>
                      </v:line>
                      <v:line id="Gerade Verbindung 47" o:spid="_x0000_s1030" style="position:absolute;visibility:visible;mso-wrap-style:square" from="4191,10858" to="49187,35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" strokecolor="black [3040]">
                        <v:shadow on="t" color="black" opacity="26214f" origin="-.5,-.5" offset=".74836mm,.74836mm"/>
                      </v:line>
                      <v:oval id="Ellipse 48" o:spid="_x0000_s1031" style="position:absolute;left:20193;top:16954;width:13239;height:1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" fillcolor="white [3201]" strokecolor="black [3213]" strokeweight="1pt">
                        <v:shadow on="t" color="black" opacity="26214f" origin="-.5,-.5" offset=".74836mm,.74836mm"/>
                      </v:oval>
                      <w10:anchorlock/>
                    </v:group>
                  </w:pict>
                </mc:Fallback>
              </mc:AlternateContent>
            </w:r>
          </w:p>
        </w:tc>
      </w:tr>
    </w:tbl>
    <w:p w14:paraId="1A9C48F0" w14:textId="61DC4762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2620"/>
        <w:gridCol w:w="6736"/>
      </w:tblGrid>
      <w:tr w:rsidR="00956646" w:rsidRPr="002D7205" w14:paraId="24697BA9" w14:textId="77777777" w:rsidTr="00537CA7">
        <w:tc>
          <w:tcPr>
            <w:tcW w:w="9356" w:type="dxa"/>
            <w:gridSpan w:val="2"/>
          </w:tcPr>
          <w:p w14:paraId="49C1A1D0" w14:textId="77777777" w:rsidR="00956646" w:rsidRPr="002D7205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lastRenderedPageBreak/>
              <w:t>Notizstreifen</w:t>
            </w:r>
          </w:p>
        </w:tc>
      </w:tr>
      <w:tr w:rsidR="00956646" w:rsidRPr="009536F2" w14:paraId="5B09C095" w14:textId="77777777" w:rsidTr="00537CA7">
        <w:tc>
          <w:tcPr>
            <w:tcW w:w="9356" w:type="dxa"/>
            <w:gridSpan w:val="2"/>
          </w:tcPr>
          <w:p w14:paraId="7DB9C6BA" w14:textId="77777777" w:rsidR="00956646" w:rsidRPr="00A079B2" w:rsidRDefault="00956646" w:rsidP="00537CA7">
            <w:pPr>
              <w:rPr>
                <w:rFonts w:ascii="Arial" w:hAnsi="Arial"/>
                <w:b/>
                <w:sz w:val="12"/>
                <w:szCs w:val="12"/>
              </w:rPr>
            </w:pPr>
          </w:p>
        </w:tc>
      </w:tr>
      <w:tr w:rsidR="00956646" w:rsidRPr="009536F2" w14:paraId="21C65E73" w14:textId="77777777" w:rsidTr="00537CA7">
        <w:tc>
          <w:tcPr>
            <w:tcW w:w="9356" w:type="dxa"/>
            <w:gridSpan w:val="2"/>
            <w:tcBorders>
              <w:bottom w:val="dashSmallGap" w:sz="4" w:space="0" w:color="auto"/>
            </w:tcBorders>
          </w:tcPr>
          <w:p w14:paraId="202E0D71" w14:textId="77777777" w:rsidR="00956646" w:rsidRPr="00B25D3E" w:rsidRDefault="00956646" w:rsidP="00537CA7">
            <w:pPr>
              <w:spacing w:line="276" w:lineRule="auto"/>
              <w:rPr>
                <w:rFonts w:ascii="Arial" w:hAnsi="Arial"/>
                <w:sz w:val="24"/>
                <w:szCs w:val="24"/>
              </w:rPr>
            </w:pPr>
            <w:r w:rsidRPr="00782E31">
              <w:rPr>
                <w:rFonts w:ascii="Segoe UI Symbol" w:hAnsi="Segoe UI Symbol" w:cs="Segoe UI Symbol"/>
                <w:sz w:val="24"/>
                <w:szCs w:val="24"/>
              </w:rPr>
              <w:t>✂</w:t>
            </w:r>
          </w:p>
        </w:tc>
      </w:tr>
      <w:tr w:rsidR="00956646" w:rsidRPr="009536F2" w14:paraId="3B73B525" w14:textId="77777777" w:rsidTr="00537CA7">
        <w:tc>
          <w:tcPr>
            <w:tcW w:w="262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522236AC" w14:textId="77777777" w:rsidR="00956646" w:rsidRPr="009536F2" w:rsidRDefault="00956646" w:rsidP="00537CA7">
            <w:pPr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noProof/>
                <w:sz w:val="24"/>
                <w:szCs w:val="24"/>
              </w:rPr>
              <w:drawing>
                <wp:inline distT="0" distB="0" distL="0" distR="0" wp14:anchorId="0F5DDCF0" wp14:editId="1EF18F3F">
                  <wp:extent cx="1577340" cy="1269365"/>
                  <wp:effectExtent l="0" t="0" r="3810" b="6985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lupe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0598369C" w14:textId="77777777" w:rsidR="00956646" w:rsidRPr="00A33E1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A33E16"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:rsidRPr="009536F2" w14:paraId="03DBEE75" w14:textId="77777777" w:rsidTr="00537CA7">
        <w:tc>
          <w:tcPr>
            <w:tcW w:w="2620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60F9284D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</w:p>
        </w:tc>
        <w:tc>
          <w:tcPr>
            <w:tcW w:w="6736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518C0656" w14:textId="77777777" w:rsidR="00956646" w:rsidRPr="00A33E16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:rsidRPr="009536F2" w14:paraId="0BDA5423" w14:textId="77777777" w:rsidTr="00537CA7">
        <w:tc>
          <w:tcPr>
            <w:tcW w:w="262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2757B07C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szCs w:val="24"/>
              </w:rPr>
              <w:drawing>
                <wp:inline distT="0" distB="0" distL="0" distR="0" wp14:anchorId="3411363C" wp14:editId="135A672E">
                  <wp:extent cx="1577340" cy="1269365"/>
                  <wp:effectExtent l="0" t="0" r="3810" b="6985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lupe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6A1A3E71" w14:textId="77777777" w:rsidR="00956646" w:rsidRPr="00A33E1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A33E16"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:rsidRPr="009536F2" w14:paraId="3BDCD43F" w14:textId="77777777" w:rsidTr="00537CA7">
        <w:tc>
          <w:tcPr>
            <w:tcW w:w="2620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51DA8972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</w:p>
        </w:tc>
        <w:tc>
          <w:tcPr>
            <w:tcW w:w="6736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47D7C63C" w14:textId="77777777" w:rsidR="00956646" w:rsidRPr="00A33E16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:rsidRPr="009536F2" w14:paraId="085E8754" w14:textId="77777777" w:rsidTr="00537CA7">
        <w:tc>
          <w:tcPr>
            <w:tcW w:w="262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21C756AC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szCs w:val="24"/>
              </w:rPr>
              <w:drawing>
                <wp:inline distT="0" distB="0" distL="0" distR="0" wp14:anchorId="0E34F8DA" wp14:editId="213B6BF5">
                  <wp:extent cx="1577340" cy="1269365"/>
                  <wp:effectExtent l="0" t="0" r="3810" b="6985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lupe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7754B988" w14:textId="77777777" w:rsidR="00956646" w:rsidRPr="00A33E1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A33E16"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:rsidRPr="009536F2" w14:paraId="25BA8D2D" w14:textId="77777777" w:rsidTr="00537CA7">
        <w:tc>
          <w:tcPr>
            <w:tcW w:w="2620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2D7A4ACD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</w:p>
        </w:tc>
        <w:tc>
          <w:tcPr>
            <w:tcW w:w="6736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47947789" w14:textId="77777777" w:rsidR="00956646" w:rsidRPr="00A33E16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:rsidRPr="009536F2" w14:paraId="1A57A0E2" w14:textId="77777777" w:rsidTr="00537CA7">
        <w:tc>
          <w:tcPr>
            <w:tcW w:w="262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00C6B8FD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szCs w:val="24"/>
              </w:rPr>
              <w:drawing>
                <wp:inline distT="0" distB="0" distL="0" distR="0" wp14:anchorId="7FA968A5" wp14:editId="21208F8F">
                  <wp:extent cx="1577340" cy="1269365"/>
                  <wp:effectExtent l="0" t="0" r="3810" b="6985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lupe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62B379E1" w14:textId="77777777" w:rsidR="00956646" w:rsidRPr="00A33E1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A33E16"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:rsidRPr="009536F2" w14:paraId="04B9BCF0" w14:textId="77777777" w:rsidTr="00537CA7">
        <w:tc>
          <w:tcPr>
            <w:tcW w:w="2620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2EC3AB82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</w:p>
        </w:tc>
        <w:tc>
          <w:tcPr>
            <w:tcW w:w="6736" w:type="dxa"/>
            <w:tcBorders>
              <w:top w:val="dashSmallGap" w:sz="4" w:space="0" w:color="auto"/>
              <w:bottom w:val="dashSmallGap" w:sz="4" w:space="0" w:color="auto"/>
            </w:tcBorders>
            <w:vAlign w:val="center"/>
          </w:tcPr>
          <w:p w14:paraId="239776EA" w14:textId="77777777" w:rsidR="00956646" w:rsidRPr="00A33E16" w:rsidRDefault="00956646" w:rsidP="00537CA7">
            <w:pPr>
              <w:rPr>
                <w:rFonts w:ascii="Arial" w:hAnsi="Arial"/>
                <w:sz w:val="24"/>
                <w:szCs w:val="24"/>
              </w:rPr>
            </w:pPr>
          </w:p>
        </w:tc>
      </w:tr>
      <w:tr w:rsidR="00956646" w:rsidRPr="009536F2" w14:paraId="3D2CDF99" w14:textId="77777777" w:rsidTr="00537CA7">
        <w:tc>
          <w:tcPr>
            <w:tcW w:w="262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6491F311" w14:textId="77777777" w:rsidR="00956646" w:rsidRPr="009536F2" w:rsidRDefault="00956646" w:rsidP="00537CA7">
            <w:pPr>
              <w:rPr>
                <w:rFonts w:ascii="Arial" w:hAnsi="Arial"/>
                <w:b/>
                <w:noProof/>
                <w:color w:val="000000" w:themeColor="text1"/>
                <w:sz w:val="24"/>
                <w:szCs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szCs w:val="24"/>
              </w:rPr>
              <w:drawing>
                <wp:inline distT="0" distB="0" distL="0" distR="0" wp14:anchorId="7930201C" wp14:editId="464CD718">
                  <wp:extent cx="1577340" cy="1269365"/>
                  <wp:effectExtent l="0" t="0" r="3810" b="6985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lupe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vAlign w:val="center"/>
          </w:tcPr>
          <w:p w14:paraId="4E26AFA3" w14:textId="77777777" w:rsidR="00956646" w:rsidRPr="00A33E16" w:rsidRDefault="00956646" w:rsidP="00537CA7">
            <w:pPr>
              <w:spacing w:line="360" w:lineRule="auto"/>
              <w:rPr>
                <w:rFonts w:ascii="Arial" w:hAnsi="Arial"/>
                <w:sz w:val="24"/>
                <w:szCs w:val="24"/>
              </w:rPr>
            </w:pPr>
            <w:r w:rsidRPr="00A33E16">
              <w:rPr>
                <w:rFonts w:ascii="Arial" w:hAnsi="Arial"/>
                <w:sz w:val="24"/>
                <w:szCs w:val="24"/>
              </w:rPr>
              <w:t>____________________________________________________________________________________________________________________________________________________________________________________________________</w:t>
            </w:r>
          </w:p>
        </w:tc>
      </w:tr>
    </w:tbl>
    <w:p w14:paraId="7D8AD32F" w14:textId="77777777" w:rsidR="00956646" w:rsidRPr="0044703A" w:rsidRDefault="00956646" w:rsidP="00956646">
      <w:pPr>
        <w:tabs>
          <w:tab w:val="left" w:pos="5276"/>
        </w:tabs>
        <w:rPr>
          <w:rFonts w:ascii="Arial" w:hAnsi="Arial"/>
          <w:sz w:val="12"/>
          <w:szCs w:val="12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2620"/>
        <w:gridCol w:w="6736"/>
      </w:tblGrid>
      <w:tr w:rsidR="00956646" w:rsidRPr="000A421E" w14:paraId="20EF174E" w14:textId="77777777" w:rsidTr="00537CA7">
        <w:tc>
          <w:tcPr>
            <w:tcW w:w="2620" w:type="dxa"/>
            <w:vAlign w:val="center"/>
          </w:tcPr>
          <w:p w14:paraId="51D4B3C6" w14:textId="77777777" w:rsidR="00956646" w:rsidRPr="000A421E" w:rsidRDefault="00956646" w:rsidP="00537CA7">
            <w:pPr>
              <w:rPr>
                <w:rFonts w:ascii="Arial" w:hAnsi="Arial"/>
                <w:i/>
                <w:noProof/>
                <w:color w:val="000000" w:themeColor="text1"/>
                <w:sz w:val="12"/>
                <w:szCs w:val="12"/>
                <w:lang w:val="de-DE" w:eastAsia="de-DE"/>
              </w:rPr>
            </w:pPr>
            <w:r>
              <w:rPr>
                <w:rFonts w:ascii="Arial" w:hAnsi="Arial"/>
                <w:i/>
                <w:noProof/>
                <w:color w:val="000000" w:themeColor="text1"/>
                <w:sz w:val="12"/>
                <w:szCs w:val="12"/>
                <w:lang w:val="de-DE" w:eastAsia="de-DE"/>
              </w:rPr>
              <w:t>Alle Bilder: Deborah Troxler</w:t>
            </w:r>
          </w:p>
        </w:tc>
        <w:tc>
          <w:tcPr>
            <w:tcW w:w="6736" w:type="dxa"/>
            <w:vAlign w:val="center"/>
          </w:tcPr>
          <w:p w14:paraId="68019CF3" w14:textId="77777777" w:rsidR="00956646" w:rsidRPr="000A421E" w:rsidRDefault="00956646" w:rsidP="00537CA7">
            <w:pPr>
              <w:rPr>
                <w:rFonts w:ascii="Arial" w:hAnsi="Arial"/>
                <w:sz w:val="20"/>
              </w:rPr>
            </w:pPr>
          </w:p>
        </w:tc>
      </w:tr>
    </w:tbl>
    <w:p w14:paraId="5AAB770E" w14:textId="2F72B838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777"/>
        <w:gridCol w:w="8579"/>
      </w:tblGrid>
      <w:tr w:rsidR="00956646" w14:paraId="12F59395" w14:textId="77777777" w:rsidTr="00537CA7">
        <w:tc>
          <w:tcPr>
            <w:tcW w:w="9356" w:type="dxa"/>
            <w:gridSpan w:val="2"/>
          </w:tcPr>
          <w:p w14:paraId="508B818B" w14:textId="4D26A6AF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lastRenderedPageBreak/>
              <w:t xml:space="preserve">Aufgabe 8: </w:t>
            </w:r>
            <w:r w:rsidRPr="00A2091A">
              <w:rPr>
                <w:rFonts w:ascii="Arial" w:hAnsi="Arial"/>
                <w:b/>
                <w:sz w:val="24"/>
              </w:rPr>
              <w:t>Fragen beantworten</w:t>
            </w:r>
          </w:p>
        </w:tc>
      </w:tr>
      <w:tr w:rsidR="00956646" w14:paraId="05E8F160" w14:textId="77777777" w:rsidTr="00537CA7">
        <w:tc>
          <w:tcPr>
            <w:tcW w:w="9356" w:type="dxa"/>
            <w:gridSpan w:val="2"/>
          </w:tcPr>
          <w:p w14:paraId="722B65AF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</w:p>
        </w:tc>
      </w:tr>
      <w:tr w:rsidR="00956646" w:rsidRPr="00343F40" w14:paraId="58E864D6" w14:textId="77777777" w:rsidTr="00537CA7">
        <w:tc>
          <w:tcPr>
            <w:tcW w:w="777" w:type="dxa"/>
          </w:tcPr>
          <w:p w14:paraId="54809AA8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39C31697" wp14:editId="0C4672B4">
                  <wp:extent cx="396000" cy="442640"/>
                  <wp:effectExtent l="0" t="0" r="4445" b="0"/>
                  <wp:docPr id="125" name="Grafik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64BA145E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Welche Suchmaschinen hast du verwendet?</w:t>
            </w:r>
          </w:p>
          <w:p w14:paraId="51AC4538" w14:textId="77777777" w:rsidR="00956646" w:rsidRPr="00343F40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14:paraId="233EF62E" w14:textId="77777777" w:rsidTr="00537CA7">
        <w:tc>
          <w:tcPr>
            <w:tcW w:w="9356" w:type="dxa"/>
            <w:gridSpan w:val="2"/>
          </w:tcPr>
          <w:p w14:paraId="66714A5E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</w:p>
        </w:tc>
      </w:tr>
      <w:tr w:rsidR="00956646" w14:paraId="24B0E07A" w14:textId="77777777" w:rsidTr="00537CA7">
        <w:tc>
          <w:tcPr>
            <w:tcW w:w="777" w:type="dxa"/>
          </w:tcPr>
          <w:p w14:paraId="41770A1E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05AB20B0" wp14:editId="1111A362">
                  <wp:extent cx="396000" cy="442640"/>
                  <wp:effectExtent l="0" t="0" r="4445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0ECBFEB6" w14:textId="77777777" w:rsidR="00956646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Von welcher Suchmaschine konntest du am meisten Informationen aufschreiben?</w:t>
            </w:r>
            <w:r>
              <w:rPr>
                <w:rFonts w:ascii="Arial" w:hAnsi="Arial"/>
                <w:sz w:val="24"/>
              </w:rPr>
              <w:t xml:space="preserve"> Wieso?</w:t>
            </w:r>
          </w:p>
          <w:p w14:paraId="42F74F7A" w14:textId="77777777" w:rsidR="00956646" w:rsidRDefault="00956646" w:rsidP="00537CA7">
            <w:pPr>
              <w:spacing w:line="360" w:lineRule="auto"/>
              <w:rPr>
                <w:rFonts w:ascii="Arial" w:hAnsi="Arial"/>
                <w:b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14:paraId="142AA48F" w14:textId="77777777" w:rsidTr="00537CA7">
        <w:tc>
          <w:tcPr>
            <w:tcW w:w="9356" w:type="dxa"/>
            <w:gridSpan w:val="2"/>
          </w:tcPr>
          <w:p w14:paraId="30A0640A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</w:p>
        </w:tc>
      </w:tr>
      <w:tr w:rsidR="00956646" w14:paraId="71D38092" w14:textId="77777777" w:rsidTr="00537CA7">
        <w:tc>
          <w:tcPr>
            <w:tcW w:w="777" w:type="dxa"/>
          </w:tcPr>
          <w:p w14:paraId="42F7BC05" w14:textId="77777777" w:rsidR="00956646" w:rsidRDefault="00956646" w:rsidP="00537CA7">
            <w:pPr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6CB596DA" wp14:editId="0D692880">
                  <wp:extent cx="396000" cy="442640"/>
                  <wp:effectExtent l="0" t="0" r="4445" b="0"/>
                  <wp:docPr id="56" name="Grafik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34F4DCE4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Mit welchen Suchbegriffen hast du recherchiert?</w:t>
            </w:r>
          </w:p>
          <w:p w14:paraId="30CADED6" w14:textId="77777777" w:rsidR="00956646" w:rsidRDefault="00956646" w:rsidP="00537CA7">
            <w:pPr>
              <w:spacing w:line="360" w:lineRule="auto"/>
              <w:rPr>
                <w:rFonts w:ascii="Arial" w:hAnsi="Arial"/>
                <w:b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  <w:tr w:rsidR="00956646" w:rsidRPr="00A2091A" w14:paraId="2627F6C2" w14:textId="77777777" w:rsidTr="00537CA7">
        <w:tc>
          <w:tcPr>
            <w:tcW w:w="9356" w:type="dxa"/>
            <w:gridSpan w:val="2"/>
          </w:tcPr>
          <w:p w14:paraId="59F85028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</w:p>
        </w:tc>
      </w:tr>
      <w:tr w:rsidR="00956646" w:rsidRPr="00A2091A" w14:paraId="7168C41A" w14:textId="77777777" w:rsidTr="00537CA7">
        <w:tc>
          <w:tcPr>
            <w:tcW w:w="777" w:type="dxa"/>
          </w:tcPr>
          <w:p w14:paraId="66323D5A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1643815B" wp14:editId="36C64525">
                  <wp:extent cx="396000" cy="442640"/>
                  <wp:effectExtent l="0" t="0" r="4445" b="0"/>
                  <wp:docPr id="127" name="Grafik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30688D79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Welche Tricks hast du bei der Suche angewendet?</w:t>
            </w:r>
          </w:p>
          <w:p w14:paraId="36082463" w14:textId="77777777" w:rsidR="00956646" w:rsidRPr="00A2091A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</w:tc>
      </w:tr>
    </w:tbl>
    <w:p w14:paraId="5F11FFB4" w14:textId="0B02C893" w:rsidR="001C31F3" w:rsidRPr="00956646" w:rsidRDefault="001C31F3" w:rsidP="0000282E">
      <w:pPr>
        <w:rPr>
          <w:rFonts w:ascii="Arial" w:hAnsi="Arial"/>
          <w:sz w:val="20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56646" w:rsidRPr="00F831FF" w14:paraId="4EA2BC47" w14:textId="77777777" w:rsidTr="00537CA7">
        <w:tc>
          <w:tcPr>
            <w:tcW w:w="9356" w:type="dxa"/>
          </w:tcPr>
          <w:p w14:paraId="07A13609" w14:textId="77777777" w:rsidR="00956646" w:rsidRPr="00F831FF" w:rsidRDefault="00956646" w:rsidP="00537CA7">
            <w:pPr>
              <w:rPr>
                <w:rFonts w:ascii="Arial" w:hAnsi="Arial"/>
                <w:i/>
                <w:sz w:val="12"/>
                <w:szCs w:val="12"/>
              </w:rPr>
            </w:pPr>
            <w:r w:rsidRPr="00F831FF">
              <w:rPr>
                <w:rFonts w:ascii="Arial" w:hAnsi="Arial"/>
                <w:i/>
                <w:sz w:val="12"/>
                <w:szCs w:val="12"/>
              </w:rPr>
              <w:t>Alle Bilder: Deborah Troxler</w:t>
            </w:r>
          </w:p>
        </w:tc>
      </w:tr>
    </w:tbl>
    <w:p w14:paraId="04D55818" w14:textId="6EA3890A" w:rsidR="00956646" w:rsidRDefault="00956646" w:rsidP="0000282E">
      <w:r>
        <w:br w:type="page"/>
      </w: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777"/>
        <w:gridCol w:w="8579"/>
      </w:tblGrid>
      <w:tr w:rsidR="00956646" w:rsidRPr="00A2091A" w14:paraId="663D1892" w14:textId="77777777" w:rsidTr="00537CA7">
        <w:tc>
          <w:tcPr>
            <w:tcW w:w="777" w:type="dxa"/>
          </w:tcPr>
          <w:p w14:paraId="62FC1BDF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lastRenderedPageBreak/>
              <w:drawing>
                <wp:inline distT="0" distB="0" distL="0" distR="0" wp14:anchorId="268F2BA3" wp14:editId="5D89D3EB">
                  <wp:extent cx="396000" cy="442640"/>
                  <wp:effectExtent l="0" t="0" r="4445" b="0"/>
                  <wp:docPr id="196" name="Grafik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7CC61DD0" w14:textId="77777777" w:rsidR="00956646" w:rsidRPr="00A2091A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Was war schwierig oder anders als du dir vorgestellt hast?</w:t>
            </w:r>
          </w:p>
          <w:p w14:paraId="5772B2AA" w14:textId="77777777" w:rsidR="00956646" w:rsidRPr="00A2091A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</w:t>
            </w:r>
            <w:r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__________________</w:t>
            </w:r>
          </w:p>
        </w:tc>
      </w:tr>
      <w:tr w:rsidR="00956646" w:rsidRPr="00A2091A" w14:paraId="4FE98095" w14:textId="77777777" w:rsidTr="00537CA7">
        <w:tc>
          <w:tcPr>
            <w:tcW w:w="777" w:type="dxa"/>
          </w:tcPr>
          <w:p w14:paraId="50E479B2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</w:p>
        </w:tc>
        <w:tc>
          <w:tcPr>
            <w:tcW w:w="8579" w:type="dxa"/>
          </w:tcPr>
          <w:p w14:paraId="681D87A4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</w:p>
        </w:tc>
      </w:tr>
      <w:tr w:rsidR="00956646" w:rsidRPr="00A2091A" w14:paraId="6ABE5E46" w14:textId="77777777" w:rsidTr="00537CA7">
        <w:tc>
          <w:tcPr>
            <w:tcW w:w="777" w:type="dxa"/>
          </w:tcPr>
          <w:p w14:paraId="4BF6C472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0B93D80F" wp14:editId="41D46A53">
                  <wp:extent cx="396000" cy="442640"/>
                  <wp:effectExtent l="0" t="0" r="4445" b="0"/>
                  <wp:docPr id="295" name="Grafik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54DB2DF8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Was hast du dir beim Ranking deiner Notizen überlegt?</w:t>
            </w:r>
          </w:p>
          <w:p w14:paraId="777F53CA" w14:textId="77777777" w:rsidR="00956646" w:rsidRPr="00A2091A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</w:t>
            </w:r>
            <w:r>
              <w:rPr>
                <w:rFonts w:ascii="Arial" w:hAnsi="Arial"/>
                <w:sz w:val="24"/>
              </w:rPr>
              <w:t>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____________________</w:t>
            </w:r>
            <w:r>
              <w:rPr>
                <w:rFonts w:ascii="Arial" w:hAnsi="Arial"/>
                <w:sz w:val="24"/>
              </w:rPr>
              <w:t>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</w:t>
            </w:r>
            <w:r>
              <w:rPr>
                <w:rFonts w:ascii="Arial" w:hAnsi="Arial"/>
                <w:sz w:val="24"/>
              </w:rPr>
              <w:t>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________________</w:t>
            </w:r>
          </w:p>
        </w:tc>
      </w:tr>
      <w:tr w:rsidR="00956646" w:rsidRPr="00A2091A" w14:paraId="426CB3CD" w14:textId="77777777" w:rsidTr="00537CA7">
        <w:tc>
          <w:tcPr>
            <w:tcW w:w="777" w:type="dxa"/>
          </w:tcPr>
          <w:p w14:paraId="243380DE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</w:p>
        </w:tc>
        <w:tc>
          <w:tcPr>
            <w:tcW w:w="8579" w:type="dxa"/>
          </w:tcPr>
          <w:p w14:paraId="66E38B87" w14:textId="77777777" w:rsidR="00956646" w:rsidRPr="00A2091A" w:rsidRDefault="00956646" w:rsidP="00537CA7">
            <w:pPr>
              <w:rPr>
                <w:rFonts w:ascii="Arial" w:hAnsi="Arial"/>
                <w:sz w:val="24"/>
              </w:rPr>
            </w:pPr>
          </w:p>
        </w:tc>
      </w:tr>
      <w:tr w:rsidR="00956646" w:rsidRPr="00A2091A" w14:paraId="2F5F5B66" w14:textId="77777777" w:rsidTr="00537CA7">
        <w:tc>
          <w:tcPr>
            <w:tcW w:w="777" w:type="dxa"/>
          </w:tcPr>
          <w:p w14:paraId="5F3A9FAE" w14:textId="77777777" w:rsidR="00956646" w:rsidRDefault="00956646" w:rsidP="00537CA7">
            <w:pPr>
              <w:rPr>
                <w:rFonts w:ascii="Arial" w:hAnsi="Arial"/>
                <w:b/>
                <w:noProof/>
                <w:sz w:val="24"/>
                <w:lang w:val="de-DE" w:eastAsia="de-DE"/>
              </w:rPr>
            </w:pPr>
            <w:r>
              <w:rPr>
                <w:rFonts w:ascii="Arial" w:hAnsi="Arial"/>
                <w:b/>
                <w:noProof/>
                <w:sz w:val="24"/>
                <w:lang w:val="de-DE" w:eastAsia="de-DE"/>
              </w:rPr>
              <w:drawing>
                <wp:inline distT="0" distB="0" distL="0" distR="0" wp14:anchorId="0CFFD8CF" wp14:editId="4E2D2AD4">
                  <wp:extent cx="396000" cy="442640"/>
                  <wp:effectExtent l="0" t="0" r="4445" b="0"/>
                  <wp:docPr id="193" name="Grafik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000" cy="4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79" w:type="dxa"/>
          </w:tcPr>
          <w:p w14:paraId="670CB8BD" w14:textId="77777777" w:rsidR="00956646" w:rsidRDefault="00956646" w:rsidP="00537CA7">
            <w:pPr>
              <w:rPr>
                <w:rFonts w:ascii="Arial" w:hAnsi="Arial"/>
                <w:sz w:val="24"/>
              </w:rPr>
            </w:pPr>
            <w:r w:rsidRPr="00A2091A">
              <w:rPr>
                <w:rFonts w:ascii="Arial" w:hAnsi="Arial"/>
                <w:sz w:val="24"/>
              </w:rPr>
              <w:t>We</w:t>
            </w:r>
            <w:r>
              <w:rPr>
                <w:rFonts w:ascii="Arial" w:hAnsi="Arial"/>
                <w:sz w:val="24"/>
              </w:rPr>
              <w:t>lche Tipps würdest du einer Schülerin/einem Schüler aus der 4. Klasse geben</w:t>
            </w:r>
            <w:r w:rsidRPr="00A2091A">
              <w:rPr>
                <w:rFonts w:ascii="Arial" w:hAnsi="Arial"/>
                <w:sz w:val="24"/>
              </w:rPr>
              <w:t>, d</w:t>
            </w:r>
            <w:r>
              <w:rPr>
                <w:rFonts w:ascii="Arial" w:hAnsi="Arial"/>
                <w:sz w:val="24"/>
              </w:rPr>
              <w:t>ie/der</w:t>
            </w:r>
            <w:r w:rsidRPr="00A2091A">
              <w:rPr>
                <w:rFonts w:ascii="Arial" w:hAnsi="Arial"/>
                <w:sz w:val="24"/>
              </w:rPr>
              <w:t xml:space="preserve"> einen Vortrag vorbereiten muss?</w:t>
            </w:r>
          </w:p>
          <w:p w14:paraId="6E182564" w14:textId="77777777" w:rsidR="00956646" w:rsidRPr="00A2091A" w:rsidRDefault="00956646" w:rsidP="00537CA7">
            <w:pPr>
              <w:spacing w:line="360" w:lineRule="auto"/>
              <w:rPr>
                <w:rFonts w:ascii="Arial" w:hAnsi="Arial"/>
                <w:sz w:val="24"/>
              </w:rPr>
            </w:pPr>
            <w:r w:rsidRPr="00343F40"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</w:t>
            </w:r>
            <w:r>
              <w:rPr>
                <w:rFonts w:ascii="Arial" w:hAnsi="Arial"/>
                <w:sz w:val="24"/>
              </w:rPr>
              <w:t>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____________________</w:t>
            </w:r>
            <w:r>
              <w:rPr>
                <w:rFonts w:ascii="Arial" w:hAnsi="Arial"/>
                <w:sz w:val="24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  <w:r w:rsidRPr="00343F40">
              <w:rPr>
                <w:rFonts w:ascii="Arial" w:hAnsi="Arial"/>
                <w:sz w:val="24"/>
              </w:rPr>
              <w:t>__________________</w:t>
            </w:r>
          </w:p>
        </w:tc>
      </w:tr>
    </w:tbl>
    <w:p w14:paraId="78422B72" w14:textId="77777777" w:rsidR="00956646" w:rsidRPr="004D5C8C" w:rsidRDefault="00956646" w:rsidP="00956646">
      <w:pPr>
        <w:rPr>
          <w:rFonts w:ascii="Arial" w:hAnsi="Arial"/>
          <w:sz w:val="20"/>
        </w:rPr>
      </w:pPr>
    </w:p>
    <w:tbl>
      <w:tblPr>
        <w:tblStyle w:val="Tabellenraster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68" w:type="dxa"/>
          <w:right w:w="68" w:type="dxa"/>
        </w:tblCellMar>
        <w:tblLook w:val="04A0" w:firstRow="1" w:lastRow="0" w:firstColumn="1" w:lastColumn="0" w:noHBand="0" w:noVBand="1"/>
      </w:tblPr>
      <w:tblGrid>
        <w:gridCol w:w="9356"/>
      </w:tblGrid>
      <w:tr w:rsidR="00956646" w:rsidRPr="00F831FF" w14:paraId="47D73814" w14:textId="77777777" w:rsidTr="00537CA7">
        <w:tc>
          <w:tcPr>
            <w:tcW w:w="9356" w:type="dxa"/>
          </w:tcPr>
          <w:p w14:paraId="1D89BAFD" w14:textId="77777777" w:rsidR="00956646" w:rsidRPr="00F831FF" w:rsidRDefault="00956646" w:rsidP="00537CA7">
            <w:pPr>
              <w:rPr>
                <w:rFonts w:ascii="Arial" w:hAnsi="Arial"/>
                <w:i/>
                <w:sz w:val="12"/>
                <w:szCs w:val="12"/>
              </w:rPr>
            </w:pPr>
            <w:r w:rsidRPr="00F831FF">
              <w:rPr>
                <w:rFonts w:ascii="Arial" w:hAnsi="Arial"/>
                <w:i/>
                <w:sz w:val="12"/>
                <w:szCs w:val="12"/>
              </w:rPr>
              <w:t>Alle Bilder: Deborah Troxler</w:t>
            </w:r>
          </w:p>
        </w:tc>
      </w:tr>
    </w:tbl>
    <w:p w14:paraId="12CD3015" w14:textId="77777777" w:rsidR="00956646" w:rsidRPr="00A754D6" w:rsidRDefault="00956646" w:rsidP="0000282E"/>
    <w:sectPr w:rsidR="00956646" w:rsidRPr="00A754D6" w:rsidSect="008A0C1C">
      <w:headerReference w:type="default" r:id="rId58"/>
      <w:footerReference w:type="default" r:id="rId59"/>
      <w:pgSz w:w="11906" w:h="16838"/>
      <w:pgMar w:top="1103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FE95FA" w14:textId="77777777" w:rsidR="00803B7C" w:rsidRDefault="00803B7C" w:rsidP="00E253C5">
      <w:r>
        <w:separator/>
      </w:r>
    </w:p>
  </w:endnote>
  <w:endnote w:type="continuationSeparator" w:id="0">
    <w:p w14:paraId="3EDEAF5E" w14:textId="77777777" w:rsidR="00803B7C" w:rsidRDefault="00803B7C" w:rsidP="00E253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NeueLT Std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D75247" w14:textId="77777777" w:rsidR="00781F40" w:rsidRDefault="00781F40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5168" w:type="dxa"/>
      <w:tblInd w:w="-171" w:type="dxa"/>
      <w:tblLayout w:type="fixed"/>
      <w:tblCellMar>
        <w:left w:w="113" w:type="dxa"/>
        <w:right w:w="113" w:type="dxa"/>
      </w:tblCellMar>
      <w:tblLook w:val="0000" w:firstRow="0" w:lastRow="0" w:firstColumn="0" w:lastColumn="0" w:noHBand="0" w:noVBand="0"/>
    </w:tblPr>
    <w:tblGrid>
      <w:gridCol w:w="2948"/>
      <w:gridCol w:w="4613"/>
      <w:gridCol w:w="7607"/>
    </w:tblGrid>
    <w:tr w:rsidR="00A6757B" w:rsidRPr="00E231F5" w14:paraId="74D15919" w14:textId="77777777" w:rsidTr="00537CA7">
      <w:tc>
        <w:tcPr>
          <w:tcW w:w="2948" w:type="dxa"/>
          <w:shd w:val="clear" w:color="auto" w:fill="C7C0B9"/>
          <w:vAlign w:val="bottom"/>
        </w:tcPr>
        <w:p w14:paraId="52C34F94" w14:textId="77777777" w:rsidR="00A6757B" w:rsidRPr="00E231F5" w:rsidRDefault="00A6757B" w:rsidP="00A6757B">
          <w:pPr>
            <w:pStyle w:val="Kopfzeile"/>
            <w:tabs>
              <w:tab w:val="clear" w:pos="4536"/>
              <w:tab w:val="clear" w:pos="9072"/>
            </w:tabs>
            <w:rPr>
              <w:rFonts w:ascii="Arial" w:hAnsi="Arial"/>
              <w:b/>
              <w:bCs/>
              <w:sz w:val="16"/>
              <w:szCs w:val="16"/>
            </w:rPr>
          </w:pPr>
          <w:r>
            <w:rPr>
              <w:rFonts w:ascii="Arial" w:hAnsi="Arial"/>
              <w:b/>
              <w:sz w:val="16"/>
              <w:szCs w:val="16"/>
            </w:rPr>
            <w:t>srf.ch/myschool</w:t>
          </w:r>
        </w:p>
      </w:tc>
      <w:tc>
        <w:tcPr>
          <w:tcW w:w="4613" w:type="dxa"/>
          <w:shd w:val="clear" w:color="auto" w:fill="C7C0B9"/>
        </w:tcPr>
        <w:p w14:paraId="29D0D0DC" w14:textId="77777777" w:rsidR="00A6757B" w:rsidRPr="00E231F5" w:rsidRDefault="00A6757B" w:rsidP="00A6757B">
          <w:pPr>
            <w:pStyle w:val="Kopfzeile"/>
            <w:tabs>
              <w:tab w:val="clear" w:pos="4536"/>
              <w:tab w:val="clear" w:pos="9072"/>
            </w:tabs>
            <w:rPr>
              <w:rFonts w:ascii="Arial" w:hAnsi="Arial"/>
              <w:b/>
              <w:sz w:val="16"/>
              <w:szCs w:val="16"/>
            </w:rPr>
          </w:pPr>
        </w:p>
      </w:tc>
      <w:tc>
        <w:tcPr>
          <w:tcW w:w="7607" w:type="dxa"/>
          <w:shd w:val="clear" w:color="auto" w:fill="C7C0B9"/>
          <w:vAlign w:val="bottom"/>
        </w:tcPr>
        <w:p w14:paraId="4AE95792" w14:textId="77777777" w:rsidR="00A6757B" w:rsidRPr="00E231F5" w:rsidRDefault="00A6757B" w:rsidP="00A6757B">
          <w:pPr>
            <w:pStyle w:val="Kopfzeile"/>
            <w:tabs>
              <w:tab w:val="clear" w:pos="4536"/>
              <w:tab w:val="clear" w:pos="9072"/>
            </w:tabs>
            <w:jc w:val="right"/>
            <w:rPr>
              <w:rFonts w:ascii="Arial" w:hAnsi="Arial"/>
              <w:b/>
              <w:sz w:val="16"/>
              <w:szCs w:val="16"/>
            </w:rPr>
          </w:pPr>
          <w:r w:rsidRPr="00E231F5">
            <w:rPr>
              <w:rFonts w:ascii="Arial" w:hAnsi="Arial"/>
              <w:b/>
              <w:sz w:val="16"/>
              <w:szCs w:val="16"/>
            </w:rPr>
            <w:fldChar w:fldCharType="begin"/>
          </w:r>
          <w:r w:rsidRPr="00E231F5">
            <w:rPr>
              <w:rFonts w:ascii="Arial" w:hAnsi="Arial"/>
              <w:b/>
              <w:sz w:val="16"/>
              <w:szCs w:val="16"/>
            </w:rPr>
            <w:instrText xml:space="preserve"> PAGE   \* MERGEFORMAT </w:instrText>
          </w:r>
          <w:r w:rsidRPr="00E231F5">
            <w:rPr>
              <w:rFonts w:ascii="Arial" w:hAnsi="Arial"/>
              <w:b/>
              <w:sz w:val="16"/>
              <w:szCs w:val="16"/>
            </w:rPr>
            <w:fldChar w:fldCharType="separate"/>
          </w:r>
          <w:r>
            <w:rPr>
              <w:rFonts w:ascii="Arial" w:hAnsi="Arial"/>
              <w:b/>
              <w:noProof/>
              <w:sz w:val="16"/>
              <w:szCs w:val="16"/>
            </w:rPr>
            <w:t>1</w:t>
          </w:r>
          <w:r w:rsidRPr="00E231F5">
            <w:rPr>
              <w:rFonts w:ascii="Arial" w:hAnsi="Arial"/>
              <w:b/>
              <w:sz w:val="16"/>
              <w:szCs w:val="16"/>
            </w:rPr>
            <w:fldChar w:fldCharType="end"/>
          </w:r>
          <w:r w:rsidRPr="00E231F5">
            <w:rPr>
              <w:rFonts w:ascii="Arial" w:hAnsi="Arial"/>
              <w:b/>
              <w:sz w:val="16"/>
              <w:szCs w:val="16"/>
            </w:rPr>
            <w:t>/</w:t>
          </w:r>
          <w:r w:rsidRPr="00E231F5">
            <w:rPr>
              <w:rFonts w:ascii="Arial" w:hAnsi="Arial"/>
              <w:b/>
              <w:sz w:val="16"/>
              <w:szCs w:val="16"/>
            </w:rPr>
            <w:fldChar w:fldCharType="begin"/>
          </w:r>
          <w:r w:rsidRPr="00E231F5">
            <w:rPr>
              <w:rFonts w:ascii="Arial" w:hAnsi="Arial"/>
              <w:b/>
              <w:sz w:val="16"/>
              <w:szCs w:val="16"/>
            </w:rPr>
            <w:instrText xml:space="preserve"> NUMPAGES   \* MERGEFORMAT </w:instrText>
          </w:r>
          <w:r w:rsidRPr="00E231F5">
            <w:rPr>
              <w:rFonts w:ascii="Arial" w:hAnsi="Arial"/>
              <w:b/>
              <w:sz w:val="16"/>
              <w:szCs w:val="16"/>
            </w:rPr>
            <w:fldChar w:fldCharType="separate"/>
          </w:r>
          <w:r>
            <w:rPr>
              <w:rFonts w:ascii="Arial" w:hAnsi="Arial"/>
              <w:b/>
              <w:noProof/>
              <w:sz w:val="16"/>
              <w:szCs w:val="16"/>
            </w:rPr>
            <w:t>1</w:t>
          </w:r>
          <w:r w:rsidRPr="00E231F5">
            <w:rPr>
              <w:rFonts w:ascii="Arial" w:hAnsi="Arial"/>
              <w:b/>
              <w:noProof/>
              <w:sz w:val="16"/>
              <w:szCs w:val="16"/>
            </w:rPr>
            <w:fldChar w:fldCharType="end"/>
          </w:r>
        </w:p>
      </w:tc>
    </w:tr>
  </w:tbl>
  <w:p w14:paraId="47C2231B" w14:textId="77777777" w:rsidR="000A30A8" w:rsidRPr="001A1EB4" w:rsidRDefault="000A30A8" w:rsidP="001A1EB4">
    <w:pPr>
      <w:pStyle w:val="Fuzeile"/>
      <w:tabs>
        <w:tab w:val="clear" w:pos="4536"/>
        <w:tab w:val="clear" w:pos="9072"/>
        <w:tab w:val="left" w:pos="3569"/>
      </w:tabs>
      <w:rPr>
        <w:rFonts w:ascii="Arial" w:hAnsi="Arial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6CDF2" w14:textId="77777777" w:rsidR="00781F40" w:rsidRDefault="00781F40">
    <w:pPr>
      <w:pStyle w:val="Fuzeil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9F4B2B" w14:textId="691373E8" w:rsidR="00372A34" w:rsidRDefault="00372A34" w:rsidP="001A1EB4">
    <w:pPr>
      <w:pStyle w:val="Fuzeile"/>
      <w:tabs>
        <w:tab w:val="clear" w:pos="4536"/>
        <w:tab w:val="clear" w:pos="9072"/>
        <w:tab w:val="left" w:pos="3569"/>
      </w:tabs>
      <w:rPr>
        <w:rFonts w:ascii="Arial" w:hAnsi="Arial"/>
        <w:sz w:val="16"/>
        <w:szCs w:val="16"/>
      </w:rPr>
    </w:pPr>
  </w:p>
  <w:tbl>
    <w:tblPr>
      <w:tblW w:w="9356" w:type="dxa"/>
      <w:shd w:val="clear" w:color="auto" w:fill="EAEAEA"/>
      <w:tblLayout w:type="fixed"/>
      <w:tblCellMar>
        <w:left w:w="68" w:type="dxa"/>
        <w:right w:w="68" w:type="dxa"/>
      </w:tblCellMar>
      <w:tblLook w:val="0000" w:firstRow="0" w:lastRow="0" w:firstColumn="0" w:lastColumn="0" w:noHBand="0" w:noVBand="0"/>
    </w:tblPr>
    <w:tblGrid>
      <w:gridCol w:w="2754"/>
      <w:gridCol w:w="4633"/>
      <w:gridCol w:w="1969"/>
    </w:tblGrid>
    <w:tr w:rsidR="00372A34" w:rsidRPr="003E7B2F" w14:paraId="7019218E" w14:textId="77777777" w:rsidTr="00537CA7">
      <w:trPr>
        <w:trHeight w:val="227"/>
      </w:trPr>
      <w:tc>
        <w:tcPr>
          <w:tcW w:w="2754" w:type="dxa"/>
          <w:shd w:val="clear" w:color="auto" w:fill="C7C0B9"/>
          <w:vAlign w:val="center"/>
        </w:tcPr>
        <w:p w14:paraId="36A4E06F" w14:textId="77777777" w:rsidR="00372A34" w:rsidRPr="003E7B2F" w:rsidRDefault="00372A34" w:rsidP="00372A34">
          <w:pPr>
            <w:pStyle w:val="Kopfzeile"/>
            <w:tabs>
              <w:tab w:val="clear" w:pos="4536"/>
              <w:tab w:val="clear" w:pos="9072"/>
            </w:tabs>
            <w:rPr>
              <w:rFonts w:ascii="Arial" w:hAnsi="Arial"/>
              <w:b/>
              <w:bCs/>
              <w:sz w:val="16"/>
              <w:szCs w:val="16"/>
            </w:rPr>
          </w:pPr>
          <w:r w:rsidRPr="003E7B2F">
            <w:rPr>
              <w:rFonts w:ascii="Arial" w:hAnsi="Arial"/>
              <w:b/>
              <w:bCs/>
              <w:sz w:val="16"/>
              <w:szCs w:val="16"/>
            </w:rPr>
            <w:t>srf.ch/myschool</w:t>
          </w:r>
        </w:p>
      </w:tc>
      <w:tc>
        <w:tcPr>
          <w:tcW w:w="4633" w:type="dxa"/>
          <w:shd w:val="clear" w:color="auto" w:fill="C7C0B9"/>
          <w:vAlign w:val="center"/>
        </w:tcPr>
        <w:p w14:paraId="6E42D2DF" w14:textId="77777777" w:rsidR="00372A34" w:rsidRPr="003E7B2F" w:rsidRDefault="00372A34" w:rsidP="00372A34">
          <w:pPr>
            <w:pStyle w:val="Kopfzeile"/>
            <w:tabs>
              <w:tab w:val="clear" w:pos="4536"/>
              <w:tab w:val="clear" w:pos="9072"/>
            </w:tabs>
            <w:rPr>
              <w:rFonts w:ascii="Arial" w:hAnsi="Arial"/>
              <w:b/>
              <w:sz w:val="16"/>
              <w:szCs w:val="16"/>
            </w:rPr>
          </w:pPr>
        </w:p>
      </w:tc>
      <w:tc>
        <w:tcPr>
          <w:tcW w:w="1969" w:type="dxa"/>
          <w:shd w:val="clear" w:color="auto" w:fill="C7C0B9"/>
          <w:vAlign w:val="center"/>
        </w:tcPr>
        <w:p w14:paraId="14A098F8" w14:textId="77777777" w:rsidR="00372A34" w:rsidRPr="003E7B2F" w:rsidRDefault="00372A34" w:rsidP="00372A34">
          <w:pPr>
            <w:pStyle w:val="Kopfzeile"/>
            <w:tabs>
              <w:tab w:val="clear" w:pos="4536"/>
              <w:tab w:val="clear" w:pos="9072"/>
            </w:tabs>
            <w:jc w:val="right"/>
            <w:rPr>
              <w:rFonts w:ascii="Arial" w:hAnsi="Arial"/>
              <w:b/>
              <w:sz w:val="16"/>
              <w:szCs w:val="16"/>
            </w:rPr>
          </w:pPr>
          <w:r w:rsidRPr="003E7B2F">
            <w:rPr>
              <w:rFonts w:ascii="Arial" w:hAnsi="Arial"/>
              <w:b/>
              <w:sz w:val="16"/>
              <w:szCs w:val="16"/>
            </w:rPr>
            <w:fldChar w:fldCharType="begin"/>
          </w:r>
          <w:r w:rsidRPr="003E7B2F">
            <w:rPr>
              <w:rFonts w:ascii="Arial" w:hAnsi="Arial"/>
              <w:b/>
              <w:sz w:val="16"/>
              <w:szCs w:val="16"/>
            </w:rPr>
            <w:instrText xml:space="preserve"> PAGE   \* MERGEFORMAT </w:instrText>
          </w:r>
          <w:r w:rsidRPr="003E7B2F">
            <w:rPr>
              <w:rFonts w:ascii="Arial" w:hAnsi="Arial"/>
              <w:b/>
              <w:sz w:val="16"/>
              <w:szCs w:val="16"/>
            </w:rPr>
            <w:fldChar w:fldCharType="separate"/>
          </w:r>
          <w:r w:rsidRPr="003E7B2F">
            <w:rPr>
              <w:rFonts w:ascii="Arial" w:hAnsi="Arial"/>
              <w:b/>
              <w:noProof/>
              <w:sz w:val="16"/>
              <w:szCs w:val="16"/>
            </w:rPr>
            <w:t>1</w:t>
          </w:r>
          <w:r w:rsidRPr="003E7B2F">
            <w:rPr>
              <w:rFonts w:ascii="Arial" w:hAnsi="Arial"/>
              <w:b/>
              <w:sz w:val="16"/>
              <w:szCs w:val="16"/>
            </w:rPr>
            <w:fldChar w:fldCharType="end"/>
          </w:r>
          <w:r w:rsidRPr="003E7B2F">
            <w:rPr>
              <w:rFonts w:ascii="Arial" w:hAnsi="Arial"/>
              <w:b/>
              <w:sz w:val="16"/>
              <w:szCs w:val="16"/>
            </w:rPr>
            <w:t>/</w:t>
          </w:r>
          <w:r w:rsidRPr="003E7B2F">
            <w:rPr>
              <w:rFonts w:ascii="Arial" w:hAnsi="Arial"/>
              <w:sz w:val="16"/>
              <w:szCs w:val="16"/>
            </w:rPr>
            <w:fldChar w:fldCharType="begin"/>
          </w:r>
          <w:r w:rsidRPr="003E7B2F">
            <w:rPr>
              <w:rFonts w:ascii="Arial" w:hAnsi="Arial"/>
              <w:sz w:val="16"/>
              <w:szCs w:val="16"/>
            </w:rPr>
            <w:instrText xml:space="preserve"> NUMPAGES   \* MERGEFORMAT </w:instrText>
          </w:r>
          <w:r w:rsidRPr="003E7B2F">
            <w:rPr>
              <w:rFonts w:ascii="Arial" w:hAnsi="Arial"/>
              <w:sz w:val="16"/>
              <w:szCs w:val="16"/>
            </w:rPr>
            <w:fldChar w:fldCharType="separate"/>
          </w:r>
          <w:r w:rsidRPr="003E7B2F">
            <w:rPr>
              <w:rFonts w:ascii="Arial" w:hAnsi="Arial"/>
              <w:b/>
              <w:noProof/>
              <w:sz w:val="16"/>
              <w:szCs w:val="16"/>
            </w:rPr>
            <w:t>1</w:t>
          </w:r>
          <w:r w:rsidRPr="003E7B2F">
            <w:rPr>
              <w:rFonts w:ascii="Arial" w:hAnsi="Arial"/>
              <w:b/>
              <w:noProof/>
              <w:sz w:val="16"/>
              <w:szCs w:val="16"/>
            </w:rPr>
            <w:fldChar w:fldCharType="end"/>
          </w:r>
          <w:bookmarkStart w:id="1" w:name="_GoBack"/>
          <w:bookmarkEnd w:id="1"/>
        </w:p>
      </w:tc>
    </w:tr>
  </w:tbl>
  <w:p w14:paraId="2A526978" w14:textId="77777777" w:rsidR="00372A34" w:rsidRPr="001A1EB4" w:rsidRDefault="00372A34" w:rsidP="001A1EB4">
    <w:pPr>
      <w:pStyle w:val="Fuzeile"/>
      <w:tabs>
        <w:tab w:val="clear" w:pos="4536"/>
        <w:tab w:val="clear" w:pos="9072"/>
        <w:tab w:val="left" w:pos="3569"/>
      </w:tabs>
      <w:rPr>
        <w:rFonts w:ascii="Arial" w:hAnsi="Arial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564CC2" w14:textId="77777777" w:rsidR="00803B7C" w:rsidRDefault="00803B7C" w:rsidP="00E253C5">
      <w:r>
        <w:separator/>
      </w:r>
    </w:p>
  </w:footnote>
  <w:footnote w:type="continuationSeparator" w:id="0">
    <w:p w14:paraId="538D105E" w14:textId="77777777" w:rsidR="00803B7C" w:rsidRDefault="00803B7C" w:rsidP="00E253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F41A1B" w14:textId="77777777" w:rsidR="00781F40" w:rsidRDefault="00781F40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15168" w:type="dxa"/>
      <w:tblInd w:w="-1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812"/>
      <w:gridCol w:w="11356"/>
    </w:tblGrid>
    <w:tr w:rsidR="00A6757B" w:rsidRPr="00A67ADC" w14:paraId="493C2882" w14:textId="77777777" w:rsidTr="00537CA7">
      <w:tc>
        <w:tcPr>
          <w:tcW w:w="3812" w:type="dxa"/>
        </w:tcPr>
        <w:p w14:paraId="27E5F6D0" w14:textId="77777777" w:rsidR="00A6757B" w:rsidRDefault="00A6757B" w:rsidP="00A6757B">
          <w:pPr>
            <w:pStyle w:val="Kopfzeile"/>
            <w:tabs>
              <w:tab w:val="clear" w:pos="4536"/>
              <w:tab w:val="clear" w:pos="9072"/>
            </w:tabs>
            <w:ind w:left="-142"/>
          </w:pPr>
          <w:r>
            <w:rPr>
              <w:noProof/>
              <w:lang w:val="de-DE" w:eastAsia="de-DE"/>
            </w:rPr>
            <w:drawing>
              <wp:inline distT="0" distB="0" distL="0" distR="0" wp14:anchorId="23EAEA2E" wp14:editId="0626B038">
                <wp:extent cx="1800000" cy="457666"/>
                <wp:effectExtent l="0" t="0" r="0" b="0"/>
                <wp:docPr id="5" name="Grafik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yschool_url_SRF_RGB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00" cy="4576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356" w:type="dxa"/>
          <w:vAlign w:val="bottom"/>
        </w:tcPr>
        <w:p w14:paraId="3C3A41FC" w14:textId="79AF72DA" w:rsidR="00A6757B" w:rsidRDefault="00A6757B" w:rsidP="00A6757B">
          <w:pPr>
            <w:pStyle w:val="Kopfzeile"/>
            <w:ind w:right="-108"/>
            <w:jc w:val="right"/>
            <w:rPr>
              <w:rFonts w:ascii="Arial" w:hAnsi="Arial"/>
              <w:b/>
              <w:sz w:val="24"/>
              <w:szCs w:val="24"/>
            </w:rPr>
          </w:pPr>
          <w:r>
            <w:rPr>
              <w:rFonts w:ascii="Arial" w:hAnsi="Arial"/>
              <w:b/>
              <w:sz w:val="24"/>
              <w:szCs w:val="24"/>
            </w:rPr>
            <w:t>Frag Fred: Wie funktioniert eine Suchmaschine?</w:t>
          </w:r>
        </w:p>
        <w:p w14:paraId="220231C5" w14:textId="77777777" w:rsidR="00A6757B" w:rsidRPr="00A67ADC" w:rsidRDefault="00A6757B" w:rsidP="00A6757B">
          <w:pPr>
            <w:pStyle w:val="Kopfzeile"/>
            <w:ind w:right="-108"/>
            <w:jc w:val="right"/>
            <w:rPr>
              <w:rFonts w:ascii="Arial" w:hAnsi="Arial"/>
              <w:b/>
              <w:sz w:val="24"/>
              <w:szCs w:val="24"/>
            </w:rPr>
          </w:pPr>
          <w:r>
            <w:rPr>
              <w:rFonts w:ascii="Arial" w:hAnsi="Arial"/>
              <w:b/>
              <w:sz w:val="24"/>
              <w:szCs w:val="24"/>
            </w:rPr>
            <w:t>Arbeitsblätter</w:t>
          </w:r>
        </w:p>
      </w:tc>
    </w:tr>
  </w:tbl>
  <w:p w14:paraId="083CA59F" w14:textId="77777777" w:rsidR="000A30A8" w:rsidRPr="00153B31" w:rsidRDefault="000A30A8" w:rsidP="00A6757B">
    <w:pPr>
      <w:pStyle w:val="Kopfzeile"/>
      <w:rPr>
        <w:rFonts w:ascii="Arial" w:hAnsi="Arial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A561CD" w14:textId="77777777" w:rsidR="00781F40" w:rsidRDefault="00781F40">
    <w:pPr>
      <w:pStyle w:val="Kopfzeil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lenraster"/>
      <w:tblW w:w="935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68" w:type="dxa"/>
        <w:right w:w="68" w:type="dxa"/>
      </w:tblCellMar>
      <w:tblLook w:val="04A0" w:firstRow="1" w:lastRow="0" w:firstColumn="1" w:lastColumn="0" w:noHBand="0" w:noVBand="1"/>
    </w:tblPr>
    <w:tblGrid>
      <w:gridCol w:w="3329"/>
      <w:gridCol w:w="6027"/>
    </w:tblGrid>
    <w:tr w:rsidR="001D31C9" w14:paraId="41078627" w14:textId="77777777" w:rsidTr="00781F40">
      <w:tc>
        <w:tcPr>
          <w:tcW w:w="3329" w:type="dxa"/>
        </w:tcPr>
        <w:p w14:paraId="2CA2942D" w14:textId="77777777" w:rsidR="001D31C9" w:rsidRDefault="001D31C9" w:rsidP="001D31C9">
          <w:pPr>
            <w:pStyle w:val="Kopfzeile"/>
          </w:pPr>
          <w:r>
            <w:rPr>
              <w:noProof/>
              <w:lang w:val="de-DE" w:eastAsia="de-DE"/>
            </w:rPr>
            <w:drawing>
              <wp:inline distT="0" distB="0" distL="0" distR="0" wp14:anchorId="58B2530B" wp14:editId="21BDD832">
                <wp:extent cx="1656000" cy="421054"/>
                <wp:effectExtent l="0" t="0" r="1905" b="0"/>
                <wp:docPr id="6" name="Grafik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yschool_url_SRF_RGB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6000" cy="4210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27" w:type="dxa"/>
          <w:vAlign w:val="bottom"/>
        </w:tcPr>
        <w:p w14:paraId="2227A3A8" w14:textId="77777777" w:rsidR="001D31C9" w:rsidRDefault="001D31C9" w:rsidP="001D31C9">
          <w:pPr>
            <w:pStyle w:val="Kopfzeile"/>
            <w:ind w:right="-108"/>
            <w:jc w:val="right"/>
            <w:rPr>
              <w:rFonts w:ascii="Arial" w:hAnsi="Arial"/>
              <w:b/>
              <w:sz w:val="24"/>
              <w:szCs w:val="24"/>
            </w:rPr>
          </w:pPr>
          <w:r>
            <w:rPr>
              <w:rFonts w:ascii="Arial" w:hAnsi="Arial"/>
              <w:b/>
              <w:sz w:val="24"/>
              <w:szCs w:val="24"/>
            </w:rPr>
            <w:t>Frag Fred: Wie funktioniert eine Suchmaschine?</w:t>
          </w:r>
        </w:p>
        <w:p w14:paraId="577BBCD1" w14:textId="77777777" w:rsidR="001D31C9" w:rsidRPr="002D01FD" w:rsidRDefault="001D31C9" w:rsidP="001D31C9">
          <w:pPr>
            <w:pStyle w:val="Kopfzeile"/>
            <w:jc w:val="right"/>
            <w:rPr>
              <w:rFonts w:ascii="Arial" w:hAnsi="Arial"/>
              <w:b/>
              <w:sz w:val="24"/>
              <w:szCs w:val="24"/>
            </w:rPr>
          </w:pPr>
          <w:r>
            <w:rPr>
              <w:rFonts w:ascii="Arial" w:hAnsi="Arial"/>
              <w:b/>
              <w:sz w:val="24"/>
              <w:szCs w:val="24"/>
            </w:rPr>
            <w:t>Arbeitsblätter</w:t>
          </w:r>
        </w:p>
      </w:tc>
    </w:tr>
  </w:tbl>
  <w:p w14:paraId="1A5705D0" w14:textId="0523F380" w:rsidR="00813A39" w:rsidRDefault="00813A39" w:rsidP="00A6757B">
    <w:pPr>
      <w:pStyle w:val="Kopfzeile"/>
      <w:rPr>
        <w:rFonts w:ascii="Arial" w:hAnsi="Arial"/>
        <w:sz w:val="20"/>
      </w:rPr>
    </w:pPr>
  </w:p>
  <w:p w14:paraId="4092B625" w14:textId="77777777" w:rsidR="00A74FED" w:rsidRDefault="00A74F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D7B77"/>
    <w:multiLevelType w:val="hybridMultilevel"/>
    <w:tmpl w:val="B52A9AD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37212FD"/>
    <w:multiLevelType w:val="hybridMultilevel"/>
    <w:tmpl w:val="13924B0E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E21745A"/>
    <w:multiLevelType w:val="hybridMultilevel"/>
    <w:tmpl w:val="0B7E2A48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0F46A21"/>
    <w:multiLevelType w:val="hybridMultilevel"/>
    <w:tmpl w:val="EDFA1942"/>
    <w:lvl w:ilvl="0" w:tplc="DA3CB68E">
      <w:start w:val="3"/>
      <w:numFmt w:val="bullet"/>
      <w:lvlText w:val="-"/>
      <w:lvlJc w:val="left"/>
      <w:pPr>
        <w:ind w:left="720" w:hanging="360"/>
      </w:pPr>
      <w:rPr>
        <w:rFonts w:ascii="HelveticaNeueLT Std" w:eastAsia="Times New Roman" w:hAnsi="HelveticaNeueLT Std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3225B0"/>
    <w:multiLevelType w:val="hybridMultilevel"/>
    <w:tmpl w:val="06B0DD2A"/>
    <w:lvl w:ilvl="0" w:tplc="08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1B11AD"/>
    <w:multiLevelType w:val="hybridMultilevel"/>
    <w:tmpl w:val="B7A0082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B4B"/>
    <w:rsid w:val="0000282E"/>
    <w:rsid w:val="000A30A8"/>
    <w:rsid w:val="000D5079"/>
    <w:rsid w:val="000F105F"/>
    <w:rsid w:val="00105B8A"/>
    <w:rsid w:val="00112DE3"/>
    <w:rsid w:val="001359EB"/>
    <w:rsid w:val="00153B31"/>
    <w:rsid w:val="001635F3"/>
    <w:rsid w:val="00173E58"/>
    <w:rsid w:val="00174F00"/>
    <w:rsid w:val="00184257"/>
    <w:rsid w:val="001A1EB4"/>
    <w:rsid w:val="001B5AFC"/>
    <w:rsid w:val="001C31F3"/>
    <w:rsid w:val="001D31C9"/>
    <w:rsid w:val="001D3F22"/>
    <w:rsid w:val="00212B70"/>
    <w:rsid w:val="0022714F"/>
    <w:rsid w:val="00241A98"/>
    <w:rsid w:val="00265A99"/>
    <w:rsid w:val="002839D8"/>
    <w:rsid w:val="00295D17"/>
    <w:rsid w:val="002A10D0"/>
    <w:rsid w:val="002B6D69"/>
    <w:rsid w:val="003001FF"/>
    <w:rsid w:val="00372A34"/>
    <w:rsid w:val="0038646E"/>
    <w:rsid w:val="0039364A"/>
    <w:rsid w:val="00396C37"/>
    <w:rsid w:val="003D0FFD"/>
    <w:rsid w:val="003E75FE"/>
    <w:rsid w:val="003F19C9"/>
    <w:rsid w:val="004351E8"/>
    <w:rsid w:val="004A1636"/>
    <w:rsid w:val="004A3378"/>
    <w:rsid w:val="004B6E2B"/>
    <w:rsid w:val="004D23A8"/>
    <w:rsid w:val="00511271"/>
    <w:rsid w:val="005F6059"/>
    <w:rsid w:val="00605943"/>
    <w:rsid w:val="0063296F"/>
    <w:rsid w:val="00636E49"/>
    <w:rsid w:val="00643F18"/>
    <w:rsid w:val="0066083D"/>
    <w:rsid w:val="00664EC0"/>
    <w:rsid w:val="006A1413"/>
    <w:rsid w:val="006B2E4A"/>
    <w:rsid w:val="006C247A"/>
    <w:rsid w:val="006F2750"/>
    <w:rsid w:val="007601C0"/>
    <w:rsid w:val="007760C9"/>
    <w:rsid w:val="00781F40"/>
    <w:rsid w:val="007975F4"/>
    <w:rsid w:val="007A095D"/>
    <w:rsid w:val="007A2571"/>
    <w:rsid w:val="00803B7C"/>
    <w:rsid w:val="00813A39"/>
    <w:rsid w:val="008476E6"/>
    <w:rsid w:val="00870BDD"/>
    <w:rsid w:val="00883481"/>
    <w:rsid w:val="008A0C1C"/>
    <w:rsid w:val="008D0710"/>
    <w:rsid w:val="00930B8D"/>
    <w:rsid w:val="00950EC7"/>
    <w:rsid w:val="00956646"/>
    <w:rsid w:val="00970CC5"/>
    <w:rsid w:val="00971677"/>
    <w:rsid w:val="00984C89"/>
    <w:rsid w:val="009A5DAC"/>
    <w:rsid w:val="009B5576"/>
    <w:rsid w:val="009D4FC2"/>
    <w:rsid w:val="00A17FAD"/>
    <w:rsid w:val="00A2788A"/>
    <w:rsid w:val="00A32206"/>
    <w:rsid w:val="00A51889"/>
    <w:rsid w:val="00A6757B"/>
    <w:rsid w:val="00A67ADC"/>
    <w:rsid w:val="00A74FED"/>
    <w:rsid w:val="00A754D6"/>
    <w:rsid w:val="00A802FC"/>
    <w:rsid w:val="00AF3698"/>
    <w:rsid w:val="00B26C00"/>
    <w:rsid w:val="00B279FD"/>
    <w:rsid w:val="00B765F6"/>
    <w:rsid w:val="00C22605"/>
    <w:rsid w:val="00C44500"/>
    <w:rsid w:val="00C828C3"/>
    <w:rsid w:val="00CB70C1"/>
    <w:rsid w:val="00CE4BAD"/>
    <w:rsid w:val="00D21CE2"/>
    <w:rsid w:val="00D656C7"/>
    <w:rsid w:val="00D66F5E"/>
    <w:rsid w:val="00DF4B4B"/>
    <w:rsid w:val="00E253C5"/>
    <w:rsid w:val="00E53C38"/>
    <w:rsid w:val="00E64ADA"/>
    <w:rsid w:val="00E906B3"/>
    <w:rsid w:val="00ED50BC"/>
    <w:rsid w:val="00F6408C"/>
    <w:rsid w:val="00F85DCF"/>
    <w:rsid w:val="00FA3D49"/>
    <w:rsid w:val="00FC5A84"/>
    <w:rsid w:val="00FF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;"/>
  <w14:docId w14:val="52742935"/>
  <w15:docId w15:val="{7B1ABFAE-078C-4369-8185-587875644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DF4B4B"/>
    <w:pPr>
      <w:spacing w:after="0" w:line="240" w:lineRule="auto"/>
    </w:pPr>
    <w:rPr>
      <w:rFonts w:ascii="HelveticaNeueLT Std" w:eastAsia="Times New Roman" w:hAnsi="HelveticaNeueLT Std" w:cs="Arial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253C5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E253C5"/>
  </w:style>
  <w:style w:type="paragraph" w:styleId="Fuzeile">
    <w:name w:val="footer"/>
    <w:basedOn w:val="Standard"/>
    <w:link w:val="FuzeileZchn"/>
    <w:uiPriority w:val="99"/>
    <w:unhideWhenUsed/>
    <w:rsid w:val="00E253C5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E253C5"/>
  </w:style>
  <w:style w:type="table" w:styleId="Tabellenraster">
    <w:name w:val="Table Grid"/>
    <w:basedOn w:val="NormaleTabelle"/>
    <w:uiPriority w:val="59"/>
    <w:rsid w:val="00E253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253C5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253C5"/>
    <w:rPr>
      <w:rFonts w:ascii="Tahoma" w:hAnsi="Tahoma" w:cs="Tahoma"/>
      <w:sz w:val="16"/>
      <w:szCs w:val="16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3296F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3296F"/>
    <w:rPr>
      <w:sz w:val="24"/>
      <w:szCs w:val="24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3296F"/>
    <w:rPr>
      <w:rFonts w:ascii="HelveticaNeueLT Std" w:eastAsia="Times New Roman" w:hAnsi="HelveticaNeueLT Std" w:cs="Arial"/>
      <w:sz w:val="24"/>
      <w:szCs w:val="24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3296F"/>
    <w:rPr>
      <w:b/>
      <w:bCs/>
      <w:sz w:val="20"/>
      <w:szCs w:val="20"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3296F"/>
    <w:rPr>
      <w:rFonts w:ascii="HelveticaNeueLT Std" w:eastAsia="Times New Roman" w:hAnsi="HelveticaNeueLT Std" w:cs="Arial"/>
      <w:b/>
      <w:bCs/>
      <w:sz w:val="20"/>
      <w:szCs w:val="20"/>
    </w:rPr>
  </w:style>
  <w:style w:type="paragraph" w:styleId="Beschriftung">
    <w:name w:val="caption"/>
    <w:basedOn w:val="Standard"/>
    <w:next w:val="Standard"/>
    <w:uiPriority w:val="35"/>
    <w:unhideWhenUsed/>
    <w:qFormat/>
    <w:rsid w:val="000F105F"/>
    <w:pPr>
      <w:spacing w:after="200"/>
    </w:pPr>
    <w:rPr>
      <w:i/>
      <w:iCs/>
      <w:color w:val="1F497D" w:themeColor="text2"/>
      <w:sz w:val="18"/>
      <w:szCs w:val="18"/>
    </w:rPr>
  </w:style>
  <w:style w:type="paragraph" w:styleId="KeinLeerraum">
    <w:name w:val="No Spacing"/>
    <w:uiPriority w:val="1"/>
    <w:qFormat/>
    <w:rsid w:val="000F105F"/>
    <w:pPr>
      <w:spacing w:after="0" w:line="240" w:lineRule="auto"/>
    </w:pPr>
    <w:rPr>
      <w:rFonts w:ascii="HelveticaNeueLT Std" w:eastAsia="Times New Roman" w:hAnsi="HelveticaNeueLT Std" w:cs="Arial"/>
      <w:szCs w:val="20"/>
    </w:rPr>
  </w:style>
  <w:style w:type="character" w:styleId="Hyperlink">
    <w:name w:val="Hyperlink"/>
    <w:basedOn w:val="Absatz-Standardschriftart"/>
    <w:semiHidden/>
    <w:rsid w:val="003E75FE"/>
    <w:rPr>
      <w:color w:val="0000FF"/>
      <w:u w:val="single"/>
    </w:rPr>
  </w:style>
  <w:style w:type="paragraph" w:styleId="Listenabsatz">
    <w:name w:val="List Paragraph"/>
    <w:basedOn w:val="Standard"/>
    <w:uiPriority w:val="34"/>
    <w:qFormat/>
    <w:rsid w:val="001C31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eader" Target="header3.xml"/><Relationship Id="rId26" Type="http://schemas.openxmlformats.org/officeDocument/2006/relationships/image" Target="media/image9.png"/><Relationship Id="rId39" Type="http://schemas.openxmlformats.org/officeDocument/2006/relationships/image" Target="media/image22.jpg"/><Relationship Id="rId21" Type="http://schemas.openxmlformats.org/officeDocument/2006/relationships/hyperlink" Target="http://www.blinde-kuh.ch" TargetMode="External"/><Relationship Id="rId34" Type="http://schemas.openxmlformats.org/officeDocument/2006/relationships/image" Target="media/image17.jpg"/><Relationship Id="rId42" Type="http://schemas.openxmlformats.org/officeDocument/2006/relationships/hyperlink" Target="http://www.fragfinn.de" TargetMode="External"/><Relationship Id="rId47" Type="http://schemas.openxmlformats.org/officeDocument/2006/relationships/image" Target="media/image25.jpeg"/><Relationship Id="rId50" Type="http://schemas.openxmlformats.org/officeDocument/2006/relationships/image" Target="media/image28.png"/><Relationship Id="rId55" Type="http://schemas.openxmlformats.org/officeDocument/2006/relationships/image" Target="media/image33.jp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41" Type="http://schemas.openxmlformats.org/officeDocument/2006/relationships/hyperlink" Target="http://www.duckduckgo.com" TargetMode="External"/><Relationship Id="rId54" Type="http://schemas.openxmlformats.org/officeDocument/2006/relationships/image" Target="media/image3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://www.duckduckgo.com" TargetMode="External"/><Relationship Id="rId32" Type="http://schemas.openxmlformats.org/officeDocument/2006/relationships/image" Target="media/image15.svg"/><Relationship Id="rId37" Type="http://schemas.openxmlformats.org/officeDocument/2006/relationships/image" Target="media/image20.jpg"/><Relationship Id="rId40" Type="http://schemas.openxmlformats.org/officeDocument/2006/relationships/hyperlink" Target="http://www.blinde-kuh.ch" TargetMode="External"/><Relationship Id="rId45" Type="http://schemas.openxmlformats.org/officeDocument/2006/relationships/image" Target="media/image23.jpg"/><Relationship Id="rId53" Type="http://schemas.openxmlformats.org/officeDocument/2006/relationships/image" Target="media/image31.png"/><Relationship Id="rId58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hyperlink" Target="http://www.helles-koepfchen.de" TargetMode="External"/><Relationship Id="rId28" Type="http://schemas.openxmlformats.org/officeDocument/2006/relationships/image" Target="media/image11.svg"/><Relationship Id="rId36" Type="http://schemas.openxmlformats.org/officeDocument/2006/relationships/image" Target="media/image19.jpg"/><Relationship Id="rId49" Type="http://schemas.openxmlformats.org/officeDocument/2006/relationships/image" Target="media/image27.png"/><Relationship Id="rId57" Type="http://schemas.microsoft.com/office/2007/relationships/hdphoto" Target="media/hdphoto2.wdp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31" Type="http://schemas.openxmlformats.org/officeDocument/2006/relationships/image" Target="media/image14.png"/><Relationship Id="rId44" Type="http://schemas.openxmlformats.org/officeDocument/2006/relationships/hyperlink" Target="http://www.helles-koepfchen.de" TargetMode="External"/><Relationship Id="rId52" Type="http://schemas.openxmlformats.org/officeDocument/2006/relationships/image" Target="media/image3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22" Type="http://schemas.openxmlformats.org/officeDocument/2006/relationships/hyperlink" Target="http://www.fragfinn.de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svg"/><Relationship Id="rId35" Type="http://schemas.openxmlformats.org/officeDocument/2006/relationships/image" Target="media/image18.jpg"/><Relationship Id="rId43" Type="http://schemas.openxmlformats.org/officeDocument/2006/relationships/hyperlink" Target="http://www.google.com" TargetMode="External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footer" Target="footer2.xml"/><Relationship Id="rId25" Type="http://schemas.openxmlformats.org/officeDocument/2006/relationships/hyperlink" Target="http://www.google.com" TargetMode="External"/><Relationship Id="rId33" Type="http://schemas.openxmlformats.org/officeDocument/2006/relationships/image" Target="media/image16.jpg"/><Relationship Id="rId38" Type="http://schemas.openxmlformats.org/officeDocument/2006/relationships/image" Target="media/image21.jpg"/><Relationship Id="rId46" Type="http://schemas.openxmlformats.org/officeDocument/2006/relationships/image" Target="media/image24.jpeg"/><Relationship Id="rId59" Type="http://schemas.openxmlformats.org/officeDocument/2006/relationships/footer" Target="footer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bby\Google%20Drive\UMAT\vorlage_AB_quer.dotx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vorlage_AB_quer.dotx</Template>
  <TotalTime>0</TotalTime>
  <Pages>23</Pages>
  <Words>2307</Words>
  <Characters>14538</Characters>
  <Application>Microsoft Office Word</Application>
  <DocSecurity>0</DocSecurity>
  <Lines>121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Frag Fred: Wie funktioniert eine Suchmaschine?</vt:lpstr>
    </vt:vector>
  </TitlesOfParts>
  <Company>Informatik tpc ag</Company>
  <LinksUpToDate>false</LinksUpToDate>
  <CharactersWithSpaces>16812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Frag Fred: Wie funktioniert eine Suchmaschine?</dc:title>
  <dc:creator>Deborah Troxler</dc:creator>
  <cp:lastModifiedBy>Marriott, Steven (SRF)</cp:lastModifiedBy>
  <cp:revision>24</cp:revision>
  <cp:lastPrinted>2018-12-01T12:40:00Z</cp:lastPrinted>
  <dcterms:created xsi:type="dcterms:W3CDTF">2020-02-21T10:36:00Z</dcterms:created>
  <dcterms:modified xsi:type="dcterms:W3CDTF">2020-02-21T12:28:00Z</dcterms:modified>
</cp:coreProperties>
</file>